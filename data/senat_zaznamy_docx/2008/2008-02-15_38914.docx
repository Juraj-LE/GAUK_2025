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C3FA2" w:rsidRDefault="008C3FA2">
      <w:r>
        <w:t> </w:t>
      </w:r>
    </w:p>
    <w:p w:rsidR="008C3FA2" w:rsidRDefault="008C3FA2">
      <w:r>
        <w:t>(Schůze zahájena v 10.04 hodin.)</w:t>
      </w:r>
    </w:p>
    <w:p w:rsidR="008C3FA2" w:rsidRDefault="008C3FA2">
      <w:r>
        <w:t> </w:t>
      </w:r>
    </w:p>
    <w:p w:rsidR="008C3FA2" w:rsidRDefault="008C3FA2">
      <w:r>
        <w:tab/>
      </w:r>
      <w:hyperlink r:id="rId6" w:history="1">
        <w:r>
          <w:rPr>
            <w:rStyle w:val="Hyperlink"/>
            <w:color w:val="000000"/>
          </w:rPr>
          <w:t>Předseda PSP Miloslav Vlček</w:t>
        </w:r>
      </w:hyperlink>
      <w:r>
        <w:rPr>
          <w:snapToGrid w:val="0"/>
          <w:color w:val="000000"/>
          <w:u w:val="single"/>
        </w:rPr>
        <w:t>:</w:t>
      </w:r>
      <w:r>
        <w:t xml:space="preserve"> Vážené kolegyně, vážení kolegové, prosím vás, abyste se posadili na svá místa, abych mohl zahájit 2. společnou schůzi.</w:t>
      </w:r>
    </w:p>
    <w:p w:rsidR="008C3FA2" w:rsidRDefault="008C3FA2">
      <w:r>
        <w:tab/>
        <w:t>Vážené paní senátorky, vážené paní poslankyně, vážení páni senátoři, vážení páni poslanci, vážení členové vlády, milí hosté, zahajuji 2. společnou schůzi obou komor Parlamentu ve Španělském sále Pražského hradu a všechny vás vítám.</w:t>
      </w:r>
    </w:p>
    <w:p w:rsidR="008C3FA2" w:rsidRDefault="008C3FA2">
      <w:r>
        <w:tab/>
        <w:t xml:space="preserve">Tuto schůzi jsem svolal k druhé volbě prezidenta republiky a pozvánka vám byla rozdána přes poslanecké a senátorské kluby v úterý 12. února 2008. </w:t>
      </w:r>
    </w:p>
    <w:p w:rsidR="008C3FA2" w:rsidRDefault="008C3FA2">
      <w:r>
        <w:tab/>
        <w:t xml:space="preserve">Věřím, že naše dnešní jednání bude probíhat důstojně, v demokratickém duchu, kdy otevřená výměna názorů je spojena se snahou o vzájemné porozumění a dohodu. Nebude to ovšem snadné. Chci však připomenout </w:t>
      </w:r>
      <w:proofErr w:type="spellStart"/>
      <w:r>
        <w:t>Churchillova</w:t>
      </w:r>
      <w:proofErr w:type="spellEnd"/>
      <w:r>
        <w:t xml:space="preserve"> slova, že demokracie je nejméně špatný způsob vládnutí. Prostě nejde to bez polemik, střetů, tlaků i nervózních zkratů, vyjednávání, zdařilých či méně zdařilých kompromisů. Mohu vyzvednout skutečnost, že všichni zúčastnění volitelé při první volbě plnili své poslání uložené ústavou. Není tedy důvodu otřásat důvěryhodností našeho Parlamentu, tím spíše, že bychom tak snížili důvěryhodnost jím zvoleného prezidenta. </w:t>
      </w:r>
    </w:p>
    <w:p w:rsidR="008C3FA2" w:rsidRDefault="008C3FA2">
      <w:r>
        <w:tab/>
        <w:t xml:space="preserve">Při této příležitosti bych chtěl poděkovat i oběma prezidentským kandidátům, že celé předchozí zasedání absolvovali důstojně. Doufám, že přes všechna nedorozumění i nežádoucí jevy nakonec přispějeme ke zlepšení politického ovzduší v naší zemi. </w:t>
      </w:r>
    </w:p>
    <w:p w:rsidR="008C3FA2" w:rsidRDefault="008C3FA2">
      <w:r>
        <w:tab/>
        <w:t xml:space="preserve">Kolegyně a kolegové, připomínám, že jednání společné schůze obou komor se řídí příslušnými ustanoveními jednacího řádu Poslanecké sněmovny. Volbu prezidenta republiky upravuje Ústava České republiky a podrobnosti stanoví volební řád, který je uveden v příloze jednacího řádu Poslanecké sněmovny. </w:t>
      </w:r>
    </w:p>
    <w:p w:rsidR="008C3FA2" w:rsidRDefault="008C3FA2">
      <w:r>
        <w:tab/>
        <w:t xml:space="preserve">Prosím vás, abyste se do rozpravy hlásili pokud možno písemně. V sále jsou přítomni skrutátoři, kteří vám rozdají přihlášku do rozpravy a zprostředkují její předání předsedajícímu. </w:t>
      </w:r>
    </w:p>
    <w:p w:rsidR="008C3FA2" w:rsidRDefault="008C3FA2">
      <w:r>
        <w:tab/>
        <w:t>Tak jako na první schůzi, budeme i dnes hlasovat zdvižením ruky. Výsledky hlasování budou zjišťovat skrutátoři. Aby skrutátoři mohli zjistit výsledek hlasování, ponechte prosím zdviženou ruku dostatečně dlouho.</w:t>
      </w:r>
    </w:p>
    <w:p w:rsidR="008C3FA2" w:rsidRDefault="008C3FA2">
      <w:r>
        <w:br w:type="page"/>
      </w:r>
      <w:r>
        <w:lastRenderedPageBreak/>
        <w:t> </w:t>
      </w:r>
    </w:p>
    <w:p w:rsidR="008C3FA2" w:rsidRDefault="008C3FA2">
      <w:r>
        <w:t>(pokračuje Vlček)</w:t>
      </w:r>
    </w:p>
    <w:p w:rsidR="008C3FA2" w:rsidRDefault="008C3FA2">
      <w:r>
        <w:tab/>
        <w:t xml:space="preserve">Nyní přistoupíme k určení ověřovatelů této schůze. Navrhuji, abychom určili z řad ověřovatelů Senátu senátora Tomáše </w:t>
      </w:r>
      <w:proofErr w:type="spellStart"/>
      <w:r>
        <w:t>Grulicha</w:t>
      </w:r>
      <w:proofErr w:type="spellEnd"/>
      <w:r>
        <w:t xml:space="preserve"> a z řad ověřovatelů Poslanecké sněmovny poslance Karla Korytáře a poslance Františka </w:t>
      </w:r>
      <w:proofErr w:type="spellStart"/>
      <w:r>
        <w:t>Laudáta</w:t>
      </w:r>
      <w:proofErr w:type="spellEnd"/>
      <w:r>
        <w:t>. Má někdo jiné návrhy? Jiný návrh nevidím a nyní již můžeme hlasovat.</w:t>
      </w:r>
    </w:p>
    <w:p w:rsidR="008C3FA2" w:rsidRDefault="008C3FA2">
      <w:r>
        <w:t> </w:t>
      </w:r>
    </w:p>
    <w:p w:rsidR="008C3FA2" w:rsidRDefault="008C3FA2">
      <w:r>
        <w:tab/>
        <w:t xml:space="preserve">Prosím, aby byl zjištěn počet přítomných senátorů. (Probíhá sčítání senátorů.) </w:t>
      </w:r>
    </w:p>
    <w:p w:rsidR="008C3FA2" w:rsidRDefault="008C3FA2">
      <w:r>
        <w:t> </w:t>
      </w:r>
    </w:p>
    <w:p w:rsidR="008C3FA2" w:rsidRDefault="008C3FA2">
      <w:r>
        <w:tab/>
        <w:t xml:space="preserve">Táži se senátorů, kdo souhlasí, aby ověřovateli této schůze byli senátor Tomáš </w:t>
      </w:r>
      <w:proofErr w:type="spellStart"/>
      <w:r>
        <w:t>Grulich</w:t>
      </w:r>
      <w:proofErr w:type="spellEnd"/>
      <w:r>
        <w:t xml:space="preserve">, poslanec Karel Korytář a poslanec František </w:t>
      </w:r>
      <w:proofErr w:type="spellStart"/>
      <w:r>
        <w:t>Laudát</w:t>
      </w:r>
      <w:proofErr w:type="spellEnd"/>
      <w:r>
        <w:t>. Kdo je proti?</w:t>
      </w:r>
    </w:p>
    <w:p w:rsidR="008C3FA2" w:rsidRDefault="008C3FA2">
      <w:r>
        <w:tab/>
        <w:t>V hlasování pořadové číslo 1 z přítomných 81 senátorek a senátorů pro návrh 79, proti nikdo. Senát s návrhem vyslovil souhlas.</w:t>
      </w:r>
    </w:p>
    <w:p w:rsidR="008C3FA2" w:rsidRDefault="008C3FA2">
      <w:r>
        <w:t> </w:t>
      </w:r>
    </w:p>
    <w:p w:rsidR="008C3FA2" w:rsidRDefault="008C3FA2">
      <w:r>
        <w:tab/>
        <w:t>Prosím, aby byl zjištěn počet přítomných poslanců. (Probíhá sčítání poslanců.)</w:t>
      </w:r>
    </w:p>
    <w:p w:rsidR="008C3FA2" w:rsidRDefault="008C3FA2">
      <w:r>
        <w:t> </w:t>
      </w:r>
    </w:p>
    <w:p w:rsidR="008C3FA2" w:rsidRDefault="008C3FA2">
      <w:r>
        <w:tab/>
        <w:t xml:space="preserve">Táži se poslanců, kdo souhlasí, aby ověřovateli této schůze byli senátor Tomáš </w:t>
      </w:r>
      <w:proofErr w:type="spellStart"/>
      <w:r>
        <w:t>Grulich</w:t>
      </w:r>
      <w:proofErr w:type="spellEnd"/>
      <w:r>
        <w:t xml:space="preserve">, poslanec Karel Korytář a poslanec František </w:t>
      </w:r>
      <w:proofErr w:type="spellStart"/>
      <w:r>
        <w:t>Laudát</w:t>
      </w:r>
      <w:proofErr w:type="spellEnd"/>
      <w:r>
        <w:t>. Kdo je proti?</w:t>
      </w:r>
    </w:p>
    <w:p w:rsidR="008C3FA2" w:rsidRDefault="008C3FA2">
      <w:r>
        <w:tab/>
        <w:t>V hlasování pořadové číslo 1 z přítomných 199 poslankyň a poslanců pro návrh hlasovalo 198, proti nikdo. Poslanecká sněmovna s návrhem vyslovila souhlas.</w:t>
      </w:r>
    </w:p>
    <w:p w:rsidR="008C3FA2" w:rsidRDefault="008C3FA2">
      <w:r>
        <w:t> </w:t>
      </w:r>
    </w:p>
    <w:p w:rsidR="008C3FA2" w:rsidRDefault="008C3FA2">
      <w:r>
        <w:tab/>
        <w:t xml:space="preserve">Konstatuji, že ověřovateli 2. společné schůze obou komor Parlamentu byli určeni senátor Tomáš </w:t>
      </w:r>
      <w:proofErr w:type="spellStart"/>
      <w:r>
        <w:t>Grulich</w:t>
      </w:r>
      <w:proofErr w:type="spellEnd"/>
      <w:r>
        <w:t xml:space="preserve">, poslanec Karel Korytář a poslanec František </w:t>
      </w:r>
      <w:proofErr w:type="spellStart"/>
      <w:r>
        <w:t>Laudát</w:t>
      </w:r>
      <w:proofErr w:type="spellEnd"/>
      <w:r>
        <w:t xml:space="preserve">. </w:t>
      </w:r>
    </w:p>
    <w:p w:rsidR="008C3FA2" w:rsidRDefault="008C3FA2">
      <w:r>
        <w:t>***</w:t>
      </w:r>
    </w:p>
    <w:p w:rsidR="008C3FA2" w:rsidRDefault="008C3FA2">
      <w:r>
        <w:t> </w:t>
      </w:r>
    </w:p>
    <w:p w:rsidR="008C3FA2" w:rsidRDefault="008C3FA2">
      <w:r>
        <w:t xml:space="preserve">(10.10 hodin)  </w:t>
      </w:r>
      <w:r>
        <w:br/>
        <w:t>(pokračuje Vlček)</w:t>
      </w:r>
    </w:p>
    <w:p w:rsidR="008C3FA2" w:rsidRDefault="008C3FA2">
      <w:r>
        <w:tab/>
        <w:t>Z dnešní společné schůze se neomlouvá žádný poslanec a žádný senátor.</w:t>
      </w:r>
    </w:p>
    <w:p w:rsidR="008C3FA2" w:rsidRDefault="008C3FA2">
      <w:r>
        <w:tab/>
        <w:t>Vážené kolegyně, vážení kolegové, předkládám vám nyní následující procedurální návrh, a to vyslovit souhlas s účastí kandidátů a udělit jim slovo, požádají-li to.</w:t>
      </w:r>
    </w:p>
    <w:p w:rsidR="008C3FA2" w:rsidRDefault="008C3FA2">
      <w:r>
        <w:tab/>
        <w:t xml:space="preserve">Dále vás chci informovat o tom, že na mém včerejším jednání s představiteli většiny politických stran zastoupených v Parlamentu byla uzavřena jakási dohoda, že o procedurálních návrzích a rovněž o způsobu hlasování by mělo být nejprve hlasováno </w:t>
      </w:r>
      <w:r>
        <w:lastRenderedPageBreak/>
        <w:t>odděleně oběma komorami, nebude-li jednou z komor vysloven souhlas, mělo by být následně hlasováno společně dohromady všemi poslanci a senátory. V tomto případě by o přijetí usnesení rozhodovala nadpoloviční většina z přítomných senátorů a poslanců. Je samozřejmé, že tuto dohodu by musely nejprve odhlasovat obě komory samostatně svým hlasováními a usnesením. V případě, že by jedna komora s tímto postupem nevyslovila souhlas, nebylo by možné následně postupovat podle této dohody a hlasovat.</w:t>
      </w:r>
    </w:p>
    <w:p w:rsidR="008C3FA2" w:rsidRDefault="008C3FA2">
      <w:r>
        <w:t> </w:t>
      </w:r>
    </w:p>
    <w:p w:rsidR="008C3FA2" w:rsidRDefault="008C3FA2">
      <w:r>
        <w:tab/>
        <w:t>Nyní navrhuji, abychom rozhodli o účasti kandidátů na této společné schůzi obou komor. Prosím, aby byl zjištěn počet přítomných poslanců.</w:t>
      </w:r>
    </w:p>
    <w:p w:rsidR="008C3FA2" w:rsidRDefault="008C3FA2">
      <w:r>
        <w:t> </w:t>
      </w:r>
    </w:p>
    <w:p w:rsidR="008C3FA2" w:rsidRDefault="008C3FA2">
      <w:r>
        <w:tab/>
        <w:t>Táži se, kdo z přítomných poslanců je pro návrh, aby se kandidáti na úřad prezidenta republiky mohli zúčastnit společné schůze obou komor. Kdo je proti?</w:t>
      </w:r>
    </w:p>
    <w:p w:rsidR="008C3FA2" w:rsidRDefault="008C3FA2">
      <w:r>
        <w:tab/>
        <w:t>V hlasování pořadové číslo 2 z přítomných 199 poslankyň a poslanců pro návrh 197, proti 2. Poslanecká sněmovna s návrhem vyslovila souhlas.</w:t>
      </w:r>
    </w:p>
    <w:p w:rsidR="008C3FA2" w:rsidRDefault="008C3FA2">
      <w:r>
        <w:t> </w:t>
      </w:r>
    </w:p>
    <w:p w:rsidR="008C3FA2" w:rsidRDefault="008C3FA2">
      <w:r>
        <w:tab/>
        <w:t xml:space="preserve">Prosím, aby byl zjištěn počet přítomných senátorů. </w:t>
      </w:r>
    </w:p>
    <w:p w:rsidR="008C3FA2" w:rsidRDefault="008C3FA2">
      <w:r>
        <w:t> </w:t>
      </w:r>
    </w:p>
    <w:p w:rsidR="008C3FA2" w:rsidRDefault="008C3FA2">
      <w:r>
        <w:tab/>
        <w:t>Táži se, kdo z přítomných senátorů je pro návrh, aby se kandidáti na úřad prezidenta republiky mohli zúčastnit schůze obou komor Parlamentu. Kdo je proti?</w:t>
      </w:r>
    </w:p>
    <w:p w:rsidR="008C3FA2" w:rsidRDefault="008C3FA2">
      <w:r>
        <w:tab/>
        <w:t xml:space="preserve">V hlasování pořadové číslo 2 z přítomných 81 senátorek a senátorů pro hlasovalo 81, proti nikdo. Senát s návrhem vyslovil souhlas. </w:t>
      </w:r>
    </w:p>
    <w:p w:rsidR="008C3FA2" w:rsidRDefault="008C3FA2">
      <w:r>
        <w:t> </w:t>
      </w:r>
    </w:p>
    <w:p w:rsidR="008C3FA2" w:rsidRDefault="008C3FA2">
      <w:r>
        <w:tab/>
        <w:t>Konstatuji, že jsme rozhodli, že kandidáti na úřad prezidenta republiky se mohou zúčastnit společné schůze obou komor Parlamentu.</w:t>
      </w:r>
    </w:p>
    <w:p w:rsidR="008C3FA2" w:rsidRDefault="008C3FA2">
      <w:r>
        <w:t> </w:t>
      </w:r>
    </w:p>
    <w:p w:rsidR="008C3FA2" w:rsidRDefault="008C3FA2">
      <w:r>
        <w:t>(pokračuje Vlček)</w:t>
      </w:r>
    </w:p>
    <w:p w:rsidR="008C3FA2" w:rsidRDefault="008C3FA2">
      <w:r>
        <w:tab/>
        <w:t xml:space="preserve">Vítám mezi námi všechny tři kandidáty na prezidenta republiky: paní Janu </w:t>
      </w:r>
      <w:proofErr w:type="spellStart"/>
      <w:r>
        <w:t>Bobošíkovou</w:t>
      </w:r>
      <w:proofErr w:type="spellEnd"/>
      <w:r>
        <w:t xml:space="preserve">, pana Jana </w:t>
      </w:r>
      <w:proofErr w:type="spellStart"/>
      <w:r>
        <w:t>Švejnara</w:t>
      </w:r>
      <w:proofErr w:type="spellEnd"/>
      <w:r>
        <w:t xml:space="preserve"> a prezidenta republiky pana Václava Klause.</w:t>
      </w:r>
    </w:p>
    <w:p w:rsidR="008C3FA2" w:rsidRDefault="008C3FA2">
      <w:r>
        <w:tab/>
        <w:t xml:space="preserve">Prosím, aby své místo zaujal pan Jan </w:t>
      </w:r>
      <w:proofErr w:type="spellStart"/>
      <w:r>
        <w:t>Švejnar</w:t>
      </w:r>
      <w:proofErr w:type="spellEnd"/>
      <w:r>
        <w:t>. (Potlesk.)</w:t>
      </w:r>
    </w:p>
    <w:p w:rsidR="008C3FA2" w:rsidRDefault="008C3FA2">
      <w:r>
        <w:t>***</w:t>
      </w:r>
    </w:p>
    <w:p w:rsidR="008C3FA2" w:rsidRDefault="008C3FA2">
      <w:r>
        <w:t> </w:t>
      </w:r>
    </w:p>
    <w:p w:rsidR="008C3FA2" w:rsidRDefault="008C3FA2">
      <w:r>
        <w:t>(10.20 hodin)</w:t>
      </w:r>
      <w:r>
        <w:br/>
        <w:t>(pokračuje Vlček)</w:t>
      </w:r>
    </w:p>
    <w:p w:rsidR="008C3FA2" w:rsidRDefault="008C3FA2">
      <w:r>
        <w:lastRenderedPageBreak/>
        <w:tab/>
        <w:t xml:space="preserve">Prosím, aby své místo zaujala paní Jana </w:t>
      </w:r>
      <w:proofErr w:type="spellStart"/>
      <w:r>
        <w:t>Bobošíková</w:t>
      </w:r>
      <w:proofErr w:type="spellEnd"/>
      <w:r>
        <w:t>. (Potlesk.)</w:t>
      </w:r>
    </w:p>
    <w:p w:rsidR="008C3FA2" w:rsidRDefault="008C3FA2">
      <w:r>
        <w:tab/>
        <w:t>Prosím, aby své místo zaujal prezident republiky pan Václav Klaus. (Potlesk.)</w:t>
      </w:r>
    </w:p>
    <w:p w:rsidR="008C3FA2" w:rsidRDefault="008C3FA2">
      <w:r>
        <w:tab/>
        <w:t xml:space="preserve">Vážené senátorky, vážené poslankyně, vážení senátoři, vážení poslanci, vážení členové vlády, milí hosté. Nyní přistoupíme ke druhé volbě prezidenta republiky. Návrhy kandidátů na úřad prezidenta republiky byly společné volební komisi Poslanecké sněmovny a Senátu předloženy v zákonné lhůtě 48 hodin před dnem volby. Z těchto návrhů byly vytvořeny sněmovní tisky 418, 419, </w:t>
      </w:r>
      <w:smartTag w:uri="urn:schemas-microsoft-com:office:smarttags" w:element="metricconverter">
        <w:smartTagPr>
          <w:attr w:name="ProductID" w:val="421 a"/>
        </w:smartTagPr>
        <w:r>
          <w:t>421 a</w:t>
        </w:r>
      </w:smartTag>
      <w:r>
        <w:t xml:space="preserve"> </w:t>
      </w:r>
      <w:smartTag w:uri="urn:schemas-microsoft-com:office:smarttags" w:element="metricconverter">
        <w:smartTagPr>
          <w:attr w:name="ProductID" w:val="422 a"/>
        </w:smartTagPr>
        <w:r>
          <w:t>422 a</w:t>
        </w:r>
      </w:smartTag>
      <w:r>
        <w:t xml:space="preserve"> senátní tisky 183, 184, </w:t>
      </w:r>
      <w:smartTag w:uri="urn:schemas-microsoft-com:office:smarttags" w:element="metricconverter">
        <w:smartTagPr>
          <w:attr w:name="ProductID" w:val="186 a"/>
        </w:smartTagPr>
        <w:r>
          <w:t>186 a</w:t>
        </w:r>
      </w:smartTag>
      <w:r>
        <w:t xml:space="preserve"> 187, které vám byly rozdány předem. </w:t>
      </w:r>
    </w:p>
    <w:p w:rsidR="008C3FA2" w:rsidRDefault="008C3FA2">
      <w:r>
        <w:tab/>
        <w:t xml:space="preserve">Společná volební komise na své dnešní schůzi ověřila, že kandidáti na úřad prezidenta republiky Jana </w:t>
      </w:r>
      <w:proofErr w:type="spellStart"/>
      <w:r>
        <w:t>Bobošíková</w:t>
      </w:r>
      <w:proofErr w:type="spellEnd"/>
      <w:r>
        <w:t>, Václav Klaus a Jan Švejnar splňují podmínky volitelnosti podle článku 57 Ústavy České republiky. Žádám ověřovatele, aby se dostavili k předsednickému stolu a vylosovali pořadí kandidátů, v jakém budou vystupovat, požádají-li o slovo. (Probíhá losování.)</w:t>
      </w:r>
    </w:p>
    <w:p w:rsidR="008C3FA2" w:rsidRDefault="008C3FA2">
      <w:r>
        <w:tab/>
        <w:t xml:space="preserve">Stejně jako při první volbě navrhuji, aby volba prezidenta republiky proběhla tajným hlasováním. Upozorňuji, že v případě, že nebude přijato tajné hlasování podle § 75 jednacího řádu, znamená to bez dalšího hlasování, že budeme volit prezidenta republiky hlasováním veřejným. </w:t>
      </w:r>
    </w:p>
    <w:p w:rsidR="008C3FA2" w:rsidRDefault="008C3FA2">
      <w:r>
        <w:tab/>
        <w:t xml:space="preserve">Otevírám rozpravu k navrženým kandidátům a ke způsobu volby. Žádám, aby se každý řečník v úvodu zřetelně představil. </w:t>
      </w:r>
    </w:p>
    <w:p w:rsidR="008C3FA2" w:rsidRDefault="008C3FA2">
      <w:r>
        <w:tab/>
        <w:t xml:space="preserve">Jako první vystoupí kandidáti na prezidenta republiky dle vylosovaného pořadí – první pan Klaus, druhý pan Švejnar, třetí paní </w:t>
      </w:r>
      <w:proofErr w:type="spellStart"/>
      <w:r>
        <w:t>Bobošíková</w:t>
      </w:r>
      <w:proofErr w:type="spellEnd"/>
      <w:r>
        <w:t xml:space="preserve">. Prosím, pane prezidente, máte slovo. </w:t>
      </w:r>
    </w:p>
    <w:p w:rsidR="008C3FA2" w:rsidRDefault="008C3FA2">
      <w:pPr>
        <w:ind w:firstLine="709"/>
      </w:pPr>
    </w:p>
    <w:p w:rsidR="008C3FA2" w:rsidRDefault="008C3FA2">
      <w:pPr>
        <w:ind w:firstLine="709"/>
      </w:pPr>
    </w:p>
    <w:p w:rsidR="008C3FA2" w:rsidRDefault="008C3FA2">
      <w:pPr>
        <w:rPr>
          <w:color w:val="000000"/>
        </w:rPr>
      </w:pPr>
      <w:r>
        <w:tab/>
      </w:r>
      <w:hyperlink r:id="rId7" w:history="1">
        <w:r>
          <w:rPr>
            <w:rStyle w:val="Hyperlink"/>
            <w:color w:val="000000"/>
          </w:rPr>
          <w:t>Prezident ČR Václav Klaus</w:t>
        </w:r>
      </w:hyperlink>
      <w:r>
        <w:rPr>
          <w:color w:val="000000"/>
        </w:rPr>
        <w:t xml:space="preserve">: Vážení páni předsedové, vážené senátorky a poslankyně, vážení senátoři a poslanci, vážení členové vlády. Dovolte mi, abych své dnešní vystoupení zahájil poděkováním těm z vás, kteří jste mi před týdnem dali svůj hlas, a abych poděkoval všem, kteří se minulý týden v pátek a v sobotu snažili zachovávat důstojnost prezidentské volby. Ta je hodnotou sama o sobě. </w:t>
      </w:r>
    </w:p>
    <w:p w:rsidR="008C3FA2" w:rsidRDefault="008C3FA2">
      <w:pPr>
        <w:rPr>
          <w:color w:val="000000"/>
        </w:rPr>
      </w:pPr>
      <w:r>
        <w:rPr>
          <w:color w:val="000000"/>
        </w:rPr>
        <w:br w:type="page"/>
      </w:r>
    </w:p>
    <w:p w:rsidR="008C3FA2" w:rsidRDefault="008C3FA2">
      <w:pPr>
        <w:rPr>
          <w:color w:val="000000"/>
        </w:rPr>
      </w:pPr>
      <w:r>
        <w:rPr>
          <w:color w:val="000000"/>
        </w:rPr>
        <w:t>(pokračuje Klaus)</w:t>
      </w:r>
    </w:p>
    <w:p w:rsidR="008C3FA2" w:rsidRDefault="008C3FA2">
      <w:pPr>
        <w:rPr>
          <w:color w:val="000000"/>
        </w:rPr>
      </w:pPr>
      <w:r>
        <w:tab/>
      </w:r>
      <w:r>
        <w:rPr>
          <w:color w:val="000000"/>
        </w:rPr>
        <w:t xml:space="preserve">Považuji to sice za prazvláštní výsadu, ale v této chvíli pronáším již svůj pátý kandidátský projev. Ověřil jsem si, že od zrodu našeho novodobého státu tento úkol či příležitost či poctu ještě nikdo neměl. Může to být výrazem toho, že v zemi chybí zcela nesporná prezidentská autorita, může to ale být výrazem i toho, že u nás nastala velmi silná polarizace a </w:t>
      </w:r>
      <w:proofErr w:type="spellStart"/>
      <w:r>
        <w:rPr>
          <w:color w:val="000000"/>
        </w:rPr>
        <w:t>nekooperativnost</w:t>
      </w:r>
      <w:proofErr w:type="spellEnd"/>
      <w:r>
        <w:rPr>
          <w:color w:val="000000"/>
        </w:rPr>
        <w:t xml:space="preserve"> politického života a že je v tomto smyslu prezidentská volba jen onou pověstnou špičkou ledovce, na kterou je až příliš dobře vidět. Když už od roku 1850, nikoliv až v posledních letech, na zeměkouli tají některé ledovce, snad roztaje i tento. Přál bych si to, věřím, že by si to přála i celá česká veřejnost. </w:t>
      </w:r>
    </w:p>
    <w:p w:rsidR="008C3FA2" w:rsidRDefault="008C3FA2">
      <w:pPr>
        <w:rPr>
          <w:color w:val="000000"/>
        </w:rPr>
      </w:pPr>
      <w:r>
        <w:tab/>
      </w:r>
      <w:r>
        <w:rPr>
          <w:color w:val="000000"/>
        </w:rPr>
        <w:t xml:space="preserve">Aby nebylo mýlky, přál bych si – když už jsem hovořil o ledovcích – nikoliv tiché, skoro nepozorované rozpouštění dnešní mimořádné éry autentické svobody a demokracie a s nimi spojené možnosti, či dokonce pravděpodobnosti opakování těsných volebních výsledků a složitého vytváření vládních koalic, ale přál bych si skutečně demokratickou a důstojnou prezidentskou volbu. Kolik minulý týden přinesl demagogie, nepravd, urážek a dalších nehezkých věcí, se už z povědomí občanů naší země vymazat asi nedá. Přál bych si, aby po skončení dnešní volby byli její účastníci schopni podívat se sobě navzájem do očí. Toho po minulém pátku a sobotě někteří bohužel schopni nebyli. </w:t>
      </w:r>
    </w:p>
    <w:p w:rsidR="008C3FA2" w:rsidRDefault="008C3FA2">
      <w:pPr>
        <w:rPr>
          <w:color w:val="000000"/>
        </w:rPr>
      </w:pPr>
      <w:r>
        <w:tab/>
      </w:r>
      <w:r>
        <w:rPr>
          <w:color w:val="000000"/>
        </w:rPr>
        <w:t xml:space="preserve">Před týdnem jsem se ve svém projevu snažil bilancovat svou práci v roli prezidenta republiky, nabídl jsem své zkušenosti a svou celoživotní lásku k naší zemi a požádal jsem vás o podporu pro svou kandidaturu. Opakovat stejné argumenty dnes nebudu. V dubnu mám být hlavním řečníkem na vzpomínkovém shromáždění u hrobu amerického prezidenta Abrahama Lincolna ve městě </w:t>
      </w:r>
      <w:proofErr w:type="spellStart"/>
      <w:r>
        <w:rPr>
          <w:color w:val="000000"/>
        </w:rPr>
        <w:t>Springfield</w:t>
      </w:r>
      <w:proofErr w:type="spellEnd"/>
      <w:r>
        <w:rPr>
          <w:color w:val="000000"/>
        </w:rPr>
        <w:t xml:space="preserve"> ve státě </w:t>
      </w:r>
      <w:proofErr w:type="spellStart"/>
      <w:r>
        <w:rPr>
          <w:color w:val="000000"/>
        </w:rPr>
        <w:t>Illinois</w:t>
      </w:r>
      <w:proofErr w:type="spellEnd"/>
      <w:r>
        <w:rPr>
          <w:color w:val="000000"/>
        </w:rPr>
        <w:t xml:space="preserve">, které se každoročně koná v den výročí jeho smrti. S touto motivací jsem studoval jeho různé texty a našel jsem i projev, který přednesl v roce 1865, tedy při kandidatuře do svého druhého volebního období. Dovolte mi odcitovat malý úryvek z úvodu: "V tomto svém druhém vystoupení při této příležitosti mám méně důvodů pro dlouhý projev, než to bylo v případě prvním. Po uplynutí čtyř let ve funkci, v níž ode mne byly vyžadovány veřejné deklarace ke každému tématu našeho zájmu, zůstává málo, co mohu nyní prezentovat." Mám dnes velmi obdobný pocit. </w:t>
      </w:r>
    </w:p>
    <w:p w:rsidR="008C3FA2" w:rsidRDefault="008C3FA2">
      <w:pPr>
        <w:rPr>
          <w:color w:val="000000"/>
        </w:rPr>
      </w:pPr>
      <w:r>
        <w:tab/>
      </w:r>
      <w:r>
        <w:rPr>
          <w:color w:val="000000"/>
        </w:rPr>
        <w:t xml:space="preserve">Některými z vás jsem byl před týdnem označen za člověka zastávajícího extrémní či okrajové názory a za muže včerejška. K tomu pár zásadních slov, která jsem možná ještě neřekl, říci musím. </w:t>
      </w:r>
    </w:p>
    <w:p w:rsidR="008C3FA2" w:rsidRDefault="008C3FA2">
      <w:r>
        <w:rPr>
          <w:color w:val="000000"/>
        </w:rPr>
        <w:t>***</w:t>
      </w:r>
    </w:p>
    <w:p w:rsidR="008C3FA2" w:rsidRDefault="008C3FA2">
      <w:r>
        <w:lastRenderedPageBreak/>
        <w:t> </w:t>
      </w:r>
    </w:p>
    <w:p w:rsidR="008C3FA2" w:rsidRDefault="008C3FA2">
      <w:r>
        <w:t>(10.30 hodin)</w:t>
      </w:r>
      <w:r>
        <w:br/>
        <w:t>(pokračuje Klaus)</w:t>
      </w:r>
    </w:p>
    <w:p w:rsidR="008C3FA2" w:rsidRDefault="008C3FA2">
      <w:pPr>
        <w:rPr>
          <w:color w:val="000000"/>
        </w:rPr>
      </w:pPr>
      <w:r>
        <w:tab/>
      </w:r>
      <w:r>
        <w:rPr>
          <w:color w:val="000000"/>
        </w:rPr>
        <w:t xml:space="preserve">Vážení volitelé, pokud toužíte po takovém zítřku, ve kterém je kontrolováno vaše svobodné hlasování a je zastrašován každý, kdo se opováží projevit svůj vlastní názor, pak jsem určitě mužem včerejška. </w:t>
      </w:r>
    </w:p>
    <w:p w:rsidR="008C3FA2" w:rsidRDefault="008C3FA2">
      <w:r>
        <w:tab/>
        <w:t>Pokud se cítíte dobře v atmosféře nepřátelství, konfliktu, osočování a zesměšňování, nemohu být váš kandidát, protože jsem se v celé své politické kariéře snažil o férové politické soutěžení a hledání konsensu a vždy jsem odmítal hrubosti a urážky.</w:t>
      </w:r>
    </w:p>
    <w:p w:rsidR="008C3FA2" w:rsidRDefault="008C3FA2">
      <w:r>
        <w:tab/>
        <w:t>Pokud nechcete dbát tisíciletých tradic naší civilizace, jejích křesťanských hodnot, důrazy na klasickou rodinu a úctu ke každému lidskému životu, nevolte mne, neboť já tyto hodnoty ctím! Chcete-li žít v budoucnosti stvořené z módních vln, kdy bude zakázáno kouřit, ale drogy budou tolerovány, kdy bude manželství institutem na vyhynutí a na radnice budou chodit jen páry k registraci, kdy staré a nemocné budeme milosrdně zbavovat života, kdy nám bude předepisováno, co máme jíst, pít a jak smíme mluvit, pak toto není můj program, toto není má představa budoucnosti.</w:t>
      </w:r>
    </w:p>
    <w:p w:rsidR="008C3FA2" w:rsidRDefault="008C3FA2">
      <w:r>
        <w:tab/>
        <w:t xml:space="preserve">Vážení volitelé, pokud toužíte po zítřku, ve kterém Česká republika nemá hájit své vlastní zájmy, ale má se pasivně podřizovat vůli úředníků těch či oněch mezinárodních institucí, pak jsem mužem včerejška též. </w:t>
      </w:r>
    </w:p>
    <w:p w:rsidR="008C3FA2" w:rsidRDefault="008C3FA2">
      <w:r>
        <w:tab/>
        <w:t>Pokud cítíte českou korunu jako takový přežitek minulosti, že se jí chcete co nejrychleji zbavit, vyberte si z ostatních kandidátů, neboť já budu podporovat existenci naší vlastní měny tak dlouho, dokud to pro občany České republiky bude výhodné.</w:t>
      </w:r>
    </w:p>
    <w:p w:rsidR="008C3FA2" w:rsidRDefault="008C3FA2">
      <w:r>
        <w:tab/>
        <w:t xml:space="preserve">Chcete-li žít v budoucnosti, v níž budeme bez solidně podložených argumentů přijímat opatření postihující nejen sociálně neslabší skupiny našich spoluobčanů, ale zejména chudé země rozvojového světa ve zbrklém zápase proti možnému mírnému oteplování naší planety, pak radši včerejšek. </w:t>
      </w:r>
    </w:p>
    <w:p w:rsidR="008C3FA2" w:rsidRDefault="008C3FA2">
      <w:r>
        <w:tab/>
        <w:t xml:space="preserve">V tomto negativním vymezování se bych mohl pokračovat, ale byl jsem, jsem nyní a budu i v budoucnosti zásadně a vždy pro pozitivní postoje a pohledy na svět. </w:t>
      </w:r>
    </w:p>
    <w:p w:rsidR="008C3FA2" w:rsidRDefault="008C3FA2">
      <w:r>
        <w:tab/>
        <w:t>Věnoval jsem posledních dvacet let a většinu svých životních sil naší zemi. Dělal jsem to rád a z nejhlubšího přesvědčení. Bylo to přes všechny těžkosti období rozkvětu naší republiky – rozkvětu nejen ekonomického. Došlo k prodloužení průměrné délky lidského života, došlo ke zlepšení lékařské péče, došlo k obrovskému zlepšení kvality ovzduší a vody v řekách. Jsme už úplně jinde. Jen na to, co bylo předtím, nějak příliš rychle zapomínáme!</w:t>
      </w:r>
    </w:p>
    <w:p w:rsidR="008C3FA2" w:rsidRDefault="008C3FA2"/>
    <w:p w:rsidR="008C3FA2" w:rsidRDefault="008C3FA2">
      <w:r>
        <w:t>(pokračuje Klaus)</w:t>
      </w:r>
    </w:p>
    <w:p w:rsidR="008C3FA2" w:rsidRDefault="008C3FA2">
      <w:r>
        <w:tab/>
        <w:t>Věřím v Českou republiku, věřím v lidi, kteří v ní žijí. Mám svou zemi rád a zůstanu zde aktivně pracovat, ať už dnešní volba dopadne jakkoliv. Hlavně ale budu vždy usilovat o to, ať nám zůstane naše svoboda a naše národní soudržnost.</w:t>
      </w:r>
    </w:p>
    <w:p w:rsidR="008C3FA2" w:rsidRDefault="008C3FA2">
      <w:r>
        <w:tab/>
        <w:t xml:space="preserve">Před pěti lety, protože shodou okolností má právě v těchto dnech výročí, při stejném projevu jsem citoval Aloise </w:t>
      </w:r>
      <w:proofErr w:type="spellStart"/>
      <w:r>
        <w:t>Rašína</w:t>
      </w:r>
      <w:proofErr w:type="spellEnd"/>
      <w:r>
        <w:t xml:space="preserve">. Dnes opět zvolím jeden jeho citát. Těsně před svou smrtí řekl památná slova: "Budeme-li všichni držeti k sobě, udržíme republiku." Pojďme touto cestou! Jedině tak zůstane Česká republika silná, nezávislá a bude dobrým místem pro život. Vidíte-li to podobně, dejte mi svůj hlas – ať už to bude v tajné nebo veřejné volbě! Ta veřejná by paradoxně asi byla ve světle nedávné zkušenosti nespornější. </w:t>
      </w:r>
    </w:p>
    <w:p w:rsidR="008C3FA2" w:rsidRDefault="008C3FA2">
      <w:r>
        <w:tab/>
        <w:t>Budu-li vámi zvolen, jsem rozhodnut maximálně přispět k tomu, aby se obnovila důvěra a schopnost spolupráce na naší politické scéně. Děkuji vám za pozornost. (Potlesk. Zhruba polovina poslanců a senátorů povstává.)</w:t>
      </w:r>
    </w:p>
    <w:p w:rsidR="008C3FA2" w:rsidRDefault="008C3FA2">
      <w:pPr>
        <w:ind w:firstLine="708"/>
      </w:pPr>
    </w:p>
    <w:p w:rsidR="008C3FA2" w:rsidRDefault="008C3FA2">
      <w:pPr>
        <w:ind w:firstLine="708"/>
      </w:pPr>
    </w:p>
    <w:p w:rsidR="008C3FA2" w:rsidRDefault="008C3FA2">
      <w:r>
        <w:tab/>
      </w:r>
      <w:hyperlink r:id="rId8" w:history="1">
        <w:r>
          <w:rPr>
            <w:rStyle w:val="Hyperlink"/>
            <w:color w:val="000000"/>
          </w:rPr>
          <w:t>Předseda PSP Miloslav Vlček</w:t>
        </w:r>
      </w:hyperlink>
      <w:r>
        <w:rPr>
          <w:snapToGrid w:val="0"/>
          <w:color w:val="000000"/>
          <w:u w:val="single"/>
        </w:rPr>
        <w:t>:</w:t>
      </w:r>
      <w:r>
        <w:t xml:space="preserve"> Děkuji. Nyní vystoupí druhý v pořadí, pan </w:t>
      </w:r>
      <w:proofErr w:type="spellStart"/>
      <w:r>
        <w:t>Švejnar</w:t>
      </w:r>
      <w:proofErr w:type="spellEnd"/>
      <w:r>
        <w:t>. Prosím, máte slovo.</w:t>
      </w:r>
    </w:p>
    <w:p w:rsidR="008C3FA2" w:rsidRDefault="008C3FA2">
      <w:pPr>
        <w:ind w:firstLine="708"/>
      </w:pPr>
    </w:p>
    <w:p w:rsidR="008C3FA2" w:rsidRDefault="008C3FA2">
      <w:pPr>
        <w:ind w:firstLine="708"/>
      </w:pPr>
    </w:p>
    <w:p w:rsidR="008C3FA2" w:rsidRDefault="008C3FA2">
      <w:r>
        <w:tab/>
      </w:r>
      <w:r>
        <w:rPr>
          <w:u w:val="single"/>
        </w:rPr>
        <w:t xml:space="preserve">Pan Jan </w:t>
      </w:r>
      <w:proofErr w:type="spellStart"/>
      <w:r>
        <w:rPr>
          <w:u w:val="single"/>
        </w:rPr>
        <w:t>Švejnar</w:t>
      </w:r>
      <w:proofErr w:type="spellEnd"/>
      <w:r>
        <w:rPr>
          <w:u w:val="single"/>
        </w:rPr>
        <w:t>:</w:t>
      </w:r>
      <w:r>
        <w:t xml:space="preserve"> Vážený pane prezidente, vážený pane předsedo Senátu, vážený pane předsedo Poslanecké sněmovny, vážené paní senátorky, páni senátoři, vážené paní poslankyně, páni poslanci, vážená paní </w:t>
      </w:r>
      <w:proofErr w:type="spellStart"/>
      <w:r>
        <w:t>Bobošíková</w:t>
      </w:r>
      <w:proofErr w:type="spellEnd"/>
      <w:r>
        <w:t xml:space="preserve">, vážení hosté. Když jsem vyhlásil svou kandidaturu na úřad prezidenta, mnozí mě přesvědčovali, že nemám šanci. Když jsem namítal, že David v boji s Goliášem také neházel prak do žita, mnozí se jen zdvořile usmívali. Mé přesvědčení do souboje jít pramenilo z pocitu, že jak mé názory, tak i můj postoj k veřejnému životu, můj náhled na situaci naší země i můj přístup k prezidentské funkci odpovídají postojům a názorům mnoha spoluobčanů. Dnes mám tu čest před vámi znovu stát, neboť první volba dopadla patem. Děkuji vám, kteří jste se ztotožnili s mou vizí, děkuji občanům, kteří podporují moji kandidaturu. </w:t>
      </w:r>
    </w:p>
    <w:p w:rsidR="008C3FA2" w:rsidRDefault="008C3FA2">
      <w:r>
        <w:br w:type="page"/>
      </w:r>
    </w:p>
    <w:p w:rsidR="008C3FA2" w:rsidRDefault="008C3FA2">
      <w:r>
        <w:t xml:space="preserve">(pokračuje </w:t>
      </w:r>
      <w:proofErr w:type="spellStart"/>
      <w:r>
        <w:t>Švejnar</w:t>
      </w:r>
      <w:proofErr w:type="spellEnd"/>
      <w:r>
        <w:t>)</w:t>
      </w:r>
    </w:p>
    <w:p w:rsidR="008C3FA2" w:rsidRDefault="008C3FA2">
      <w:r>
        <w:tab/>
        <w:t>Jak jsem řekl minulý týden, prezident má mít své téma a svůj styl. Své téma jsem shrnul do obrazu Česká republika bez bariér. Ano, chci jako prezident pomáhat bourání bariér v našich myslích a způsobech chování; bourání bariér, které dělí naši společnost. Jen bych po zkušenostech z uplynulých několika dní rád doplnil, že bourat bariéry neznamená bourat veškeré meze. Naopak, musíme stavět hráze populismu, vulgaritě a nečistým metodám. Svůj styl jsem pojmenoval slovy dialog, otevřenost a dodržování daného slova.</w:t>
      </w:r>
    </w:p>
    <w:p w:rsidR="008C3FA2" w:rsidRDefault="008C3FA2">
      <w:r>
        <w:tab/>
        <w:t xml:space="preserve">Rád bych ještě jednou shrnul, jakým chci být prezidentem. Rád bych vysvětlil, proč se domnívám, že má kandidatura je atraktivní pro každého z vás. Před týdnem jsem vám nabídl společný projekt – vrátit politice úctu v očích občanů, vrátit lidem víru ve smysl politiky. Jste dnes v nelehké situaci a kladete si řadu otázek. Jak nejlépe volit ku prospěchu republiky? Jak nejlépe volit ku prospěchu své strany? Jak nejlépe volit, abyste se mohli podívat do očí své rodině, svým bližším, svým voličům? Věřím, že dnešní volbou můžeme vykročit na společnou cestu, která vrátí do české politiky státnického ducha, a tím i důvěru lidí. </w:t>
      </w:r>
    </w:p>
    <w:p w:rsidR="008C3FA2" w:rsidRDefault="008C3FA2">
      <w:r>
        <w:tab/>
        <w:t xml:space="preserve">Zamysleme se tedy nad první otázkou, proč tedy svým hlasem mně prospějete republice. Svým hlasem dáte nový impuls, dokážete, že politická scéna se vyvíjí, mění, přizpůsobuje se novým výzvám. Budu prezidentem, který se s novou energií vrhá do nových výzev. Budu prezidentem, který využívá svých zkušeností doma i v zahraničí v zájmu země. Budu prezidentem, který nevnímá svůj úřad jako odměnu za zásluhy, nýbrž jako závazek k tomu, aby co nejvíce prospěl budoucnosti svého národa. Budu prezidentem, který nebojuje ani s Parlamentem, ani s vládou, ani s mocí soudní. </w:t>
      </w:r>
    </w:p>
    <w:p w:rsidR="008C3FA2" w:rsidRDefault="008C3FA2">
      <w:r>
        <w:t>***</w:t>
      </w:r>
    </w:p>
    <w:p w:rsidR="008C3FA2" w:rsidRDefault="008C3FA2">
      <w:r>
        <w:t> </w:t>
      </w:r>
    </w:p>
    <w:p w:rsidR="008C3FA2" w:rsidRDefault="008C3FA2">
      <w:r>
        <w:t>(10.40 hodin)</w:t>
      </w:r>
      <w:r>
        <w:br/>
        <w:t xml:space="preserve">(pokračuje </w:t>
      </w:r>
      <w:proofErr w:type="spellStart"/>
      <w:r>
        <w:t>Švejnar</w:t>
      </w:r>
      <w:proofErr w:type="spellEnd"/>
      <w:r>
        <w:t>)</w:t>
      </w:r>
    </w:p>
    <w:p w:rsidR="008C3FA2" w:rsidRDefault="008C3FA2">
      <w:r>
        <w:tab/>
        <w:t>Buďme konkrétní. Budu ctít Poslaneckou sněmovnu a Senát, a byť to ústava nežádá, budu se zajímat o názory kompetentních výborů obou komor při nominaci členů bankovní rady České národní banky. Budu ctít Senát i při svých nominacích ústavních soudců. Nebudu Senátu vnucovat své kandidáty, ale budu již ve svém výběru zohledňovat názor senátorek a senátorů. Budu ctít vládu, ať v ní je kdokoliv. V oblasti zahraniční politiky, kterou, jak už jsem řekl, musí republika mít jen jednu, budu prezidentem, který vládě pomáhá prosazovat její priority. Budu ctít moc soudní. Pokud by se mi stalo, že Ústavní soud rozhodne pro mne nepříznivě, nebudu jeho rozhodnutí znevažovat a zpochybňovat. To vše považuji za velmi důležité s ohledem na naše blížící předsednictví Evropské unie. To bude velká zkouška naší schopnosti se dohodnout a sjednotit.</w:t>
      </w:r>
    </w:p>
    <w:p w:rsidR="008C3FA2" w:rsidRDefault="008C3FA2">
      <w:r>
        <w:tab/>
        <w:t>Druhá otázka. Proč se svým hlasem pro mne prospějete své straně? Protože každá politická strana má zájem na tom, aby na Pražském hradě byl prezident, který je férovým partnerem všech. To je ten hlavní důvod. Prezident, který takzvaně píská na rovinu. Nebudu jakkoliv ovlivňovat předvolební soutěž stran, budu hájit základní demokratické principy, slušnost a smysl pro míru v politickém střetu. Budu podporovat dialog, politickým stranám tak budu napomáhat hledat styčné plochy a kompromisy. To nejen prospěje státu, ale také pověsti politických stran a politiků.</w:t>
      </w:r>
    </w:p>
    <w:p w:rsidR="008C3FA2" w:rsidRDefault="008C3FA2">
      <w:r>
        <w:tab/>
        <w:t xml:space="preserve">Poslední týden opět ukázal, jak je dialog mezi stranami důležitý a též složitý. Já si z této zkušenosti beru především ještě silnější přesvědčení, že právě dialog je to, co česká politika potřebuje nejvíce. Věřím, že jsem kandidátem, který sjednocuje, sám o sobě nevyvolává vášně a který je schopen otevřeně a slušně jednat s kýmkoliv z vás. </w:t>
      </w:r>
    </w:p>
    <w:p w:rsidR="008C3FA2" w:rsidRDefault="008C3FA2">
      <w:r>
        <w:tab/>
        <w:t xml:space="preserve">Zůstává ještě poslední otázka – jak nejlépe volit, abyste se mohli podívat do očí své rodině, svým blízkým, svým volitelům. Zde mohu říci jen jediné. Volte podle svého nejlepšího vědomí a svědomí, volte podle svého osobního srovnání kvalit kandidátů, kteří před vámi dnes stojí. </w:t>
      </w:r>
    </w:p>
    <w:p w:rsidR="008C3FA2" w:rsidRDefault="008C3FA2">
      <w:r>
        <w:br w:type="page"/>
      </w:r>
    </w:p>
    <w:p w:rsidR="008C3FA2" w:rsidRDefault="008C3FA2">
      <w:r>
        <w:t xml:space="preserve">(pokračuje </w:t>
      </w:r>
      <w:proofErr w:type="spellStart"/>
      <w:r>
        <w:t>Švejnar</w:t>
      </w:r>
      <w:proofErr w:type="spellEnd"/>
      <w:r>
        <w:t>)</w:t>
      </w:r>
    </w:p>
    <w:p w:rsidR="008C3FA2" w:rsidRDefault="008C3FA2">
      <w:r>
        <w:tab/>
        <w:t xml:space="preserve">Jak jsem řekl, nabízím vám společný projekt obnovit důvěru občanů v politiku. Souvisí s tím i mé silné přání, aby si za pět let prezidenta volili občané sami. To si přeje jistě mnoho z nás a o to se budu zasazovat. </w:t>
      </w:r>
    </w:p>
    <w:p w:rsidR="008C3FA2" w:rsidRDefault="008C3FA2">
      <w:r>
        <w:tab/>
        <w:t xml:space="preserve">Před týdnem jsem vám řekl, že ve svém výkonu úřadu prezidenta se nebudu zaměřovat na svoji vlastní popularitu. Bylo by totiž jednoduché se dnes svézt na vlně znechucení občanů a populisticky se připojit ke kritice naší politické kultury, které jsou dnes média plná. To není můj styl. Jako prezident budu občanům připomínat a trpělivě vysvětlovat, že politický boj bývá často malicherný, plný procedurálních kliček i emocí. To je normální jak ve světě, tak u nás. To je paradox parlamentní demokracie. Lidem se na ní mnoho věci nelíbí, ale jak již nám řekl pan předseda úvodem, </w:t>
      </w:r>
      <w:proofErr w:type="spellStart"/>
      <w:r>
        <w:t>Winston</w:t>
      </w:r>
      <w:proofErr w:type="spellEnd"/>
      <w:r>
        <w:t xml:space="preserve"> </w:t>
      </w:r>
      <w:proofErr w:type="spellStart"/>
      <w:r>
        <w:t>Churchill</w:t>
      </w:r>
      <w:proofErr w:type="spellEnd"/>
      <w:r>
        <w:t xml:space="preserve"> nám připomenul, že stále je to ten nejlepší systém mezi neperfektními systémy, které máme k dispozici. Dodal bych k tomu, že před více než sto lety </w:t>
      </w:r>
      <w:proofErr w:type="spellStart"/>
      <w:r>
        <w:t>Bismarck</w:t>
      </w:r>
      <w:proofErr w:type="spellEnd"/>
      <w:r>
        <w:t xml:space="preserve"> též poukázal na to, že se zákony je to podobné jako s párky: je lepší, když nevidíme, jak se dělají. </w:t>
      </w:r>
    </w:p>
    <w:p w:rsidR="008C3FA2" w:rsidRDefault="008C3FA2">
      <w:r>
        <w:tab/>
        <w:t>Aby prezidentovo vysvětlování mělo váhu, prezident musí ale také umět dát jasně najevo, když kdokoliv překročí přijatelné meze. Chci vám zde říci, všem z vás, kteří byli vystaveni jakémukoliv nepřípustnému tlaku či zastrašování, že tyto metody jednoznačně odsuzuji, ať je používá kdokoliv. Skutečnost, že v posledních dnech k takovým věcem docházelo, vrhá ovšem nové světlo na vaše rozhodování o tom, jakým způsobem volit. Voliči budou těžko chápat, proč by v této atmosféře zákonodárci měli vytvářet prostor pro náhlou změnu svého názoru, aniž by ji museli před občany obhájit.</w:t>
      </w:r>
    </w:p>
    <w:p w:rsidR="008C3FA2" w:rsidRDefault="008C3FA2">
      <w:r>
        <w:tab/>
        <w:t>Jsem přesvědčen, že kdyby prezident z autority své funkce razantně odsoudil každou vulgaritu, každý hrubý politický faul, politická scéna by vypadala jinak a i emocionálně vypjatý střet o volbu prezidenta by probíhal slušněji a věcněji. Politická kultura neprochází zázračně mimo prezidenta, on je jejím spolutvůrcem a její stav vypovídá také o něm. Domnívám se totiž, že i atmosféra volebního boje je vizitkou kandidáta, který svůj úřad obhajuje.</w:t>
      </w:r>
    </w:p>
    <w:p w:rsidR="008C3FA2" w:rsidRDefault="008C3FA2">
      <w:r>
        <w:tab/>
        <w:t>Můžu vám slíbit, že půjdu příkladem v korektnosti a slušnosti. Ano, chci být prezidentem sjednocujícím, nikoliv polarizujícím. Těší mě, že i tentokrát mě a mou kandidaturu navrhli senátoři ze čtyř různých klubů, i přes jejich názorové, politické a osobnostní rozdíly. To také o něčem vypovídá.</w:t>
      </w:r>
    </w:p>
    <w:p w:rsidR="008C3FA2" w:rsidRDefault="008C3FA2">
      <w:r>
        <w:br w:type="page"/>
      </w:r>
    </w:p>
    <w:p w:rsidR="008C3FA2" w:rsidRDefault="008C3FA2">
      <w:r>
        <w:t xml:space="preserve">(pokračuje </w:t>
      </w:r>
      <w:proofErr w:type="spellStart"/>
      <w:r>
        <w:t>Švejnar</w:t>
      </w:r>
      <w:proofErr w:type="spellEnd"/>
      <w:r>
        <w:t>)</w:t>
      </w:r>
    </w:p>
    <w:p w:rsidR="008C3FA2" w:rsidRDefault="008C3FA2">
      <w:r>
        <w:tab/>
        <w:t>Možná čekáte, že na závěr řeknu něco o 15. únoru v dějinách lidstva. Nabízí se jedno slavné narození a jedno slavné úmrtí. Já chci ale dnes více než kdy jindy mluvit o budoucnosti České republiky. Pokud mi dnes, 15. února, dáte svou důvěru, přál bych si, abych 15. února 2009 mohl jako prezident České republiky mluvit s hrdostí o tom, jak získáváme respekt mezi členy Evropské unie díky úspěchu našeho předsednictví. Přál bych si, abych 15. února 2010 mohl mluvit o tom, že atmosféra na politické scéně dává tušit, že nadcházející kampaň do parlamentních voleb bude korektní a věcná. Přál bych si, abych 15. února 2011 mohl mluvit o tom, že jsou optimálně nastaveny hlavní dlouhodobé reformy poté, co proběhla ostrá, ale věcná debata mezi stranami. Přál bych si, abych 15. února 2012 mohl blahopřát politické reprezentaci k tomu, že nedůvěra v politiku se vrátila k hodnotám, které známe z nejlépe fungujících demokracií. A nakonec bych si přál, abych 15. února 2013 mohl politické reprezentaci a občanům říci, že jsme ušli kus cesty v našem společném projektu Česká republika bez bariér.</w:t>
      </w:r>
    </w:p>
    <w:p w:rsidR="008C3FA2" w:rsidRDefault="008C3FA2">
      <w:r>
        <w:tab/>
        <w:t>Děkuji vám. (Potlesk zleva.)</w:t>
      </w:r>
    </w:p>
    <w:p w:rsidR="008C3FA2" w:rsidRDefault="008C3FA2"/>
    <w:p w:rsidR="008C3FA2" w:rsidRDefault="008C3FA2"/>
    <w:p w:rsidR="008C3FA2" w:rsidRDefault="008C3FA2">
      <w:pPr>
        <w:pStyle w:val="text"/>
        <w:ind w:firstLine="0"/>
      </w:pPr>
      <w:r>
        <w:tab/>
      </w:r>
      <w:hyperlink r:id="rId9" w:history="1">
        <w:r>
          <w:rPr>
            <w:rStyle w:val="Hyperlink"/>
            <w:color w:val="000000"/>
          </w:rPr>
          <w:t>Předseda PSP Miloslav Vlček</w:t>
        </w:r>
      </w:hyperlink>
      <w:r>
        <w:rPr>
          <w:snapToGrid w:val="0"/>
        </w:rPr>
        <w:t>:</w:t>
      </w:r>
      <w:r>
        <w:t xml:space="preserve"> Děkuji. A jako třetí v pořadí vystoupí paní Jana </w:t>
      </w:r>
      <w:proofErr w:type="spellStart"/>
      <w:r>
        <w:t>Bobošíková</w:t>
      </w:r>
      <w:proofErr w:type="spellEnd"/>
      <w:r>
        <w:t>. Prosím, máte slovo.</w:t>
      </w:r>
    </w:p>
    <w:p w:rsidR="008C3FA2" w:rsidRDefault="008C3FA2">
      <w:pPr>
        <w:pStyle w:val="text"/>
      </w:pPr>
    </w:p>
    <w:p w:rsidR="008C3FA2" w:rsidRDefault="008C3FA2">
      <w:pPr>
        <w:pStyle w:val="text"/>
      </w:pPr>
    </w:p>
    <w:p w:rsidR="008C3FA2" w:rsidRDefault="008C3FA2">
      <w:pPr>
        <w:pStyle w:val="text"/>
        <w:ind w:firstLine="0"/>
      </w:pPr>
      <w:r>
        <w:tab/>
      </w:r>
      <w:r>
        <w:rPr>
          <w:u w:val="single"/>
        </w:rPr>
        <w:t xml:space="preserve">Paní Jana </w:t>
      </w:r>
      <w:proofErr w:type="spellStart"/>
      <w:r>
        <w:rPr>
          <w:u w:val="single"/>
        </w:rPr>
        <w:t>Bobošíková</w:t>
      </w:r>
      <w:proofErr w:type="spellEnd"/>
      <w:r>
        <w:rPr>
          <w:u w:val="single"/>
        </w:rPr>
        <w:t>:</w:t>
      </w:r>
      <w:r>
        <w:t xml:space="preserve"> Dobrý den, dámy a pánové. Ani já ve Španělském sále nehovořím poprvé. Před třemi lety jsem zde na pozvání Českého svazu bojovníků za svobodu četla přísahu buchenwaldského vězně. Bylo to začátkem dubna roku </w:t>
      </w:r>
      <w:smartTag w:uri="urn:schemas-microsoft-com:office:smarttags" w:element="metricconverter">
        <w:smartTagPr>
          <w:attr w:name="ProductID" w:val="2005 a"/>
        </w:smartTagPr>
        <w:r>
          <w:t>2005 a</w:t>
        </w:r>
      </w:smartTag>
      <w:r>
        <w:t xml:space="preserve"> stejně jako každý rok se tehdy vzpomínalo na ty, kterým nebylo souzeno žít jako lidé.</w:t>
      </w:r>
    </w:p>
    <w:p w:rsidR="008C3FA2" w:rsidRDefault="008C3FA2">
      <w:pPr>
        <w:pStyle w:val="text"/>
        <w:ind w:firstLine="0"/>
      </w:pPr>
      <w:r>
        <w:t>***</w:t>
      </w:r>
    </w:p>
    <w:p w:rsidR="008C3FA2" w:rsidRDefault="008C3FA2">
      <w:r>
        <w:t> </w:t>
      </w:r>
    </w:p>
    <w:p w:rsidR="008C3FA2" w:rsidRDefault="008C3FA2">
      <w:r>
        <w:t>(10.50 hodin)</w:t>
      </w:r>
      <w:r>
        <w:br/>
        <w:t xml:space="preserve">(pokračuje </w:t>
      </w:r>
      <w:proofErr w:type="spellStart"/>
      <w:r>
        <w:t>Bobošíková</w:t>
      </w:r>
      <w:proofErr w:type="spellEnd"/>
      <w:r>
        <w:t>)</w:t>
      </w:r>
    </w:p>
    <w:p w:rsidR="008C3FA2" w:rsidRDefault="008C3FA2">
      <w:r>
        <w:t xml:space="preserve">Na ty, kterým divoké společenské a válečné turbulence 20. století nedovolily prožívat běžné radosti i starosti každodenního života. Ta dubnová vzpomínka se vztahuje k Mezinárodnímu dni politických vězňů a dnes myslím, že patří všem, bez ohledu na to, zda zemřeli jako hrdinové v boji za svobodu své země nebo jako bezmocné oběti odvlečené od svých blízkých a umučené v nelidských podmínkách. Svornost ve smrti tak činí tyto vzpomínkové akce důstojnými. </w:t>
      </w:r>
    </w:p>
    <w:p w:rsidR="008C3FA2" w:rsidRDefault="008C3FA2">
      <w:r>
        <w:tab/>
        <w:t xml:space="preserve">Přesto nebylo lehké k nim po roce 1989 dospět. Hladina emocí ve společnosti rozjitřené spoustou těžkých historických křivd potřebovala čas, abychom nechali promluvit rozum. A já se vás, dámy a pánové, ptám: kolik let ještě budeme potřebovat, abychom dokázali nalézt svornost v životě? A tím vůbec nemyslím onu falešnou jednotu názorů a postojů. Naopak čím pestřejší tyto postoje jsou, tím vytvářejí lepší podmínky pro společnou sílu a prosperitu. Svorností rozumím schopnost domluvit se na tom základním, co činí společnost společností lidskou, to je svoboda a z ní plynoucí odpovědnost, tolerance a ochota vyslechnout jiný názor, úcta jeden k druhému a ochrana slabých před případnou svévolí silných. Co nám brání dohodnout se na těchto hodnotách, respektovat je a tak si navzájem dopřát ten krásný dar důstojnosti? Proč má být právě tento pamětihodný sál degradován na pouhé tržiště, kde se kupčí, dámy a pánové, s lidským strachem? Nepatří sem spíš debaty a spory o myšlenky? Nepatří sem souboj kvalifikovaných argumentů těch, kterým dali občané důvěru, aby zastupovali jejich, a nikoliv své vlastní zájmy? </w:t>
      </w:r>
    </w:p>
    <w:p w:rsidR="008C3FA2" w:rsidRDefault="008C3FA2">
      <w:r>
        <w:tab/>
        <w:t xml:space="preserve">Asi namítnete, že tento sál v polistopadové historii už zažil ledacos. Jenomže když jsme se v roce 1998 při volbě Václava Havla pohoršovali nad pískající první dámou, netušili jsme, čeho můžeme být svědky při prezidentské volbě deset let po té. Sprosté výhrůžky, vydírání, střelivo v dopisech. Dámy a pánové, obávám se, že jsme na hranici. Nikoliv krok, ale pouhý krůček stačí, a zřítíme se do propasti mafiánského režimu, kde nevládne skutečná demokratická volba, svoboda, tolerance ani úcta, do režimu, kde není místo pro normálního slušného člověka, do systému, který bude pod taktovkou zlovůle silných pošlapávat práva těch nejslabších. </w:t>
      </w:r>
    </w:p>
    <w:p w:rsidR="008C3FA2" w:rsidRDefault="008C3FA2">
      <w:r>
        <w:br w:type="page"/>
      </w:r>
    </w:p>
    <w:p w:rsidR="008C3FA2" w:rsidRDefault="008C3FA2">
      <w:r>
        <w:t xml:space="preserve">(pokračuje </w:t>
      </w:r>
      <w:proofErr w:type="spellStart"/>
      <w:r>
        <w:t>Bobošíková</w:t>
      </w:r>
      <w:proofErr w:type="spellEnd"/>
      <w:r>
        <w:t>)</w:t>
      </w:r>
    </w:p>
    <w:p w:rsidR="008C3FA2" w:rsidRDefault="008C3FA2">
      <w:r>
        <w:tab/>
        <w:t xml:space="preserve">Vydali jsme se špatnou cestou. Stejně rychle, jako mizí myšlenky a demokratické politické soupeření, nastupuje korupce a hrubá síla. Zájem mocných o osudy lidí této země se vytrácí. Před volbami si pak politické strany nechají udělat drahé průzkumy veřejného mínění. To aby věděly, co mají naslibovat a co vesměs nikdy nesplní. Jak jinak si vysvětlit, že tu dnes máme zákony, které vyhánějí nemocná batolata z léčeben, platí dítě i jeho matka a dohromady více než tři tisíce za měsíc? Jsou rodiny, dámy a pánové, a není jich málo, pro které je tato částka neúnosná. Věřím, že alespoň několik z vás to právě v této chvíli zajímá víc než špehování kolegů a fotky či videa z rádoby tajných schůzek. </w:t>
      </w:r>
    </w:p>
    <w:p w:rsidR="008C3FA2" w:rsidRDefault="008C3FA2">
      <w:r>
        <w:tab/>
        <w:t xml:space="preserve">Možná namítnete, že hlava státu s tím vzhledem ke svým kompetencím mnoho nezmůže. Proč tedy ten lítý boj? Není potom lhostejné, kdo tou hlavou bude? Ne. Není to lhostejné, a vy to dobře víte! Hlava státu totiž může mnohé, když se nebude bát hájit hlasitě hodnoty a principy civilizované společnosti, když bude připravena sloužit lidem, a ne posluhovat mocnostem. Pokud bude mít stále na paměti, že stát musí především chránit slabé, že musí trestat viníky a ne jejich oběti, že musí zajistit všem rovnost před zákonem, ať už se liší v barvě pleti nebo v politické příslušnosti. A to v našem právním řádu, dámy a pánové, ještě zdaleka není samozřejmostí. </w:t>
      </w:r>
    </w:p>
    <w:p w:rsidR="008C3FA2" w:rsidRDefault="008C3FA2">
      <w:r>
        <w:tab/>
        <w:t xml:space="preserve">Ten, komu svěříte prezidentský úřad, má jedinečnou možnost snímat hloupé nálepky, které staví nebezpečné bariéry mezi lidmi i mezi myšlenkami. Proč například mezi demokraticky smýšlejícími politiky vzniká hra kvůli referendu, proč mají být jeho zastánci automaticky označeni za populisty, když jde o demokratický nástroj jako každý jiný? Proč každý, kdo mluví o solidaritě s nejslabšími, hned dostane na čelo razítko nebezpečného bolševika? Vždyť solidarita se slabými je jednou ze základních vlastností, která odlišuje lidskou společnost od džungle. Jenom v džungli platí zabij, nebo budeš zabit. </w:t>
      </w:r>
    </w:p>
    <w:p w:rsidR="008C3FA2" w:rsidRDefault="008C3FA2">
      <w:r>
        <w:tab/>
        <w:t xml:space="preserve">Dámy a pánové, ten, kdo se bude dívat v příštích pěti letech na svět z výšky Pražského hradu, měl by vidět dál než ostatní a udělat všechno pro to, aby každá lidská bytost mohla plně využít své schopnosti a nadání, protože budoucnost nám chystá tvrdou výzvu. Obstojíme jen tehdy, když si začneme vážit kvalitního vzdělání. Kvalitní vzdělání otevírá mysl, a tím i dveře do světa úspěšných, do světa velkých ambicí, které se díky tvrdé práci proměňují v každodenní konkrétní hodnoty, které slouží celému lidstvu. Nikdy nerezignujme na velké cíle. S hrdostí a noblesou lva, kterého máme ve státním znaku, pojďme zápasit o místo na slunci v globální konkurenci. Potenciál občanů České republiky je obrovský a my máme šanci </w:t>
      </w:r>
    </w:p>
    <w:p w:rsidR="008C3FA2" w:rsidRDefault="008C3FA2"/>
    <w:p w:rsidR="008C3FA2" w:rsidRDefault="008C3FA2">
      <w:r>
        <w:t xml:space="preserve">(pokračuje </w:t>
      </w:r>
      <w:proofErr w:type="spellStart"/>
      <w:r>
        <w:t>Bobošíková</w:t>
      </w:r>
      <w:proofErr w:type="spellEnd"/>
      <w:r>
        <w:t>)</w:t>
      </w:r>
    </w:p>
    <w:p w:rsidR="008C3FA2" w:rsidRDefault="008C3FA2">
      <w:r>
        <w:t xml:space="preserve">uspět. Jenom to nesmíme vzdát. Je to jediná cesta k zachování vlastní identity jako hodnoty plynoucí ze zdravého sebevědomí, a nikoliv identity jako stébla, kterého se marně chytá tonoucí. </w:t>
      </w:r>
    </w:p>
    <w:p w:rsidR="008C3FA2" w:rsidRDefault="008C3FA2">
      <w:r>
        <w:tab/>
        <w:t>Právě teď je před námi velká šance. Zanedlouho budeme předsedat Evropské unii a budoucí hlava státu by měla s veškerým úsilím přimět vládu i opozici, aby zanechaly planého hašteření, využily jedinečné možnosti udávat tón a nespokojily se s rolí pouhého údržbáře evropských procesů. Hlava státu prostě musí mít vizi a znát cíle pro budoucnost. Vím, že bych toho chtěla příliš po jednom člověku. Hlava státu hodná svého titulu to ale může a musí zvládnout, i když jenom tehdy, pokud ji víc než osobní prospěch zajímají osudy historicky těžce zkoušené země a lidé, kteří se tu narodili nebo kteří se tu usadili v naději, že tu najdou domov.</w:t>
      </w:r>
    </w:p>
    <w:p w:rsidR="008C3FA2" w:rsidRDefault="008C3FA2">
      <w:r>
        <w:tab/>
        <w:t xml:space="preserve">Dámy a pánové, nejsem jenom kandidátka na prezidentku České republiky a </w:t>
      </w:r>
      <w:proofErr w:type="spellStart"/>
      <w:r>
        <w:t>europoslankyně</w:t>
      </w:r>
      <w:proofErr w:type="spellEnd"/>
      <w:r>
        <w:t xml:space="preserve">, jsem také dcera, manželka a matka dvou dětí a moc dobře vím, že žádný domov se neobejde bez vzájemné úcty, pokory a již zmiňované svornosti a solidarity. Stvořit domov dokáží jen lidé, kteří vědí, že žádný strom neroste do nebe a že ti, kteří jsou dnes nejsilnější, se lehce mohou stát zítra těmi nejslabšími. Vytvořme proto domov bez ohledu na různost názorů a postojů, vytvořme domov hlavně těm, kteří jsou nyní na prahu života. V dětech je totiž klíč k úspěchu. Bez nich nebude budoucnost ani naděje. Chraňme je, pečujme o rodiny, ve kterých vyrůstají. Dopřejme jim ekonomicky důstojnou existenci a bezpečí. Jsem přesvědčena, že jsou mnohem cennější než kariéry nás všech, kteří jsou dnes v tomto sále. </w:t>
      </w:r>
    </w:p>
    <w:p w:rsidR="008C3FA2" w:rsidRDefault="008C3FA2">
      <w:r>
        <w:tab/>
        <w:t xml:space="preserve">A přesto jsme to právě my, komu reformní kroky vlády přihrály měsíčně nejvíc tisíc korun, navíc tisíce korun, zatímco dětem přikázaly platit za lékařskou péči a jejich matkám snížily mateřskou. Dámy a pánové, takhle se domov nestaví. Naše země přitom v minulosti domovem byla. Jinak by pro ni lidé neumírali. Vraťme jí tuto podobu a lidem také ochotu bránit ji i za cenu nejvyšší. </w:t>
      </w:r>
    </w:p>
    <w:p w:rsidR="008C3FA2" w:rsidRDefault="008C3FA2">
      <w:r>
        <w:tab/>
        <w:t>Dámy a pánové, na závěr mi dovolte poděkovat všem, kteří mi touto kandidaturou umožnili promluvit do volby hlavy státu, státu, jehož osud mi nikdy nebyl, není a nikdy nebude lhostejný. Děkuji vám. (Potlesk.)</w:t>
      </w:r>
    </w:p>
    <w:p w:rsidR="008C3FA2" w:rsidRDefault="008C3FA2">
      <w:r>
        <w:br w:type="page"/>
        <w:t> </w:t>
      </w:r>
    </w:p>
    <w:p w:rsidR="008C3FA2" w:rsidRDefault="008C3FA2">
      <w:r>
        <w:tab/>
      </w:r>
      <w:hyperlink r:id="rId10" w:history="1">
        <w:r>
          <w:rPr>
            <w:rStyle w:val="Hyperlink"/>
            <w:color w:val="000000"/>
          </w:rPr>
          <w:t>Předseda PSP Miloslav Vlček</w:t>
        </w:r>
      </w:hyperlink>
      <w:r>
        <w:rPr>
          <w:snapToGrid w:val="0"/>
          <w:color w:val="000000"/>
          <w:u w:val="single"/>
        </w:rPr>
        <w:t>:</w:t>
      </w:r>
      <w:r>
        <w:t xml:space="preserve"> Děkuji. Do rozpravy se dále přihlásil předseda vlády Mirek </w:t>
      </w:r>
      <w:proofErr w:type="spellStart"/>
      <w:r>
        <w:t>Topolánek</w:t>
      </w:r>
      <w:proofErr w:type="spellEnd"/>
      <w:r>
        <w:t xml:space="preserve">. Připraví se pan senátor </w:t>
      </w:r>
      <w:proofErr w:type="spellStart"/>
      <w:r>
        <w:t>Kubera</w:t>
      </w:r>
      <w:proofErr w:type="spellEnd"/>
      <w:r>
        <w:t xml:space="preserve">. Pane premiére, máte slovo. </w:t>
      </w:r>
    </w:p>
    <w:p w:rsidR="008C3FA2" w:rsidRDefault="008C3FA2"/>
    <w:p w:rsidR="008C3FA2" w:rsidRDefault="008C3FA2"/>
    <w:p w:rsidR="008C3FA2" w:rsidRDefault="008C3FA2">
      <w:r>
        <w:tab/>
      </w:r>
      <w:hyperlink r:id="rId11" w:history="1">
        <w:r>
          <w:rPr>
            <w:rStyle w:val="Hyperlink"/>
            <w:color w:val="000000"/>
          </w:rPr>
          <w:t xml:space="preserve">Předseda vlády ČR Mirek </w:t>
        </w:r>
        <w:proofErr w:type="spellStart"/>
        <w:r>
          <w:rPr>
            <w:rStyle w:val="Hyperlink"/>
            <w:color w:val="000000"/>
          </w:rPr>
          <w:t>Topolánek</w:t>
        </w:r>
        <w:proofErr w:type="spellEnd"/>
      </w:hyperlink>
      <w:r>
        <w:rPr>
          <w:snapToGrid w:val="0"/>
          <w:color w:val="000000"/>
        </w:rPr>
        <w:t>:</w:t>
      </w:r>
      <w:r>
        <w:t xml:space="preserve"> Vážené senátorky, vážení senátoři, vážené poslankyně, vážení poslanci, vážení kandidáti, uvědomil jsem si, že i já jsem tak trochu pamětník. Také já k vám při této příležitosti promlouvám již popáté. </w:t>
      </w:r>
    </w:p>
    <w:p w:rsidR="008C3FA2" w:rsidRDefault="008C3FA2">
      <w:r>
        <w:tab/>
        <w:t xml:space="preserve">Minule jsem začal svůj projev slovy, že úřad prezidenta se těší mimořádné úctě a Parlament nikoliv. Minulá volba a chování některých politických stran v ní i po ní mé obavy potvrdily, ba předčily. </w:t>
      </w:r>
    </w:p>
    <w:p w:rsidR="008C3FA2" w:rsidRDefault="008C3FA2">
      <w:r>
        <w:t>***</w:t>
      </w:r>
    </w:p>
    <w:p w:rsidR="008C3FA2" w:rsidRDefault="008C3FA2">
      <w:r>
        <w:t> </w:t>
      </w:r>
    </w:p>
    <w:p w:rsidR="008C3FA2" w:rsidRDefault="008C3FA2">
      <w:r>
        <w:t>(11.00 hodin)</w:t>
      </w:r>
      <w:r>
        <w:br/>
        <w:t xml:space="preserve">(pokračuje </w:t>
      </w:r>
      <w:proofErr w:type="spellStart"/>
      <w:r>
        <w:t>Topolánek</w:t>
      </w:r>
      <w:proofErr w:type="spellEnd"/>
      <w:r>
        <w:t>)</w:t>
      </w:r>
    </w:p>
    <w:p w:rsidR="008C3FA2" w:rsidRDefault="008C3FA2">
      <w:r>
        <w:t>Snažme se dnes, prosím, všichni o návrat důstojnosti, která by k volbě prezidenta republiky snad měla patřit. Zkusme se vrátit k prvorepublikové tradici, k tradici, v níž hlava státu symbolizuje naši státnost, k tradici prezidenta, který stojí nad stranami a jejich aktuálními problémy. K tradici, v níž je instituce prezidenta nadčasovým svorníkem a respektovaným reprezentantem všech občanů.</w:t>
      </w:r>
    </w:p>
    <w:p w:rsidR="008C3FA2" w:rsidRDefault="008C3FA2">
      <w:r>
        <w:tab/>
        <w:t>My tu dnes neřešíme něčí vnitrostranické problémy, neřešíme ani rehabilitaci jisté posttotalitní strany. Neřešíme vztah mezi vládou a opozicí, neřešíme ani poměry uvnitř vládní koalice, neřešíme tu poplatky ve zdravotnictví ani radarovou základnu. A tak tu neřešme žádný z aktuálních politických problémů.</w:t>
      </w:r>
    </w:p>
    <w:p w:rsidR="008C3FA2" w:rsidRDefault="008C3FA2">
      <w:r>
        <w:tab/>
        <w:t xml:space="preserve">Vážení zákonodárci, milí volitelé, my tu volíme hlavu státu na příštích pět let. Za těch pět let si na naše dnešní starosti přece nikdo ani nevzpomene. Nikdo si nevzpomene na to, co kdo chtěl komu v tomto sále dokazovat. Nikdo si nevzpomene, co tu kdo říkal, zapomenuty budou všechny výčitky, ostrá slova, spekulace, výmysly, </w:t>
      </w:r>
      <w:proofErr w:type="spellStart"/>
      <w:r>
        <w:t>dehonestační</w:t>
      </w:r>
      <w:proofErr w:type="spellEnd"/>
      <w:r>
        <w:t xml:space="preserve"> kampaně a mediální výkřiky. Aspoň doufám.</w:t>
      </w:r>
    </w:p>
    <w:p w:rsidR="008C3FA2" w:rsidRDefault="008C3FA2">
      <w:r>
        <w:tab/>
        <w:t xml:space="preserve">Zkusme se podívat dál, za horizont této volby, za zdi Španělského sálu, za naše momentální zájmy, za hranice našich mandátů. Dívejme se do budoucnosti a mějme přitom na mysli všechny obyvatele této země. Protože, jak řekl </w:t>
      </w:r>
      <w:proofErr w:type="spellStart"/>
      <w:r>
        <w:t>Franklin</w:t>
      </w:r>
      <w:proofErr w:type="spellEnd"/>
      <w:r>
        <w:t xml:space="preserve"> </w:t>
      </w:r>
      <w:proofErr w:type="spellStart"/>
      <w:r>
        <w:t>Delano</w:t>
      </w:r>
      <w:proofErr w:type="spellEnd"/>
      <w:r>
        <w:t xml:space="preserve"> Roosevelt, pravými vládci v demokracii nejsou prezident, nejsou senátoři, nejsou poslanci, nýbrž voliči.</w:t>
      </w:r>
    </w:p>
    <w:p w:rsidR="008C3FA2" w:rsidRDefault="008C3FA2">
      <w:r>
        <w:tab/>
        <w:t>Každý se ptá prezidentských kandidátů, jaké jsou jejich názory na aktuální otázky, zda dnes, v tuto chvíli, podporují konkrétní postoje jednotlivých stran, pro co či proti čemu jsou, případně by mohli být, zda jsou ochotni změnit názor výměnou za hlasy. To jsme opravdu přesvědčeni, že právě toto je důležité, zásadní? A že právě toto jsou ty správné a korektní otázky? Ne, ne, ne! To jsou naopak otázky, které rozdělují, nikoli spojují.</w:t>
      </w:r>
    </w:p>
    <w:p w:rsidR="008C3FA2" w:rsidRDefault="008C3FA2">
      <w:r>
        <w:tab/>
        <w:t xml:space="preserve">Vážení zákonodárci, hledejme raději společná východiska, společné hodnoty, společnou dlouhodobou vizi. Naplňme přání Tomáše </w:t>
      </w:r>
      <w:proofErr w:type="spellStart"/>
      <w:r>
        <w:t>Garrigua</w:t>
      </w:r>
      <w:proofErr w:type="spellEnd"/>
      <w:r>
        <w:t xml:space="preserve"> Masaryka, který vždy žádal po stranách více svornosti. Náš první prezident napsal: "Myslím, že i straník velice urputný bude s jinými stranami v mnohém souhlasit, mají-li stejné cíle a jsou-li dosti vzdělány, aby je pochopily a nalezly prostředky k nim. Vznikne pak taková zvláštní součinnost stran." Zkusme hledat ony stejné cíle, onu zvláštní součinnost stran. Jaká bude a má být Česká republika? </w:t>
      </w:r>
      <w:r>
        <w:br/>
      </w:r>
      <w:r>
        <w:br w:type="page"/>
      </w:r>
    </w:p>
    <w:p w:rsidR="008C3FA2" w:rsidRDefault="008C3FA2">
      <w:r>
        <w:t xml:space="preserve">(pokračuje </w:t>
      </w:r>
      <w:proofErr w:type="spellStart"/>
      <w:r>
        <w:t>Topolánek</w:t>
      </w:r>
      <w:proofErr w:type="spellEnd"/>
      <w:r>
        <w:t>)</w:t>
      </w:r>
    </w:p>
    <w:p w:rsidR="008C3FA2" w:rsidRDefault="008C3FA2">
      <w:r>
        <w:t xml:space="preserve">Jaká je vize pro deset a půl milionu občanů na příštích dvacet pět let? Jaký prezident ji bude v následujících pěti letech nejlépe naplňovat? To jsou otázky, které si kladu já a které si musíme klást my všichni. A já na ně dnes odpovím jako předseda vlády, vlády, která je připravena s příštím prezidentem sdílet onu vizi, která je připravena na ní v příštích pěti letech pracovat. </w:t>
      </w:r>
    </w:p>
    <w:p w:rsidR="008C3FA2" w:rsidRDefault="008C3FA2">
      <w:r>
        <w:tab/>
        <w:t xml:space="preserve">Jaká je ta moje vize? Jaká má být ta naše Česká republika? Musí to být svobodná země s vlastní identitou, země s vysokou mírou občanských práv, sebevědomá, zodpovědná, otevřená ekonomicky i myšlenkově. Musí to být země, v níž neosobní pravidla stojí nad momentálními politickými zájmy, země, v níž se ctí ústavní zvyklosti a platí fair </w:t>
      </w:r>
      <w:proofErr w:type="spellStart"/>
      <w:r>
        <w:t>play</w:t>
      </w:r>
      <w:proofErr w:type="spellEnd"/>
      <w:r>
        <w:t xml:space="preserve">. Musí to být země, která rozvíjí svůj hospodářský, vzdělanostní a technologický potenciál, země, která přitom aktivně chrání své kulturní, historické a přírodní bohatství, země, která naváže na prvorepublikové postavení šesté nejrozvinutější ekonomiky světa. Musí to být země, která podporuje aktivní a stará se o ty, kteří se o sebe nemohou postarat sami, země, která nikoho nediskriminuje a je solidární s potřebnými. Musí to být země, která je opřena o tradici a hledí k budoucnosti, země, která ctí osvědčené hodnoty západní křesťanské civilizace a neustále znovu je vykládá, aby obstála v moderním světě. </w:t>
      </w:r>
    </w:p>
    <w:p w:rsidR="008C3FA2" w:rsidRDefault="008C3FA2">
      <w:r>
        <w:tab/>
        <w:t>Toto jsou hodnoty, které v české politice dlouhodobě prosazuje Václav Klaus. Jeho znovuzvolení prezidentem či potvrzení jeho mandátu je potvrzením platnosti těchto hodnot. Hodnot, které může sdílet každý občan České republiky, hodnot, které nejsou jen pro mne, které nejsou jen pro některé, které jsou pro všechny. Uplatňování takových hodnot vyžaduje specifické politické zkušenosti, hlubokou odbornost, lidskou zralost a nadhled. Prezidentský úřad je vrcholem politické kariéry, nemůže být jejím počátkem.</w:t>
      </w:r>
    </w:p>
    <w:p w:rsidR="008C3FA2" w:rsidRDefault="008C3FA2">
      <w:r>
        <w:tab/>
        <w:t>Vážené senátorky, vážení senátoři, vážené poslankyně, vážení poslanci, jsem přesvědčen, že se všichni můžeme ztotožnit s vizí a kandidátem, které jsem zde nabídl. Prezidentská volba není a nesmí být volbou proti něčemu, volbou protestní, volbou obstrukční. Nevolíme totiž pro sebe, pro dnešek, ale pro všechny občany a pro budoucnost. Hledejme a nalézejme schopnosti překonat to, co nás rozděluje. Najděme v sobě sílu, která nás sjednocuje, která nás sjednotí i v dnešní volbě. Přeji vám šťastnou ruku. (Potlesk.)</w:t>
      </w:r>
    </w:p>
    <w:p w:rsidR="008C3FA2" w:rsidRDefault="008C3FA2">
      <w:r>
        <w:br w:type="page"/>
        <w:t> </w:t>
      </w:r>
    </w:p>
    <w:p w:rsidR="008C3FA2" w:rsidRDefault="008C3FA2">
      <w:r>
        <w:tab/>
      </w:r>
      <w:hyperlink r:id="rId12" w:history="1">
        <w:r>
          <w:rPr>
            <w:rStyle w:val="Hyperlink"/>
            <w:color w:val="000000"/>
          </w:rPr>
          <w:t>Předseda PSP Miloslav Vlček</w:t>
        </w:r>
      </w:hyperlink>
      <w:r>
        <w:rPr>
          <w:snapToGrid w:val="0"/>
          <w:color w:val="000000"/>
          <w:u w:val="single"/>
        </w:rPr>
        <w:t>:</w:t>
      </w:r>
      <w:r>
        <w:t xml:space="preserve"> Děkuji. Nyní vystoupí pan senátor </w:t>
      </w:r>
      <w:proofErr w:type="spellStart"/>
      <w:r>
        <w:t>Kubera</w:t>
      </w:r>
      <w:proofErr w:type="spellEnd"/>
      <w:r>
        <w:t xml:space="preserve">, připraví se pan místopředseda Filip. Prosím, pane senátore, máte slovo. </w:t>
      </w:r>
    </w:p>
    <w:p w:rsidR="008C3FA2" w:rsidRDefault="008C3FA2">
      <w:r>
        <w:tab/>
        <w:t xml:space="preserve">Pan senátor nechce vystoupit, takže vystoupí pan místopředseda Filip. Prosím, pane místopředsedo, máte slovo. Připraví se paní senátorka </w:t>
      </w:r>
      <w:proofErr w:type="spellStart"/>
      <w:r>
        <w:t>Paukrtová</w:t>
      </w:r>
      <w:proofErr w:type="spellEnd"/>
      <w:r>
        <w:t>.</w:t>
      </w:r>
    </w:p>
    <w:p w:rsidR="008C3FA2" w:rsidRDefault="008C3FA2">
      <w:pPr>
        <w:ind w:firstLine="708"/>
      </w:pPr>
    </w:p>
    <w:p w:rsidR="008C3FA2" w:rsidRDefault="008C3FA2">
      <w:pPr>
        <w:ind w:firstLine="708"/>
      </w:pPr>
    </w:p>
    <w:p w:rsidR="008C3FA2" w:rsidRDefault="008C3FA2">
      <w:r>
        <w:tab/>
      </w:r>
      <w:hyperlink r:id="rId13" w:history="1">
        <w:r>
          <w:rPr>
            <w:rStyle w:val="Hyperlink"/>
            <w:color w:val="000000"/>
          </w:rPr>
          <w:t>Místopředseda PSP Vojtěch Filip</w:t>
        </w:r>
      </w:hyperlink>
      <w:r>
        <w:rPr>
          <w:snapToGrid w:val="0"/>
          <w:color w:val="000000"/>
        </w:rPr>
        <w:t>:</w:t>
      </w:r>
      <w:r>
        <w:t xml:space="preserve"> Vážený pane předsedo Poslanecké sněmovny, vážený pane prezidente, vážený pane předsedo Senátu, kandidáti, paní kandidátko, paní a pánové, přistupujeme dnes ke druhé volbě prezidenta republiky. Úroveň jednání se, žel, za ten týden příliš nezměnila. Dočkali jsme se ohýbání ústavy, nerespektování základních pravidel politického jednání a trvalého spěchu. To vše snad z důvodu, aby nedošlo ke zmaření účelově sjednaných dohod, a příznačné byly i útoky na jednotlivce, ať už osobní výhrůžky nebo dopisy, které byly mnohoznačné.</w:t>
      </w:r>
    </w:p>
    <w:p w:rsidR="008C3FA2" w:rsidRDefault="008C3FA2">
      <w:r>
        <w:tab/>
        <w:t>V této vážné situaci vám chci sdělit nejen za sebe, ale také za členy a voliče Komunistické strany Čech a Moravy jedno přání. Jednejme s respektem k osobnosti, respektem k názoru druhých a jednejme s úctou sami k sobě. Hovořil jsem z tohoto místa o kandidátech, kteří byli v první volbě, tak, že ani jeden nebyl a není kandidátem našich poslanců a senátorů, ale že jsme připraveni udělat vše pro to, aby volba byla důstojná, aby probíhala tak, jak si zaslouží tento ústavní akt. Proč to říkám? Zde, v tomto slavnostním sále, je 281 politiků s velmi různými politickými názory, ale všichni jsme skládali jednu přísahu, že budeme věrni České republice, že budeme zachovávat její ústavu a zákony.</w:t>
      </w:r>
    </w:p>
    <w:p w:rsidR="008C3FA2" w:rsidRDefault="008C3FA2">
      <w:r>
        <w:t>***</w:t>
      </w:r>
    </w:p>
    <w:p w:rsidR="008C3FA2" w:rsidRDefault="008C3FA2">
      <w:r>
        <w:t> </w:t>
      </w:r>
    </w:p>
    <w:p w:rsidR="008C3FA2" w:rsidRDefault="008C3FA2">
      <w:r>
        <w:t>(11.10 hodin)</w:t>
      </w:r>
      <w:r>
        <w:br/>
        <w:t>(pokračuje Filip)</w:t>
      </w:r>
    </w:p>
    <w:p w:rsidR="008C3FA2" w:rsidRDefault="008C3FA2">
      <w:r>
        <w:t xml:space="preserve">Slíbili jsme na svou čest, že svůj mandát budeme vykonávat v zájmu všeho lidu a podle svého nejlepšího svědomí a vědomí. Ta přísaha je koncipována pro politiky, ale zejména pro státníky, protože politiků je hodně, ale jen někteří jsou nebo se mohou stát státníky. Je to jako ve slavné replice Jana Wericha – dovolím si ocitovat: </w:t>
      </w:r>
      <w:proofErr w:type="spellStart"/>
      <w:r>
        <w:t>Jó</w:t>
      </w:r>
      <w:proofErr w:type="spellEnd"/>
      <w:r>
        <w:t xml:space="preserve"> klaunů, klaunů, těch je málo, ale šašků, šašků, těch je.</w:t>
      </w:r>
    </w:p>
    <w:p w:rsidR="008C3FA2" w:rsidRDefault="008C3FA2">
      <w:r>
        <w:tab/>
        <w:t xml:space="preserve">Přál bych si, abychom nebyli šašky, ale měli tu sílu a z politiků vyrostli ve státníky, přestali se přetlačovat, zda mají mít navrch individuální zájmy jednotlivců. Protože řada z těch, kteří jsou dnes voliteli, sem přišla, žel, se svým osobním zájmem. Jiní sem přišli se stranickými zájmy. Mrzí mě to a přál bych si, abychom překonali jak individuální, tak úzké stranické zájmy, protože řada zde sedících politiků povýšila stranický zájem nad zájem státu a přejí si, aby co nejrychleji, nejpozději hned, se oni právě stali ministry nebo obdrželi ten či onen post. To ale nemůže být předmětem politiky, protože politika je hlavně služba lidu. </w:t>
      </w:r>
    </w:p>
    <w:p w:rsidR="008C3FA2" w:rsidRDefault="008C3FA2">
      <w:r>
        <w:tab/>
        <w:t xml:space="preserve">Ve skutečnosti při volbě prezidenta musí každý z volitelů, poslanci i senátoři, vidět alespoň to hlavní, co se bude dít v horizontu pěti let, jak dál pokročí evropská integrace, co bude hlavní silou </w:t>
      </w:r>
      <w:proofErr w:type="spellStart"/>
      <w:r>
        <w:t>globalizujícího</w:t>
      </w:r>
      <w:proofErr w:type="spellEnd"/>
      <w:r>
        <w:t xml:space="preserve"> se světa, zda bude přetrvávat, nebo dokonce posilovat </w:t>
      </w:r>
      <w:proofErr w:type="spellStart"/>
      <w:r>
        <w:t>jednopolární</w:t>
      </w:r>
      <w:proofErr w:type="spellEnd"/>
      <w:r>
        <w:t xml:space="preserve"> svět ovládaný supervelmocí za oceánem, nebo dojde k postupnému vytváření pevných bodů </w:t>
      </w:r>
      <w:proofErr w:type="spellStart"/>
      <w:r>
        <w:t>vícepolárního</w:t>
      </w:r>
      <w:proofErr w:type="spellEnd"/>
      <w:r>
        <w:t xml:space="preserve"> světa, včetně toho, jaké místo zaujme Česká republika a Evropa – záměrně neříkám Evropská unie – v tomto světě. Tedy zda budeme jen satelitem Spojených států amerických, nebo se pokusíme najít své místo a budeme kultivovat světové společenství z pozice své více než dvoutisícileté historie. Bude záviset na tom, zda přijmeme roli poučeného, lidská práva a civilizační hodnoty prosazujícího pólu světového společenství, nebo jen budeme přisluhovat politice síly a řešení lidských problémů vojenským zásahem. To je otázka, kterou si musí položit každý ze zde sedících kandidátů, a musí na ni také poctivě odpovědět, aby lidé věděli, že je jejich prezidentem, že je prezidentem suverénního lidu.</w:t>
      </w:r>
    </w:p>
    <w:p w:rsidR="008C3FA2" w:rsidRDefault="008C3FA2">
      <w:r>
        <w:br w:type="page"/>
      </w:r>
    </w:p>
    <w:p w:rsidR="008C3FA2" w:rsidRDefault="008C3FA2">
      <w:r>
        <w:t>(pokračuje Filip)</w:t>
      </w:r>
    </w:p>
    <w:p w:rsidR="008C3FA2" w:rsidRDefault="008C3FA2">
      <w:r>
        <w:tab/>
        <w:t>Budeme si muset také odpovědět, jaká nás čeká energetická bezpečnost v České republice. Zda půjde o vlastní a evropské rozhodnutí, zda Česká republika energetické zdroje získá z Ruska a střední Asie, nebo z arabského světa a Blízkého východu plného výbušných politických sporů, protože z USA potřebné zdroje nedovezeme už proto, že je Amerika sama dováží. K tomu bychom měli mít prezidenta, který je schopen se vžít do potřeb řadového občana našeho státu a ostatních obyvatel Evropy, který by z tohoto hlediska hledal průsečík politických sil, aniž by je zbytečně tříštil a neustále hledal v minulosti vnitřního nepřítele.</w:t>
      </w:r>
    </w:p>
    <w:p w:rsidR="008C3FA2" w:rsidRDefault="008C3FA2">
      <w:r>
        <w:tab/>
        <w:t xml:space="preserve">V celém uplynulém roce se diskutovala řada jmen a místo toho, abychom generovali z českého politického prostředí vhodného kandidáta, poslední tři měsíce to v médiích vypadalo tak, že občané nemají žádnou jinou volbu než stávajícího prezidenta pana Václava Klause nebo pana Jana </w:t>
      </w:r>
      <w:proofErr w:type="spellStart"/>
      <w:r>
        <w:t>Švejnara</w:t>
      </w:r>
      <w:proofErr w:type="spellEnd"/>
      <w:r>
        <w:t xml:space="preserve">. Prosím, nenechme se jako politici zahnat do schematismu, který je snad dobrý jen pro </w:t>
      </w:r>
      <w:proofErr w:type="spellStart"/>
      <w:r>
        <w:t>mediokracii</w:t>
      </w:r>
      <w:proofErr w:type="spellEnd"/>
      <w:r>
        <w:t xml:space="preserve">. Uvažujme svobodně a s nadhledem. </w:t>
      </w:r>
    </w:p>
    <w:p w:rsidR="008C3FA2" w:rsidRDefault="008C3FA2">
      <w:r>
        <w:tab/>
        <w:t xml:space="preserve">Abychom rozšířili prostor, tak jsme přišli s jinou nabídkou. Nominovali jsme ženu – Janu </w:t>
      </w:r>
      <w:proofErr w:type="spellStart"/>
      <w:r>
        <w:t>Bobošíkovou</w:t>
      </w:r>
      <w:proofErr w:type="spellEnd"/>
      <w:r>
        <w:t xml:space="preserve"> můžete nenávidět, můžete ji uctívat, může u vás vzbuzovat sympatie, nebo negativní reakce – ženu, která má pevný názor. Jediné, co o ní nemůžete říci, je, že je vám lhostejná, že o ní nic nevíte nebo že nejde za svým cílem. Je schopná se postavit proti proudu, neplave na populární vlně mezi špinavou pěnou vítězů po bitvě. Prostě bojuje, argumentuje, trpělivě přijímá nebo odmítá argumenty a nebojí se veřejné diskuse. Není vykladačem starých pravd ani netrpí syndromem monologů či dialogu hluchých. Vrátila do volby rozměr věcných témat, jako je úcta k práci, k rodině, perspektivě a k podílu rozhodování na věcech veřejných.</w:t>
      </w:r>
    </w:p>
    <w:p w:rsidR="008C3FA2" w:rsidRDefault="008C3FA2">
      <w:r>
        <w:tab/>
        <w:t>Protestoval jsem, když v sobotu minulý týden po skončení první neúspěšné volby byl stanoven termín druhé volby na dnešek. Termín, který je na samotné hraně ústavnosti. Dovolím si vám připomenout, že jen mezi jednotlivými koly jedné volby může být rozdíl až 14 dnů. My však z pochybných důvodů konáme volbu o třech kolech v jednom nebo ve dvou dnech a další volbu v tak krátkém termínu, který neumožňuje skutečně politické jednání. Přitom si tady na tomto místě musím připomenout téměř sedm měsíců po volbách v roce 2006, než jsme dospěli k vládě, která získala důvěru. Nepřipadá vám to trochu směšné nebo účelové? Nevytvořit prostor pro skutečný dialog a rozhlédnutí se po české kotlině po osobnostech, které by mohly zastávat nejvyšší ústavní funkci?</w:t>
      </w:r>
    </w:p>
    <w:p w:rsidR="008C3FA2" w:rsidRDefault="008C3FA2">
      <w:r>
        <w:br w:type="page"/>
      </w:r>
    </w:p>
    <w:p w:rsidR="008C3FA2" w:rsidRDefault="008C3FA2">
      <w:r>
        <w:t>(pokračuje Filip)</w:t>
      </w:r>
    </w:p>
    <w:p w:rsidR="008C3FA2" w:rsidRDefault="008C3FA2">
      <w:r>
        <w:tab/>
        <w:t>Byl jsem v sobotu jediný, který nechtěl dnešní termín. Ale umím prohrávat a i v takto krátkém termínu jsme dokázali předložit jinou alternativu a vrátit diskusi alespoň na těch několik dní do věcných témat, která jsme jako kritéria zveřejnili v loňském roce.</w:t>
      </w:r>
    </w:p>
    <w:p w:rsidR="008C3FA2" w:rsidRDefault="008C3FA2">
      <w:r>
        <w:tab/>
        <w:t xml:space="preserve">Nemám v úmyslu tady přednášet dalekosáhlý projekt, jen jsem chtěl poznamenat, že hlasy zákonodárců nejsou ke koupi. Neděláme koňské handly v politice. Snažíme se držet skutečných zájmů občanů naší vlasti, chcete-li slovy ústavního slibu – v zájmu lidu této země. Tento zájem je skutečně k udržení naší suverenity a její nepošlapání cizí vojenskou základnou. Tento zájem je v ochraně slabých, postižených nelidskou ekonomickou reformou a v možnosti rozhodovat častěji o věcech veřejných než jen ve volbách. Proto jsme do této volby požádali Janu </w:t>
      </w:r>
      <w:proofErr w:type="spellStart"/>
      <w:r>
        <w:t>Bobošíkovou</w:t>
      </w:r>
      <w:proofErr w:type="spellEnd"/>
      <w:r>
        <w:t xml:space="preserve">, aby před vás předstoupila. </w:t>
      </w:r>
    </w:p>
    <w:p w:rsidR="008C3FA2" w:rsidRDefault="008C3FA2">
      <w:r>
        <w:tab/>
        <w:t>Vážím si všech třech kandidátů, vážím si jich proto, že dokáží předstoupit před nás volitele a říci nám svoji vizi. Prosím, podle naší společné vize se rozhodněme. Rozhodněme se tak, abychom byli schopni odpovědět poctivě těm občanům České republiky, kteří si nepřejí, aby tady byla cizí vojenská základna, a vláda přesto o ní dál jedná. Rozhodněme se tak, abychom byli schopni se kdykoli ohlédnout zpátky do očí vlastním občanům, našim voličům. Děkuji vám. (Potlesk.)</w:t>
      </w:r>
    </w:p>
    <w:p w:rsidR="008C3FA2" w:rsidRDefault="008C3FA2">
      <w:r>
        <w:br w:type="page"/>
        <w:t> </w:t>
      </w:r>
    </w:p>
    <w:p w:rsidR="008C3FA2" w:rsidRDefault="008C3FA2">
      <w:r>
        <w:tab/>
      </w:r>
      <w:hyperlink r:id="rId14" w:history="1">
        <w:r>
          <w:rPr>
            <w:rStyle w:val="Hyperlink"/>
            <w:color w:val="000000"/>
          </w:rPr>
          <w:t>Předseda PSP Miloslav Vlček</w:t>
        </w:r>
      </w:hyperlink>
      <w:r>
        <w:rPr>
          <w:snapToGrid w:val="0"/>
          <w:color w:val="000000"/>
          <w:u w:val="single"/>
        </w:rPr>
        <w:t>:</w:t>
      </w:r>
      <w:r>
        <w:t xml:space="preserve"> Děkuji. Nyní vystoupí paní senátorka </w:t>
      </w:r>
      <w:proofErr w:type="spellStart"/>
      <w:r>
        <w:t>Paukrtová</w:t>
      </w:r>
      <w:proofErr w:type="spellEnd"/>
      <w:r>
        <w:t xml:space="preserve">, připraví se pan poslanec </w:t>
      </w:r>
      <w:proofErr w:type="spellStart"/>
      <w:r>
        <w:t>Grebeníček</w:t>
      </w:r>
      <w:proofErr w:type="spellEnd"/>
      <w:r>
        <w:t>. Prosím, paní senátorko, máte slovo.</w:t>
      </w:r>
    </w:p>
    <w:p w:rsidR="008C3FA2" w:rsidRDefault="008C3FA2">
      <w:pPr>
        <w:ind w:firstLine="708"/>
      </w:pPr>
    </w:p>
    <w:p w:rsidR="008C3FA2" w:rsidRDefault="008C3FA2">
      <w:pPr>
        <w:ind w:firstLine="708"/>
      </w:pPr>
    </w:p>
    <w:p w:rsidR="008C3FA2" w:rsidRDefault="008C3FA2">
      <w:r>
        <w:tab/>
      </w:r>
      <w:r>
        <w:rPr>
          <w:u w:val="single"/>
        </w:rPr>
        <w:t xml:space="preserve">Senátorka Soňa </w:t>
      </w:r>
      <w:proofErr w:type="spellStart"/>
      <w:r>
        <w:rPr>
          <w:u w:val="single"/>
        </w:rPr>
        <w:t>Paukrtová</w:t>
      </w:r>
      <w:proofErr w:type="spellEnd"/>
      <w:r>
        <w:rPr>
          <w:u w:val="single"/>
        </w:rPr>
        <w:t>:</w:t>
      </w:r>
      <w:r>
        <w:t xml:space="preserve"> Vážený pane předsedající, vážený pane prezidente, vážení prezidentští kandidáti, vážení zákonodárci, během nedlouhé historie našeho státu jsme se již mnohokrát přesvědčili, co znamená osobnost prezidenta v osudu naší země. Jeho význam ukazuje nejen naše moderní historie, ale i politická bitva, která se rozpoutala v souvislosti s jeho letošní volbou. </w:t>
      </w:r>
    </w:p>
    <w:p w:rsidR="008C3FA2" w:rsidRDefault="008C3FA2">
      <w:r>
        <w:tab/>
        <w:t>Nastávající prezidentské období bude v mnoha ohledech výjimečné. Je totiž třeba rozhodnout zcela zásadní otázky a ty ovlivní život občanů, kteří stále ještě vkládají svoji naději do zvolených zákonodárců. K prosazení těchto zásadních změn bude potřeba získat širokou podporu rozhodujících politických sil i veřejnosti. Zde bude sjednocující role českého prezidenta rozhodující. Jsem si jista, že Jan Švejnar je pro tuto úlohu více než připraven, a vím, že ji splní bezezbytku.</w:t>
      </w:r>
    </w:p>
    <w:p w:rsidR="008C3FA2" w:rsidRDefault="008C3FA2">
      <w:r>
        <w:t>***</w:t>
      </w:r>
    </w:p>
    <w:p w:rsidR="008C3FA2" w:rsidRDefault="008C3FA2">
      <w:r>
        <w:t> </w:t>
      </w:r>
    </w:p>
    <w:p w:rsidR="008C3FA2" w:rsidRDefault="008C3FA2">
      <w:r>
        <w:t>(11.20 hodin)</w:t>
      </w:r>
      <w:r>
        <w:br/>
        <w:t xml:space="preserve">(pokračuje </w:t>
      </w:r>
      <w:proofErr w:type="spellStart"/>
      <w:r>
        <w:t>Paukrtová</w:t>
      </w:r>
      <w:proofErr w:type="spellEnd"/>
      <w:r>
        <w:t>)</w:t>
      </w:r>
    </w:p>
    <w:p w:rsidR="008C3FA2" w:rsidRDefault="008C3FA2">
      <w:r>
        <w:tab/>
        <w:t xml:space="preserve">Česká republika bude po šest měsíců předsedat Evropské unii. Bude to zajisté období, kdy se naše země výrazně zapíše do evropské politiky. Může získat prestiž a zdravé sebevědomí. I v tomto ohledu jsem si jista, že hlas pro Jana </w:t>
      </w:r>
      <w:proofErr w:type="spellStart"/>
      <w:r>
        <w:t>Švejnara</w:t>
      </w:r>
      <w:proofErr w:type="spellEnd"/>
      <w:r>
        <w:t xml:space="preserve"> je zároveň hlasem pro zachování národní identity i hlasem pro pozitivní ovlivnění evropských událostí. Slovy našeho prvního prezidenta Tomáše Masaryka v Čapkových Hovorech s TGM: "Dost slušný a dost vznosný politický program napíše kdekdo. Něco jiného je znát administrativu a slušně ji provádět, a zase něco jiného je pochopit, oč v dané době pro stát a národ jde. Ukázat v těžkých a osudových chvílích cestu, určit vhodný postup a vést."</w:t>
      </w:r>
    </w:p>
    <w:p w:rsidR="008C3FA2" w:rsidRDefault="008C3FA2">
      <w:r>
        <w:tab/>
        <w:t xml:space="preserve">Doporučuji vám jménem klubu otevřené demokracie zvolit dnes Jana </w:t>
      </w:r>
      <w:proofErr w:type="spellStart"/>
      <w:r>
        <w:t>Švejnara</w:t>
      </w:r>
      <w:proofErr w:type="spellEnd"/>
      <w:r>
        <w:t xml:space="preserve">. Zvolte tak pluralitu názorů, snahu o dohodu a pevné významné místo České republiky nejen v Evropské unii, ale i ve světě. </w:t>
      </w:r>
    </w:p>
    <w:p w:rsidR="008C3FA2" w:rsidRDefault="008C3FA2">
      <w:r>
        <w:tab/>
        <w:t>Děkuji vám za pozornost. (Potlesk.)</w:t>
      </w:r>
    </w:p>
    <w:p w:rsidR="008C3FA2" w:rsidRDefault="008C3FA2">
      <w:pPr>
        <w:ind w:firstLine="709"/>
      </w:pPr>
    </w:p>
    <w:p w:rsidR="008C3FA2" w:rsidRDefault="008C3FA2">
      <w:pPr>
        <w:ind w:firstLine="709"/>
      </w:pPr>
    </w:p>
    <w:p w:rsidR="008C3FA2" w:rsidRDefault="008C3FA2">
      <w:r>
        <w:tab/>
      </w:r>
      <w:hyperlink r:id="rId15" w:history="1">
        <w:r>
          <w:rPr>
            <w:rStyle w:val="Hyperlink"/>
            <w:color w:val="000000"/>
          </w:rPr>
          <w:t>Předseda PSP Miloslav Vlček</w:t>
        </w:r>
      </w:hyperlink>
      <w:r>
        <w:rPr>
          <w:snapToGrid w:val="0"/>
          <w:color w:val="000000"/>
          <w:u w:val="single"/>
        </w:rPr>
        <w:t>:</w:t>
      </w:r>
      <w:r>
        <w:t xml:space="preserve"> Děkuji. Nyní vystoupí poslanec </w:t>
      </w:r>
      <w:proofErr w:type="spellStart"/>
      <w:r>
        <w:t>Grebeníček</w:t>
      </w:r>
      <w:proofErr w:type="spellEnd"/>
      <w:r>
        <w:t xml:space="preserve">, připraví se pan senátor Barták. Prosím, pane poslanče, máte slovo. </w:t>
      </w:r>
    </w:p>
    <w:p w:rsidR="008C3FA2" w:rsidRDefault="008C3FA2">
      <w:pPr>
        <w:ind w:firstLine="709"/>
      </w:pPr>
    </w:p>
    <w:p w:rsidR="008C3FA2" w:rsidRDefault="008C3FA2">
      <w:pPr>
        <w:ind w:firstLine="709"/>
      </w:pPr>
    </w:p>
    <w:p w:rsidR="008C3FA2" w:rsidRDefault="008C3FA2">
      <w:r>
        <w:tab/>
      </w:r>
      <w:hyperlink r:id="rId16" w:history="1">
        <w:r>
          <w:rPr>
            <w:rStyle w:val="Hyperlink"/>
            <w:snapToGrid w:val="0"/>
            <w:color w:val="000000"/>
          </w:rPr>
          <w:t xml:space="preserve">Poslanec Miroslav </w:t>
        </w:r>
        <w:proofErr w:type="spellStart"/>
        <w:r>
          <w:rPr>
            <w:rStyle w:val="Hyperlink"/>
            <w:snapToGrid w:val="0"/>
            <w:color w:val="000000"/>
          </w:rPr>
          <w:t>Grebeníček</w:t>
        </w:r>
        <w:proofErr w:type="spellEnd"/>
        <w:r>
          <w:rPr>
            <w:rStyle w:val="Hyperlink"/>
            <w:snapToGrid w:val="0"/>
            <w:color w:val="000000"/>
          </w:rPr>
          <w:t>:</w:t>
        </w:r>
      </w:hyperlink>
      <w:r>
        <w:t xml:space="preserve"> Vážený pane předsedající, vážené poslankyně a senátorky, vážení kolegové poslanci a senátoři, vážené hosté, vážení kandidáti. Jsou události, o kterých stojí za to přemýšlet a ke kterým se nedá mlčet. Mlčení politika, tím spíše člověka, který spojil svoji politickou dráhu se stranou autentické levice, by právem mohlo být považováno za nedostatek argumentů, nebo dokonce zbabělost. Své názory však nikomu nevnucuji, neboť dobře vím, že každý člověk má svou vlastní životní zkušenost, svůj neopakovatelný lidský osud, právo vlastního hodnocení reality a vlastní volby hodnot. Toto právo jsem nikdy nikomu neupíral a na rozdíl od exponentů jisté části politického spektra to nemám ve zvyku ani dnes. Dokonce si vážím těch, kteří nejsou lhostejní a chtějí měnit neutěšený stav věcí. Někdy mám ovšem pocit, že hájit dnes v České republice myšlenku sociální spravedlnosti platí pomalu za neomluvitelný excentrismus. </w:t>
      </w:r>
    </w:p>
    <w:p w:rsidR="008C3FA2" w:rsidRDefault="008C3FA2">
      <w:r>
        <w:br w:type="page"/>
        <w:t xml:space="preserve">(pokračuje </w:t>
      </w:r>
      <w:proofErr w:type="spellStart"/>
      <w:r>
        <w:t>Grebeníček</w:t>
      </w:r>
      <w:proofErr w:type="spellEnd"/>
      <w:r>
        <w:t>)</w:t>
      </w:r>
    </w:p>
    <w:p w:rsidR="008C3FA2" w:rsidRDefault="008C3FA2">
      <w:r>
        <w:tab/>
        <w:t>Ne, nepatřím k těm, kteří by chtěli nad volbou nového prezidenta České republiky přešlapovat. Prezident republiky má sice jen malý podíl na formování praktické politiky, avšak pro většinu občanů naší vlasti je hlavou státu, i s mnohými iluzemi, které tento pojem vytváří. Možná i proto veřejnost s jistou netrpělivostí, či dokonce polarizací sleduje naše dnešní počínání. Nepochybně také proto, že jim není jedno, kdo reprezentuje český stát.</w:t>
      </w:r>
    </w:p>
    <w:p w:rsidR="008C3FA2" w:rsidRDefault="008C3FA2">
      <w:r>
        <w:tab/>
        <w:t xml:space="preserve">Proto i dnešní hlasování bude výmluvným signálem o tom, zda se český Parlament obrací k minulosti a hodlá ji zakonzervovat, nebo zda chápe nutnost zásadních změn a tuto nutnost přijímá. A pokud kvůli tomu bude slzet jistá část vládní koalice, která nastolila režim s tváří jako dva týdny neholené struhadlo, tak se nad tím opravdu, ale opravdu nehodlám trápit. Vždyť svoboda finančně a společensky dobře zajištěných elit je výrazně jiná než svoboda existenčně ohrožených vrstev, zejména pak, když tyto elity mají eleganci a jasnozřivost tchoře v kurníku. </w:t>
      </w:r>
    </w:p>
    <w:p w:rsidR="008C3FA2" w:rsidRDefault="008C3FA2">
      <w:r>
        <w:tab/>
        <w:t xml:space="preserve">Já nevím, prohlásil v roce 1993 herec Jiří </w:t>
      </w:r>
      <w:proofErr w:type="spellStart"/>
      <w:r>
        <w:t>Sovák</w:t>
      </w:r>
      <w:proofErr w:type="spellEnd"/>
      <w:r>
        <w:t xml:space="preserve">, do jaké míry je kdo chudý nebo bohatý, i já jsem musel něco omezit, třeba jízdy autem, s tím jsme ale počítali, budete si muset utáhnout opasky, říkalo se. Tak jsme si je utáhli. Teď si je ale máme utahovat zase. No, a tohle už se mi nelíbí. </w:t>
      </w:r>
    </w:p>
    <w:p w:rsidR="008C3FA2" w:rsidRDefault="008C3FA2">
      <w:r>
        <w:tab/>
        <w:t xml:space="preserve">Ne, nehodlám spekulovat o tom, jak by asi Jiří </w:t>
      </w:r>
      <w:proofErr w:type="spellStart"/>
      <w:r>
        <w:t>Sovák</w:t>
      </w:r>
      <w:proofErr w:type="spellEnd"/>
      <w:r>
        <w:t xml:space="preserve">, pokud by ještě byl mezi námi, komentoval dnešek, kdy se výrazně prohlubuje sociální propast mezi občany naší země a kdy v důsledku nehorázné vládní politiky jsou postiženy prakticky všechny generace, nejvíce však mladé rodiny s dětmi a důchodci. Mocenská arogance, přetvářka a nepravdy o ekonomickém zázraku a jedinečném ostrůvku prosperity ve střední Evropě, iluze o tom, že tržní ekonomika bez přívlastků je cestou k všeobecnému blahobytu, se tváří v tvář likvidaci sociálního státu hroutí. A pokud to některý z kandidátů na funkci prezidenta České republiky nechce přiznat, tak nemá naději na moji podporu. </w:t>
      </w:r>
    </w:p>
    <w:p w:rsidR="008C3FA2" w:rsidRDefault="008C3FA2">
      <w:r>
        <w:tab/>
        <w:t xml:space="preserve">Dámy a pánové, v posledních letech je nám vnucováno, že mnohé pojmy ztrácejí svůj obsah. Dříve nezpochybnitelné lidské hodnoty jsou neustále bagatelizovány, stávají se předmětem politického obchodu, obětí nedůstojné reklamy nebo jsou odsouvány na okraj našeho vnímání. Lidská sounáležitost je nahrazována tržní degradací mezilidských vztahů, sociální citlivost a solidarita ponižující charitou, demokracie politickou a mediální hrou. Na české politické scéně dokonce už neplatí ani takový předpoklad, že kandidát na prezidenta České republiky navrhovaný tou či onou parlamentní stranou nutně vyjadřuje její programovou orientaci. </w:t>
      </w:r>
    </w:p>
    <w:p w:rsidR="008C3FA2" w:rsidRDefault="008C3FA2"/>
    <w:p w:rsidR="008C3FA2" w:rsidRDefault="008C3FA2">
      <w:r>
        <w:t xml:space="preserve">(pokračuje </w:t>
      </w:r>
      <w:proofErr w:type="spellStart"/>
      <w:r>
        <w:t>Grebeníček</w:t>
      </w:r>
      <w:proofErr w:type="spellEnd"/>
      <w:r>
        <w:t>)</w:t>
      </w:r>
    </w:p>
    <w:p w:rsidR="008C3FA2" w:rsidRDefault="008C3FA2">
      <w:r>
        <w:tab/>
        <w:t xml:space="preserve">Po přečtení nejrůznějších komentářů na adresu letošní prezidentské volby si dovolím tvrdit, že to vcelku přesně charakterizoval prof. Jan Keller, který napsal: První obětí amerického radaru se stal prof. Jan Švejnar. Komunisté neměli důvod podpořit jeho naděje ve třetím kole první volby. Kdyby tak učinili, stali by se nevěrohodnými před svými voliči. Od počátku zdůrazňovali, že jejich hlasy nedostane nikdo, kdo se nedistancuje od stavby amerického radaru. Dále pak zmíněný autor trefně konstatuje: Druhou obětí radaru se může co nevidět stát Martin Bursík. To v případě, že bude </w:t>
      </w:r>
      <w:proofErr w:type="spellStart"/>
      <w:r>
        <w:t>Švejnara</w:t>
      </w:r>
      <w:proofErr w:type="spellEnd"/>
      <w:r>
        <w:t xml:space="preserve"> prosazovat i nadále. Tím znemožní dohodnout se na nějakém jiném, úspěšnějším kandidátovi a fakticky tak pomůže Václavu Klausovi na Hrad. </w:t>
      </w:r>
    </w:p>
    <w:p w:rsidR="008C3FA2" w:rsidRDefault="008C3FA2">
      <w:r>
        <w:tab/>
        <w:t xml:space="preserve">Dámy a pánové, za sebe v tomto okamžiku otevřeně a nedvojsmyslně prohlašuji: Na rozdíl od sociální demokracie, která dává jasně najevo, že chápe vážnost situace, parlamentní špičky Strany zelených na naši adresu, tedy na adresu komunistických poslanců a senátorů, v podstatě říkají: Ať vás ani nenapadne si myslet, že bychom my a náš kandidát Jan Švejnar vyslyšeli občany, kteří odmítají cizí vojenské základny na území naší republiky. Navíc také opakovaně prokázali, že omezování sociálních práv občanů ze strany vládní koalice vedené Občanskou demokratickou stranou jim zas až tak nevadí. K čemu tedy taková prezidentská koalice, která už dopředu je hluchá k oprávněným požadavkům občanů? </w:t>
      </w:r>
    </w:p>
    <w:p w:rsidR="008C3FA2" w:rsidRDefault="008C3FA2">
      <w:r>
        <w:tab/>
        <w:t xml:space="preserve">Nic prý neprověří charakter člověka lépe než hodina zkoušky. Škraboška spadne, jak praví </w:t>
      </w:r>
      <w:proofErr w:type="spellStart"/>
      <w:r>
        <w:t>Lucretius</w:t>
      </w:r>
      <w:proofErr w:type="spellEnd"/>
      <w:r>
        <w:t>, a tvář se ukáže nahá. Je to pro vás, dámy a pánové ze Strany zelených, opravdu tak nepředstavitelné, že byste spolu se svým kandidátem na funkci prezidenta České republiky veřejně zaručili a stvrdili požadavek referenda o pobytu cizích vojsk a rozmístění vojenských základen a zařízení na území České republiky?</w:t>
      </w:r>
    </w:p>
    <w:p w:rsidR="008C3FA2" w:rsidRDefault="008C3FA2">
      <w:r>
        <w:t>***</w:t>
      </w:r>
    </w:p>
    <w:p w:rsidR="008C3FA2" w:rsidRDefault="008C3FA2">
      <w:r>
        <w:t> </w:t>
      </w:r>
    </w:p>
    <w:p w:rsidR="008C3FA2" w:rsidRDefault="008C3FA2">
      <w:r>
        <w:t>(11.30 hodin)</w:t>
      </w:r>
      <w:r>
        <w:br/>
        <w:t xml:space="preserve">(pokračuje </w:t>
      </w:r>
      <w:proofErr w:type="spellStart"/>
      <w:r>
        <w:t>Grebeníček</w:t>
      </w:r>
      <w:proofErr w:type="spellEnd"/>
      <w:r>
        <w:t>)</w:t>
      </w:r>
    </w:p>
    <w:p w:rsidR="008C3FA2" w:rsidRDefault="008C3FA2">
      <w:r>
        <w:t>A je pro vás opravdu tak nemožné zavázat se k tomu, že v Parlamentu nebudete hlasovat pro vojenskou základnu, kterou za zády občanů vyjednává vláda vedená Občanskou demokratickou stranou? Je pro vás opravdu tak nemožné zavázat se, že ve vzájemných vztazích se budeme chovat k sobě demokraticky jako rovný s rovným s takovou politickou kulturou, kterou od nás spoluobčané očekávají?</w:t>
      </w:r>
    </w:p>
    <w:p w:rsidR="008C3FA2" w:rsidRDefault="008C3FA2">
      <w:r>
        <w:tab/>
        <w:t>Dámy a pánové, politika je prý umění uchopit horké železo cizíma rukama. Někde jsem také přečetl, že snad jenom hlupák, když udělá chybu, následně tvrdí, že to byla jeho povinnost, a snaží se prý dokázat, ať to stojí co to stojí, že žádné jiné řešení nezbývalo. Proto se nenechám stavět před volbu buď–anebo a společně s vedením poslaneckého klubu Komunistické strany Čech a Moravy hodlám hledat napříč politickým spektrem toho nejlepšího kandidáta na prezidenta České republiky.</w:t>
      </w:r>
    </w:p>
    <w:p w:rsidR="008C3FA2" w:rsidRDefault="008C3FA2">
      <w:r>
        <w:tab/>
        <w:t>Je známo, že kdo nemá oponenta, nestojí obyčejně za mnoho. Také je známo, že nikdo z nás neví, kdo a kdy mu napíše politický nekrolog. Jsem si vědom závažnosti svých výroků, ale chci věřit, že i pro zástupce jiných stran je vztah k této zemi, národu, řeči, ke kulturním tradicím víc než stranický kabát. Jsem pro takového prezidenta, u kterého nebudu postrádat solidaritu a porozumění pro hodnoty obecně lidské, pro existenční starosti dolních deset milionů občanů této republiky. Jednou snad už musí skončit stav, kdy se neustále hledá nepřítel, kdy se zneužívá moc, kdy se vydírá ekonomicky i sociálně.</w:t>
      </w:r>
    </w:p>
    <w:p w:rsidR="008C3FA2" w:rsidRDefault="008C3FA2">
      <w:r>
        <w:tab/>
        <w:t>Velký myslitel české reformace Lukáš Pražský napsal, že nic z toho, co je kolem nás, není ani svaté, ani věčné. S ničím se nemusíme smiřovat a nic nejsme povinni snášet. V našem veřejném i soukromém životě není nic, před čím bychom museli ustoupit, sklonit se docela bezmocně, před čím bychom museli rezignovat. Je to přes pět století, kdy byla napsána tato myšlenka. Platila tehdy, platí i dnes.</w:t>
      </w:r>
    </w:p>
    <w:p w:rsidR="008C3FA2" w:rsidRDefault="008C3FA2">
      <w:r>
        <w:tab/>
        <w:t xml:space="preserve">Dámy a pánové, chci vás ujistit, že k volbě prezidenta ČR přistupuji se vší vážností. Jsem si však vědom toho, že v našem chaotickém parlamentním vesmíru hraje mnohdy náhoda větší úlohu než obecné pravidlo. </w:t>
      </w:r>
    </w:p>
    <w:p w:rsidR="008C3FA2" w:rsidRDefault="008C3FA2">
      <w:r>
        <w:tab/>
        <w:t>Děkuji vám za pozornost. (Potlesk většinou poslanců KSČM.)</w:t>
      </w:r>
    </w:p>
    <w:p w:rsidR="008C3FA2" w:rsidRDefault="008C3FA2">
      <w:pPr>
        <w:rPr>
          <w:snapToGrid w:val="0"/>
        </w:rPr>
      </w:pPr>
      <w:r>
        <w:br w:type="page"/>
        <w:t> </w:t>
      </w:r>
    </w:p>
    <w:p w:rsidR="008C3FA2" w:rsidRDefault="008C3FA2">
      <w:pPr>
        <w:pStyle w:val="text"/>
        <w:ind w:firstLine="0"/>
        <w:rPr>
          <w:snapToGrid w:val="0"/>
        </w:rPr>
      </w:pPr>
      <w:r>
        <w:tab/>
      </w:r>
      <w:hyperlink r:id="rId17" w:history="1">
        <w:r>
          <w:rPr>
            <w:rStyle w:val="Hyperlink"/>
            <w:color w:val="000000"/>
          </w:rPr>
          <w:t>Předseda PSP Miloslav Vlček</w:t>
        </w:r>
      </w:hyperlink>
      <w:r>
        <w:rPr>
          <w:snapToGrid w:val="0"/>
        </w:rPr>
        <w:t xml:space="preserve">: Děkuji. Nyní vystoupí senátor Barták, připraví se poslanec </w:t>
      </w:r>
      <w:proofErr w:type="spellStart"/>
      <w:r>
        <w:rPr>
          <w:snapToGrid w:val="0"/>
        </w:rPr>
        <w:t>Paroubek</w:t>
      </w:r>
      <w:proofErr w:type="spellEnd"/>
      <w:r>
        <w:rPr>
          <w:snapToGrid w:val="0"/>
        </w:rPr>
        <w:t>. Prosím, pane senátore, máte slovo.</w:t>
      </w:r>
    </w:p>
    <w:p w:rsidR="008C3FA2" w:rsidRDefault="008C3FA2">
      <w:pPr>
        <w:pStyle w:val="text"/>
        <w:rPr>
          <w:snapToGrid w:val="0"/>
        </w:rPr>
      </w:pPr>
    </w:p>
    <w:p w:rsidR="008C3FA2" w:rsidRDefault="008C3FA2">
      <w:pPr>
        <w:pStyle w:val="text"/>
        <w:rPr>
          <w:snapToGrid w:val="0"/>
        </w:rPr>
      </w:pPr>
    </w:p>
    <w:p w:rsidR="008C3FA2" w:rsidRDefault="008C3FA2">
      <w:pPr>
        <w:pStyle w:val="text"/>
        <w:ind w:firstLine="0"/>
        <w:rPr>
          <w:snapToGrid w:val="0"/>
        </w:rPr>
      </w:pPr>
      <w:r>
        <w:tab/>
      </w:r>
      <w:r>
        <w:rPr>
          <w:snapToGrid w:val="0"/>
          <w:u w:val="single"/>
        </w:rPr>
        <w:t>Senátor Karel Barták:</w:t>
      </w:r>
      <w:r>
        <w:rPr>
          <w:snapToGrid w:val="0"/>
        </w:rPr>
        <w:t xml:space="preserve"> Děkuji. Dobrý den, pane prezidente, paní Jano </w:t>
      </w:r>
      <w:proofErr w:type="spellStart"/>
      <w:r>
        <w:rPr>
          <w:snapToGrid w:val="0"/>
        </w:rPr>
        <w:t>Bobošíková</w:t>
      </w:r>
      <w:proofErr w:type="spellEnd"/>
      <w:r>
        <w:rPr>
          <w:snapToGrid w:val="0"/>
        </w:rPr>
        <w:t xml:space="preserve">, pane Jane Švejnare, pane předsedo Poslanecké sněmovny, někteří páni ministři, milé kolegyně, vážení kolegové. </w:t>
      </w:r>
    </w:p>
    <w:p w:rsidR="008C3FA2" w:rsidRDefault="008C3FA2">
      <w:pPr>
        <w:pStyle w:val="text"/>
        <w:ind w:firstLine="0"/>
        <w:rPr>
          <w:snapToGrid w:val="0"/>
        </w:rPr>
      </w:pPr>
      <w:r>
        <w:tab/>
      </w:r>
      <w:r>
        <w:rPr>
          <w:snapToGrid w:val="0"/>
        </w:rPr>
        <w:t>Situace během první volby se vyvinula tak, že považuji za nezbytné vás informovat o důvodu mého odchodu v průběhu třetího kola první volby.</w:t>
      </w:r>
    </w:p>
    <w:p w:rsidR="008C3FA2" w:rsidRDefault="008C3FA2">
      <w:pPr>
        <w:pStyle w:val="text"/>
        <w:ind w:firstLine="0"/>
        <w:rPr>
          <w:snapToGrid w:val="0"/>
        </w:rPr>
      </w:pPr>
      <w:r>
        <w:tab/>
      </w:r>
      <w:r>
        <w:rPr>
          <w:snapToGrid w:val="0"/>
        </w:rPr>
        <w:t xml:space="preserve">Já jsem 30. 1. letošního roku, čili více než týden před zahájením první volby, tak bylo publikováno v Hradeckých novinách – Martin Černý napsal, že nezávislý senátor Karel Barták uvedl, že je jednoznačně pro tajnou volbu, kterou považuje za symbol demokracie. "Pokud by byla veřejná volba, odejdu ze sálu," prohlásil. Jméno kandidáta, kterému dá svůj hlas, nám však neprozradil. </w:t>
      </w:r>
    </w:p>
    <w:p w:rsidR="008C3FA2" w:rsidRDefault="008C3FA2">
      <w:pPr>
        <w:pStyle w:val="text"/>
        <w:ind w:firstLine="0"/>
        <w:rPr>
          <w:snapToGrid w:val="0"/>
        </w:rPr>
      </w:pPr>
      <w:r>
        <w:tab/>
      </w:r>
      <w:r>
        <w:rPr>
          <w:snapToGrid w:val="0"/>
        </w:rPr>
        <w:t xml:space="preserve">Všechny ostatní spekulace, které během té doby vznikly, jsou liché. Důvodem toho, že jsem odešel ze sálu, nebyly extrasystoly, které jsem měl, a ten počet se postupně zvyšoval, když jsem potom jel domů autem, ale bylo to jasně dáno tím, co jsem deklaroval 30. 1., a to dodržím i v případě, že dnes společná schůze obou komor Parlamentu </w:t>
      </w:r>
      <w:proofErr w:type="spellStart"/>
      <w:r>
        <w:rPr>
          <w:snapToGrid w:val="0"/>
        </w:rPr>
        <w:t>prohlasuje</w:t>
      </w:r>
      <w:proofErr w:type="spellEnd"/>
      <w:r>
        <w:rPr>
          <w:snapToGrid w:val="0"/>
        </w:rPr>
        <w:t xml:space="preserve"> veřejnou volbu.</w:t>
      </w:r>
    </w:p>
    <w:p w:rsidR="008C3FA2" w:rsidRDefault="008C3FA2">
      <w:pPr>
        <w:pStyle w:val="text"/>
        <w:ind w:firstLine="0"/>
      </w:pPr>
      <w:r>
        <w:tab/>
        <w:t>Proč jsem pro tajnou volbu v případě, že se jedná o lidech? Já si dovolím částečně citovat dopis emeritního – to znamená bývalého nebo zasloužilého – prorektora Univerzity Karlovy profesora doktora Miroslava Mihule, kandidáta věd, se kterým jsem měl to velké štěstí mezi lety 1991–94 sedět u společného stolu rozhodování, a názory, které jsem já čerpal tam u tohoto stolu, já jsem byl děkanem Lékařské fakulty v Hradci Králové, myslím si, že si toho velmi vážím, a tohoto člověka si vážím dvojnásob. Mám písemný souhlas pana profesora a dovolím si vás krátce s dopisem seznámit. Budu jej tedy krátit. Tedy dopis:</w:t>
      </w:r>
    </w:p>
    <w:p w:rsidR="008C3FA2" w:rsidRDefault="008C3FA2">
      <w:pPr>
        <w:pStyle w:val="text"/>
        <w:ind w:firstLine="0"/>
      </w:pPr>
      <w:r>
        <w:br w:type="page"/>
      </w:r>
    </w:p>
    <w:p w:rsidR="008C3FA2" w:rsidRDefault="008C3FA2">
      <w:pPr>
        <w:pStyle w:val="text"/>
        <w:ind w:firstLine="0"/>
      </w:pPr>
      <w:r>
        <w:t>(pokračuje Barták)</w:t>
      </w:r>
    </w:p>
    <w:p w:rsidR="008C3FA2" w:rsidRDefault="008C3FA2">
      <w:pPr>
        <w:pStyle w:val="text"/>
        <w:ind w:firstLine="0"/>
      </w:pPr>
      <w:r>
        <w:tab/>
        <w:t>"Vážený pane senátore, domníval jsem se, že jsou na světě věci, o kterých vzdělaní lidé nejen nehlasují, ale o jejichž smyslu ani nepochybují. A teprve události posledních dní, vaše demonstrativní vystoupení při první letošní volbě prezidenta, ukazují, že tomu tak není. Dlouho zastávám přesvědčení, že je příkladem osobnostní nevyzrálosti položit komukoliv jednu ze tří otázek: Věříš v Boha? Jaký máš plat? A koho jsi volil? Takových otázek by se našlo jistě mnohem více. Dohromady tvoří to, co lze nazvat pozadím morálního kodexu. Je mimo jakoukoliv pochybnost, že demokratická volba musí být kromě jiného tajná. Kdo tvrdí, že tomu tak není, nebo být někdy nemusí, snaží se odůvodňovat nedemokratický postup. Místo demokratické rovnosti a svobody podsouvá nerovnost a nesvobodu."</w:t>
      </w:r>
    </w:p>
    <w:p w:rsidR="008C3FA2" w:rsidRDefault="008C3FA2">
      <w:pPr>
        <w:pStyle w:val="text"/>
        <w:ind w:firstLine="0"/>
      </w:pPr>
      <w:r>
        <w:tab/>
        <w:t>Promiňte mi, že se teď obrátím na své voliče ve volebním obvodě Hradec Králové a okolí. Mnozí z vás mi píšete, že chcete vidět, jak budu hlasovat, a že se bojím ukázat, koho chci zvolit. Věřte mi, že se do lesa chodit nebojím. Ale toto je princip, ze kterého neslevím. Stejně tak já jsem neseděl u toho, když vy jste volili mě, nekontroloval jsem vaše lístky, které jméno máte zakroužkováno. Nechte tuto svobodu i mně!</w:t>
      </w:r>
    </w:p>
    <w:p w:rsidR="008C3FA2" w:rsidRDefault="008C3FA2">
      <w:pPr>
        <w:pStyle w:val="text"/>
        <w:ind w:firstLine="0"/>
      </w:pPr>
      <w:r>
        <w:tab/>
        <w:t>Dále pokračuji napsaným textem pana profesora Mihule: "Svým prohlášením na obranu tajné volby jste mně připomněl esej, kterou jsem kdysi napsal na téma Demagogie demagogů. Tam je v jednom odstavci vysvětlení, proč ovšem mnozí lidé radši drží, na rozdíl od vás, krok i ve věcech, se kterými možná vnitřně vůbec nesouhlasí, a ve jménu kolektivní radosti se morálního problému dokáží zbavit. Tady je ta odpověď. Přirozeně, že jsme na tom lépe pod ochrannými křídly jednoho postoje kolektivu. Těžší je stát v opozici, být protivný, neusměvavý, kazit obecnou pohodu.</w:t>
      </w:r>
    </w:p>
    <w:p w:rsidR="008C3FA2" w:rsidRDefault="008C3FA2">
      <w:pPr>
        <w:pStyle w:val="text"/>
        <w:ind w:firstLine="0"/>
      </w:pPr>
      <w:r>
        <w:t>***</w:t>
      </w:r>
    </w:p>
    <w:p w:rsidR="008C3FA2" w:rsidRDefault="008C3FA2">
      <w:r>
        <w:t> </w:t>
      </w:r>
    </w:p>
    <w:p w:rsidR="008C3FA2" w:rsidRDefault="008C3FA2">
      <w:r>
        <w:t>(11.40 hodin)</w:t>
      </w:r>
      <w:r>
        <w:br/>
        <w:t>(pokračuje Barták)</w:t>
      </w:r>
    </w:p>
    <w:p w:rsidR="008C3FA2" w:rsidRDefault="008C3FA2">
      <w:r>
        <w:tab/>
        <w:t xml:space="preserve">Profesor doktor Cyril </w:t>
      </w:r>
      <w:proofErr w:type="spellStart"/>
      <w:r>
        <w:t>Höschl</w:t>
      </w:r>
      <w:proofErr w:type="spellEnd"/>
      <w:r>
        <w:t xml:space="preserve">, doktor věd, známý psychiatr, podal svéráznou analýzu na toto téma v jednom svém projevu odkazem na etologii. Etologie jako komparativní věda o chování nás poučila, jaké jsou zdroje nadšení u šimpanzů. Je to pocit společného ohrožení, postava vůdce a dostatečný počet </w:t>
      </w:r>
      <w:proofErr w:type="spellStart"/>
      <w:r>
        <w:t>spolunadšenců</w:t>
      </w:r>
      <w:proofErr w:type="spellEnd"/>
      <w:r>
        <w:t xml:space="preserve">. Fyziologické projevy nadšení, jako je </w:t>
      </w:r>
      <w:proofErr w:type="spellStart"/>
      <w:r>
        <w:t>piloreakce</w:t>
      </w:r>
      <w:proofErr w:type="spellEnd"/>
      <w:r>
        <w:t xml:space="preserve">" – dodejme, že jde o zježení chlupů či peří, díky </w:t>
      </w:r>
      <w:proofErr w:type="spellStart"/>
      <w:r>
        <w:t>piloreakci</w:t>
      </w:r>
      <w:proofErr w:type="spellEnd"/>
      <w:r>
        <w:t xml:space="preserve"> dochází k optickému zvětšení obrysu těla – "posunutí dolní čelisti a imponující postavení násobené popřípadě klackem v ruce, jsou buzeny a synchronizovány rytmickými zvuky, u goril tedy bušením do prsou, u lidí pochodovými písněmi. Funkce nadšení u lidí je v mnoha ohledech stejná jako funkce triumfálního pokřiku hus velkých, kde také hraje roli silné sociální pouto na členy společenství a agrese vůči nepřátelům. Proto atrapa nepřítele je dosud ještě velmi působivým prostředkem demagogů, říká </w:t>
      </w:r>
      <w:proofErr w:type="spellStart"/>
      <w:r>
        <w:t>Höschl</w:t>
      </w:r>
      <w:proofErr w:type="spellEnd"/>
      <w:r>
        <w:t xml:space="preserve">. </w:t>
      </w:r>
    </w:p>
    <w:p w:rsidR="008C3FA2" w:rsidRDefault="008C3FA2">
      <w:r>
        <w:tab/>
        <w:t xml:space="preserve">Jak podnětná věda je etologie čili nauka o chování, ať jde o šimpanze, husu velkou či jiné stvoření. Postavte se </w:t>
      </w:r>
      <w:proofErr w:type="spellStart"/>
      <w:r>
        <w:t>se</w:t>
      </w:r>
      <w:proofErr w:type="spellEnd"/>
      <w:r>
        <w:t xml:space="preserve"> svým názorem proti triumfálního pokřiku svých družek, jste-li husa, postavte se proti vůdci, jenž si </w:t>
      </w:r>
      <w:proofErr w:type="spellStart"/>
      <w:r>
        <w:t>piloreakcí</w:t>
      </w:r>
      <w:proofErr w:type="spellEnd"/>
      <w:r>
        <w:t xml:space="preserve"> zvětší obrys těla, vysune dolní čelist a mává klackem v ruce, jste-li gorilou. Kolik odvahy k tomu třeba a kde je každý den brát takové lidi?</w:t>
      </w:r>
    </w:p>
    <w:p w:rsidR="008C3FA2" w:rsidRDefault="008C3FA2">
      <w:r>
        <w:tab/>
        <w:t>Uzavřu slovy: Tak to jsem vám chtěl v rychlosti, vážený pane senátore, napsat a teď to víte."</w:t>
      </w:r>
    </w:p>
    <w:p w:rsidR="008C3FA2" w:rsidRDefault="008C3FA2">
      <w:r>
        <w:tab/>
        <w:t>A budu končit slovy: A teď to víte vy, přítomní v tomto sále, i doma u televizních obrazovek.</w:t>
      </w:r>
    </w:p>
    <w:p w:rsidR="008C3FA2" w:rsidRDefault="008C3FA2">
      <w:r>
        <w:tab/>
        <w:t>Děkuji vám. (Oživení v sále.)</w:t>
      </w:r>
    </w:p>
    <w:p w:rsidR="008C3FA2" w:rsidRDefault="008C3FA2"/>
    <w:p w:rsidR="008C3FA2" w:rsidRDefault="008C3FA2"/>
    <w:p w:rsidR="008C3FA2" w:rsidRDefault="008C3FA2">
      <w:pPr>
        <w:pStyle w:val="text"/>
        <w:ind w:firstLine="0"/>
      </w:pPr>
      <w:r>
        <w:tab/>
      </w:r>
      <w:hyperlink r:id="rId18" w:history="1">
        <w:r>
          <w:rPr>
            <w:rStyle w:val="Hyperlink"/>
            <w:color w:val="000000"/>
          </w:rPr>
          <w:t>Předseda PSP Miloslav Vlček</w:t>
        </w:r>
      </w:hyperlink>
      <w:r>
        <w:rPr>
          <w:snapToGrid w:val="0"/>
        </w:rPr>
        <w:t>:</w:t>
      </w:r>
      <w:r>
        <w:t xml:space="preserve">  Děkuji. Nyní vystoupí poslanec </w:t>
      </w:r>
      <w:proofErr w:type="spellStart"/>
      <w:r>
        <w:t>Paroubek</w:t>
      </w:r>
      <w:proofErr w:type="spellEnd"/>
      <w:r>
        <w:t>, připraví se senátor Novotný. Prosím, pane poslanče, máte slovo.</w:t>
      </w:r>
    </w:p>
    <w:p w:rsidR="008C3FA2" w:rsidRDefault="008C3FA2">
      <w:pPr>
        <w:pStyle w:val="text"/>
        <w:ind w:firstLine="0"/>
      </w:pPr>
      <w:r>
        <w:br w:type="page"/>
        <w:t> </w:t>
      </w:r>
    </w:p>
    <w:p w:rsidR="008C3FA2" w:rsidRDefault="008C3FA2">
      <w:pPr>
        <w:pStyle w:val="text"/>
        <w:ind w:firstLine="0"/>
        <w:rPr>
          <w:snapToGrid w:val="0"/>
        </w:rPr>
      </w:pPr>
      <w:r>
        <w:tab/>
      </w:r>
      <w:hyperlink r:id="rId19" w:history="1">
        <w:r>
          <w:rPr>
            <w:rStyle w:val="Hyperlink"/>
            <w:color w:val="000000"/>
          </w:rPr>
          <w:t xml:space="preserve">Poslanec Jiří </w:t>
        </w:r>
        <w:proofErr w:type="spellStart"/>
        <w:r>
          <w:rPr>
            <w:rStyle w:val="Hyperlink"/>
            <w:color w:val="000000"/>
          </w:rPr>
          <w:t>Paroubek</w:t>
        </w:r>
        <w:proofErr w:type="spellEnd"/>
      </w:hyperlink>
      <w:r>
        <w:rPr>
          <w:snapToGrid w:val="0"/>
        </w:rPr>
        <w:t xml:space="preserve">:  Vážené paní poslankyně, vážené paní senátorky, vážení páni senátoři, vážená páni poslanci, vážený pane prezidente, vážená paní </w:t>
      </w:r>
      <w:proofErr w:type="spellStart"/>
      <w:r>
        <w:rPr>
          <w:snapToGrid w:val="0"/>
        </w:rPr>
        <w:t>Bobošíková</w:t>
      </w:r>
      <w:proofErr w:type="spellEnd"/>
      <w:r>
        <w:rPr>
          <w:snapToGrid w:val="0"/>
        </w:rPr>
        <w:t xml:space="preserve">, vážený pane profesor </w:t>
      </w:r>
      <w:proofErr w:type="spellStart"/>
      <w:r>
        <w:rPr>
          <w:snapToGrid w:val="0"/>
        </w:rPr>
        <w:t>Švejnare</w:t>
      </w:r>
      <w:proofErr w:type="spellEnd"/>
      <w:r>
        <w:rPr>
          <w:snapToGrid w:val="0"/>
        </w:rPr>
        <w:t>.</w:t>
      </w:r>
    </w:p>
    <w:p w:rsidR="008C3FA2" w:rsidRDefault="008C3FA2">
      <w:pPr>
        <w:pStyle w:val="text"/>
        <w:ind w:firstLine="0"/>
        <w:rPr>
          <w:snapToGrid w:val="0"/>
        </w:rPr>
      </w:pPr>
      <w:r>
        <w:tab/>
      </w:r>
      <w:r>
        <w:rPr>
          <w:snapToGrid w:val="0"/>
        </w:rPr>
        <w:t xml:space="preserve">V historii České republiky dnes volíme prezidenta republiky již počtvrté. Naše novodobá historie však nezačala až v roce 1993 předchozím zánikem Československa, ale již v roce 1918 jeho vznikem. Hledáme tedy nástupce osobností, jakými byli Tomáš </w:t>
      </w:r>
      <w:proofErr w:type="spellStart"/>
      <w:r>
        <w:rPr>
          <w:snapToGrid w:val="0"/>
        </w:rPr>
        <w:t>Garrigue</w:t>
      </w:r>
      <w:proofErr w:type="spellEnd"/>
      <w:r>
        <w:rPr>
          <w:snapToGrid w:val="0"/>
        </w:rPr>
        <w:t xml:space="preserve"> Masaryk a Edvard Beneš. Hledáme dnes možná více než kdy jindy, alespoň pokud jde o sociální demokracii, osobnost, která je schopna více spojovat lidi, než je dělit.</w:t>
      </w:r>
    </w:p>
    <w:p w:rsidR="008C3FA2" w:rsidRDefault="008C3FA2">
      <w:pPr>
        <w:pStyle w:val="text"/>
        <w:ind w:firstLine="0"/>
        <w:rPr>
          <w:snapToGrid w:val="0"/>
        </w:rPr>
      </w:pPr>
      <w:r>
        <w:tab/>
      </w:r>
      <w:r>
        <w:rPr>
          <w:snapToGrid w:val="0"/>
        </w:rPr>
        <w:t xml:space="preserve">Často se bohužel při sledování žabomyších sporů, pletichaření či zákulisních kšeftů v české politice nemohu ubránit dojmu, že na velkou tradici první Československé republiky zapomínáme. První Československá republika, její politické strany, zejména ty vládní, včetně sociální demokracie, i jejich </w:t>
      </w:r>
      <w:proofErr w:type="spellStart"/>
      <w:r>
        <w:rPr>
          <w:snapToGrid w:val="0"/>
        </w:rPr>
        <w:t>lídři</w:t>
      </w:r>
      <w:proofErr w:type="spellEnd"/>
      <w:r>
        <w:rPr>
          <w:snapToGrid w:val="0"/>
        </w:rPr>
        <w:t>, to vše nebylo jistě vzorem dokonalosti. Ale všechno se v té době řešilo s jistou noblesou. Tato tradice první republiky je obrovským odkazem kladoucím na nás politiky velkou odpovědnost.</w:t>
      </w:r>
    </w:p>
    <w:p w:rsidR="008C3FA2" w:rsidRDefault="008C3FA2">
      <w:pPr>
        <w:pStyle w:val="text"/>
        <w:ind w:firstLine="0"/>
        <w:rPr>
          <w:snapToGrid w:val="0"/>
        </w:rPr>
      </w:pPr>
      <w:r>
        <w:tab/>
      </w:r>
      <w:r>
        <w:rPr>
          <w:snapToGrid w:val="0"/>
        </w:rPr>
        <w:t xml:space="preserve">Dovolte mi, abych nyní zopakoval pozici sociální demokracie v prezidentské volbě. Sociální demokracie tím, že se spojila v alianci za zvolení Jana </w:t>
      </w:r>
      <w:proofErr w:type="spellStart"/>
      <w:r>
        <w:rPr>
          <w:snapToGrid w:val="0"/>
        </w:rPr>
        <w:t>Švejnara</w:t>
      </w:r>
      <w:proofErr w:type="spellEnd"/>
      <w:r>
        <w:rPr>
          <w:snapToGrid w:val="0"/>
        </w:rPr>
        <w:t xml:space="preserve"> a neprosazovala svého čistě stranického kandidáta, prokázala, že jí nejde o úzký zájem stranický. Minulý týden jsem zde v obsáhlém projevu zdůvodnil, proč jsme pro Jana </w:t>
      </w:r>
      <w:proofErr w:type="spellStart"/>
      <w:r>
        <w:rPr>
          <w:snapToGrid w:val="0"/>
        </w:rPr>
        <w:t>Švejnara</w:t>
      </w:r>
      <w:proofErr w:type="spellEnd"/>
      <w:r>
        <w:rPr>
          <w:snapToGrid w:val="0"/>
        </w:rPr>
        <w:t>, a velmi stručně tyto důvody shrnu.</w:t>
      </w:r>
    </w:p>
    <w:p w:rsidR="008C3FA2" w:rsidRDefault="008C3FA2">
      <w:pPr>
        <w:pStyle w:val="text"/>
        <w:ind w:firstLine="0"/>
        <w:rPr>
          <w:snapToGrid w:val="0"/>
        </w:rPr>
      </w:pPr>
      <w:r>
        <w:tab/>
      </w:r>
      <w:r>
        <w:rPr>
          <w:snapToGrid w:val="0"/>
        </w:rPr>
        <w:t xml:space="preserve">Tak především stojí Jan Švejnar mimo politické strany a nad nimi. Jsme přesvědčeni, že je schopen navázat na masarykovské a benešovské pojetí výkonu funkce prezidenta nikoliv jako aktivistického, ale jako přísně ústavního prezidenta, tedy prezidenta, který nečiní rozdílu mezi politickými stranami. </w:t>
      </w:r>
    </w:p>
    <w:p w:rsidR="008C3FA2" w:rsidRDefault="008C3FA2">
      <w:pPr>
        <w:pStyle w:val="text"/>
        <w:ind w:firstLine="0"/>
        <w:rPr>
          <w:snapToGrid w:val="0"/>
        </w:rPr>
      </w:pPr>
      <w:r>
        <w:tab/>
      </w:r>
      <w:r>
        <w:rPr>
          <w:snapToGrid w:val="0"/>
        </w:rPr>
        <w:t xml:space="preserve">Jeden bystrý levicový žurnalista se před dvěma týdny vyčítavě pozastavil nad tím, že jsem vyjádřil podporu slovům Jana </w:t>
      </w:r>
      <w:proofErr w:type="spellStart"/>
      <w:r>
        <w:rPr>
          <w:snapToGrid w:val="0"/>
        </w:rPr>
        <w:t>Švejnara</w:t>
      </w:r>
      <w:proofErr w:type="spellEnd"/>
      <w:r>
        <w:rPr>
          <w:snapToGrid w:val="0"/>
        </w:rPr>
        <w:t xml:space="preserve">, kterými reagoval na otázku, co by se stalo v případě pádu </w:t>
      </w:r>
      <w:proofErr w:type="spellStart"/>
      <w:r>
        <w:rPr>
          <w:snapToGrid w:val="0"/>
        </w:rPr>
        <w:t>Topolánkovy</w:t>
      </w:r>
      <w:proofErr w:type="spellEnd"/>
      <w:r>
        <w:rPr>
          <w:snapToGrid w:val="0"/>
        </w:rPr>
        <w:t xml:space="preserve"> vlády. Připomínám, že Jan Švejnar řekl, že by pověřil novým pokusem o sestavení nové vlády opět představitele ve volbách nejsilnější strany, tedy ODS. Já jsem na to reagoval, že je to v pořádku. Je to totiž fér. </w:t>
      </w:r>
    </w:p>
    <w:p w:rsidR="008C3FA2" w:rsidRDefault="008C3FA2">
      <w:pPr>
        <w:pStyle w:val="text"/>
        <w:ind w:firstLine="0"/>
        <w:rPr>
          <w:snapToGrid w:val="0"/>
        </w:rPr>
      </w:pPr>
      <w:r>
        <w:rPr>
          <w:snapToGrid w:val="0"/>
        </w:rPr>
        <w:br w:type="page"/>
      </w:r>
    </w:p>
    <w:p w:rsidR="008C3FA2" w:rsidRDefault="008C3FA2">
      <w:pPr>
        <w:pStyle w:val="text"/>
        <w:ind w:firstLine="0"/>
        <w:rPr>
          <w:snapToGrid w:val="0"/>
        </w:rPr>
      </w:pPr>
      <w:r>
        <w:rPr>
          <w:snapToGrid w:val="0"/>
        </w:rPr>
        <w:t xml:space="preserve">(pokračuje </w:t>
      </w:r>
      <w:proofErr w:type="spellStart"/>
      <w:r>
        <w:rPr>
          <w:snapToGrid w:val="0"/>
        </w:rPr>
        <w:t>Paroubek</w:t>
      </w:r>
      <w:proofErr w:type="spellEnd"/>
      <w:r>
        <w:rPr>
          <w:snapToGrid w:val="0"/>
        </w:rPr>
        <w:t>)</w:t>
      </w:r>
    </w:p>
    <w:p w:rsidR="008C3FA2" w:rsidRDefault="008C3FA2">
      <w:pPr>
        <w:pStyle w:val="text"/>
        <w:ind w:firstLine="0"/>
        <w:rPr>
          <w:snapToGrid w:val="0"/>
        </w:rPr>
      </w:pPr>
      <w:r>
        <w:tab/>
      </w:r>
      <w:r>
        <w:rPr>
          <w:snapToGrid w:val="0"/>
        </w:rPr>
        <w:t xml:space="preserve">My, sociální demokraté, nepotřebujeme prezidenta stranícího jedné politické straně. Jsme hluboce přesvědčeni, že země potřebuje prezidenta, který bude dbát litery i ducha ústavy, zákonů, a bude tak prezidentem všech občanů republiky bez rozdílu. Prezident republiky z titulu své funkce nemůže v naší zemi výrazně zasahovat do legislativního procesu. Přesto může podstatně ztěžovat legislativní činnost vlády, pokud je z jiného politického tábora nežli vláda. V minulém volebním období, tedy za sociálně demokratické vlády, prezident Klaus využíval svého práva veta zákonů v míře hojné. Zato za vlády vedené svou stranou, tedy ODS, to nebylo ani jedinkrát. </w:t>
      </w:r>
    </w:p>
    <w:p w:rsidR="008C3FA2" w:rsidRDefault="008C3FA2">
      <w:pPr>
        <w:pStyle w:val="text"/>
        <w:ind w:firstLine="0"/>
        <w:rPr>
          <w:snapToGrid w:val="0"/>
        </w:rPr>
      </w:pPr>
      <w:r>
        <w:tab/>
      </w:r>
      <w:r>
        <w:rPr>
          <w:snapToGrid w:val="0"/>
        </w:rPr>
        <w:t xml:space="preserve">Jan </w:t>
      </w:r>
      <w:proofErr w:type="spellStart"/>
      <w:r>
        <w:rPr>
          <w:snapToGrid w:val="0"/>
        </w:rPr>
        <w:t>Švejnar</w:t>
      </w:r>
      <w:proofErr w:type="spellEnd"/>
      <w:r>
        <w:rPr>
          <w:snapToGrid w:val="0"/>
        </w:rPr>
        <w:t xml:space="preserve"> chce být korektní ve vztahu k dnešním vládním stranám i k opozici. Věřím, že i když se pozice hlavních politických stran po příštích volbách do Sněmovny otočí do opačného gardu, nežli jsou nyní, bude opět zcela korektní a nestranný. Jen tak je možné spojovat rozdělenou politickou scénu. Jen tak je možné si získat a udržet vysoký politický kredit prezidenta. Ostatně podívám-li se na průzkumy veřejného mínění ze dvou posledních týdnů, naši spoluobčané vidí jako člověka konsensu s překvapivou převahou Jana </w:t>
      </w:r>
      <w:proofErr w:type="spellStart"/>
      <w:r>
        <w:rPr>
          <w:snapToGrid w:val="0"/>
        </w:rPr>
        <w:t>Švejnara</w:t>
      </w:r>
      <w:proofErr w:type="spellEnd"/>
      <w:r>
        <w:rPr>
          <w:snapToGrid w:val="0"/>
        </w:rPr>
        <w:t>.</w:t>
      </w:r>
    </w:p>
    <w:p w:rsidR="008C3FA2" w:rsidRDefault="008C3FA2">
      <w:pPr>
        <w:pStyle w:val="text"/>
        <w:ind w:firstLine="0"/>
        <w:rPr>
          <w:snapToGrid w:val="0"/>
        </w:rPr>
      </w:pPr>
      <w:r>
        <w:tab/>
      </w:r>
      <w:r>
        <w:rPr>
          <w:snapToGrid w:val="0"/>
        </w:rPr>
        <w:t xml:space="preserve">Prezident jako součást výkonné moci se významně podílí na zahraniční politice republiky. V představách sociální demokracie je osou zahraniční politiky českého státu jeho těsná spolupráce v rámci Evropské unie a transatlantická spolupráce. Nepřirovnáváme jako současný prezident Brusel k nějakému hnízdu přeplněnému po okraj byrokraty zasahujícími do života členských zemí stejně nešetrně, jak to kdysi dělala RVHP. Nechceme přitom jásavě tvrdit, že vše v Evropské unii, je hodné nadšení. Nicméně bez členství v Evropské unii bychom za sociálně demokratických vlád nedokázali modernizovat hospodářství země, povznést životní úroveň lidí a snižovat nezaměstnanost pod evropský průměr. Členství v Evropské unii stejně jako členství v NATO představuje pro nás záruku prosperity, růstu životní úrovně a zajištění bezpečnosti země. </w:t>
      </w:r>
    </w:p>
    <w:p w:rsidR="008C3FA2" w:rsidRDefault="008C3FA2">
      <w:pPr>
        <w:pStyle w:val="text"/>
        <w:ind w:firstLine="0"/>
        <w:rPr>
          <w:snapToGrid w:val="0"/>
        </w:rPr>
      </w:pPr>
      <w:r>
        <w:tab/>
      </w:r>
      <w:r>
        <w:rPr>
          <w:snapToGrid w:val="0"/>
        </w:rPr>
        <w:t xml:space="preserve">S Janem </w:t>
      </w:r>
      <w:proofErr w:type="spellStart"/>
      <w:r>
        <w:rPr>
          <w:snapToGrid w:val="0"/>
        </w:rPr>
        <w:t>Švejnarem</w:t>
      </w:r>
      <w:proofErr w:type="spellEnd"/>
      <w:r>
        <w:rPr>
          <w:snapToGrid w:val="0"/>
        </w:rPr>
        <w:t xml:space="preserve"> se v pohledu na Evropu a svět a naše místo v něm v zásadě shodujeme. Bez plnohodnotného zapojení republiky do Evropské unie nemůžeme jako středně velký stát dobře čelit výzvám globalizace. A pokud jde o svět, ten přece nekončí na hranicích Evropské unie. </w:t>
      </w:r>
    </w:p>
    <w:p w:rsidR="008C3FA2" w:rsidRDefault="008C3FA2">
      <w:pPr>
        <w:pStyle w:val="text"/>
        <w:ind w:firstLine="0"/>
        <w:rPr>
          <w:snapToGrid w:val="0"/>
        </w:rPr>
      </w:pPr>
      <w:r>
        <w:tab/>
      </w:r>
      <w:r>
        <w:rPr>
          <w:snapToGrid w:val="0"/>
        </w:rPr>
        <w:t xml:space="preserve">České veřejnosti není příliš známo, že názory současného prezidenta nenalézají, velmi šetrně řečeno, v Evropě partnera – tedy promiňte, s jednou výjimkou, a tou je pan prezidenta </w:t>
      </w:r>
      <w:proofErr w:type="spellStart"/>
      <w:r>
        <w:rPr>
          <w:snapToGrid w:val="0"/>
        </w:rPr>
        <w:t>Kaczyński</w:t>
      </w:r>
      <w:proofErr w:type="spellEnd"/>
      <w:r>
        <w:rPr>
          <w:snapToGrid w:val="0"/>
        </w:rPr>
        <w:t>, a ten, jak všichni víme, není zrovna ideálním partnerem.   ***</w:t>
      </w:r>
    </w:p>
    <w:p w:rsidR="008C3FA2" w:rsidRDefault="008C3FA2">
      <w:r>
        <w:t> </w:t>
      </w:r>
    </w:p>
    <w:p w:rsidR="008C3FA2" w:rsidRDefault="008C3FA2">
      <w:r>
        <w:t>(11.50 hodin)</w:t>
      </w:r>
      <w:r>
        <w:br/>
        <w:t xml:space="preserve">(pokračuje </w:t>
      </w:r>
      <w:proofErr w:type="spellStart"/>
      <w:r>
        <w:t>Paroubek</w:t>
      </w:r>
      <w:proofErr w:type="spellEnd"/>
      <w:r>
        <w:t>)</w:t>
      </w:r>
    </w:p>
    <w:p w:rsidR="008C3FA2" w:rsidRDefault="008C3FA2">
      <w:r>
        <w:tab/>
        <w:t xml:space="preserve">Prezident Klaus bez sebemenšího váhání podepsal jako prezident zákony prosazující reformu veřejných rozpočtů, která je sociálně bezohledná vůči naprosté většině našich občanů. Přitom mu jako ekonomovi musí být jasné, že hlavní deklarovaný cíl takzvané reformy, tedy snižování schodků veřejných rozpočtů a celkové zadluženosti země, lze docílit jiným, vhodnějším způsobem než zemětřesením v daňovém systému. Bohatší tak budou ještě bohatší a chudí ještě chudší. </w:t>
      </w:r>
    </w:p>
    <w:p w:rsidR="008C3FA2" w:rsidRDefault="008C3FA2">
      <w:r>
        <w:tab/>
        <w:t xml:space="preserve">Nám je v této věci mnohem bližší pozice Jana </w:t>
      </w:r>
      <w:proofErr w:type="spellStart"/>
      <w:r>
        <w:t>Švejnara</w:t>
      </w:r>
      <w:proofErr w:type="spellEnd"/>
      <w:r>
        <w:t xml:space="preserve">, který mluví o sociální ohleduplnosti a solidaritě. Bez nich podle našeho názoru není možné reformy uskutečnit a zajistit pro ně podporu převážné části obyvatelstva. Prezident republiky musí být schopen duchovně morálního vedení země. Neměl by tedy mlčky přihlížet, pokud vláda nehledá cestu, která spravedlivě rozvrhne nezbytné zatížení vyplývající z reforem, pokud jsou opravdu nutné, na všechny vrstvy obyvatelstva. Pro nás je důležité, aby prezident republiky měl sociální cítění, aby se uměl solidarizovat s těmi v životě méně šťastnými, aby uměl cítit se sociálně slabými a vyloučenými. Usilujeme o sociální smír ve společnosti. </w:t>
      </w:r>
    </w:p>
    <w:p w:rsidR="008C3FA2" w:rsidRDefault="008C3FA2">
      <w:r>
        <w:tab/>
        <w:t xml:space="preserve">Je nám také bližší pojetí politiky Jana </w:t>
      </w:r>
      <w:proofErr w:type="spellStart"/>
      <w:r>
        <w:t>Švejnara</w:t>
      </w:r>
      <w:proofErr w:type="spellEnd"/>
      <w:r>
        <w:t xml:space="preserve">, pokud jde o zapojení občanské společnosti a občanů do veřejného života. Vždy nám jde o to, aby politika nebyla jen věcí úzké elity, úzké politické elity, ale všech občanů. Václav Klaus tu a tam v souvislosti s občanskou společností používá výrazu </w:t>
      </w:r>
      <w:proofErr w:type="spellStart"/>
      <w:r>
        <w:t>NGOismus</w:t>
      </w:r>
      <w:proofErr w:type="spellEnd"/>
      <w:r>
        <w:t xml:space="preserve">. Více o tom nemusím hovořit. Více není třeba dodávat. Jen to, že elitářství je nám cizí. </w:t>
      </w:r>
    </w:p>
    <w:p w:rsidR="008C3FA2" w:rsidRDefault="008C3FA2">
      <w:r>
        <w:tab/>
        <w:t xml:space="preserve">Václav Klaus nese politickou odpovědnost za ekonomickou krizi z poloviny 90. let. Je třeba říci, že Václav Klaus měl odvahu stát se vůdčím duchem společenské transformace počátkem 90. let po pádu bývalého režimu. Ukázalo se však, že použité základní metody privatizace, zejména kuponová privatizace a privatizace po česku na úvěr, vedly k promarnění ohromné části národního bohatství země. Významná část občanů tak dodnes považuje své nemalé osobní oběti vynaložené v procesu ekonomické transformace za zbytečné. To způsobilo a dosud způsobuje ztrátu důvěry ne nepodstatné části české společnosti v obnovený demokratický režim. </w:t>
      </w:r>
    </w:p>
    <w:p w:rsidR="008C3FA2" w:rsidRDefault="008C3FA2">
      <w:r>
        <w:tab/>
        <w:t xml:space="preserve">Shrnuto a podtrženo: Naším kandidátem na prezidenta republiky tak je Jan Švejnar. Na své pozici v této věci nemáme co měnit ani po remízové prvé volbě. Jan Švejnar je silný kandidát s vynikající podporou občanů. </w:t>
      </w:r>
    </w:p>
    <w:p w:rsidR="008C3FA2" w:rsidRDefault="008C3FA2"/>
    <w:p w:rsidR="008C3FA2" w:rsidRDefault="008C3FA2">
      <w:r>
        <w:t xml:space="preserve">(pokračuje </w:t>
      </w:r>
      <w:proofErr w:type="spellStart"/>
      <w:r>
        <w:t>Paroubek</w:t>
      </w:r>
      <w:proofErr w:type="spellEnd"/>
      <w:r>
        <w:t>)</w:t>
      </w:r>
    </w:p>
    <w:p w:rsidR="008C3FA2" w:rsidRDefault="008C3FA2">
      <w:r>
        <w:tab/>
        <w:t xml:space="preserve">Dámy a pánové, zastavím se ještě u některých otázek. Nechci se již vracet k některým rušivým a podivným okolnostem prvé volby prezidenta. Napětí na politické scéně se však stupňovalo v celém uplynulém týdnu. Objevily se dosud nepoznané metody eskalace napětí. Kulky či nábojnice anebo střelný prach rozesílané některým volitelům, včetně sociálně demokratickým. Pomluvy, silná slova, urážky, </w:t>
      </w:r>
      <w:proofErr w:type="spellStart"/>
      <w:r>
        <w:t>špionománie</w:t>
      </w:r>
      <w:proofErr w:type="spellEnd"/>
      <w:r>
        <w:t xml:space="preserve">, nátlak, vydírání, avizované pokusy o korupci vzápětí </w:t>
      </w:r>
      <w:proofErr w:type="spellStart"/>
      <w:r>
        <w:t>znevěrohodňované</w:t>
      </w:r>
      <w:proofErr w:type="spellEnd"/>
      <w:r>
        <w:t xml:space="preserve">. Zkrátka všechna špína, co je za kulisami české politické scény za běžných okolností schována, se prodrala na povrch. </w:t>
      </w:r>
    </w:p>
    <w:p w:rsidR="008C3FA2" w:rsidRDefault="008C3FA2">
      <w:r>
        <w:tab/>
        <w:t xml:space="preserve">Korunu politické zmatenosti nasadila Komunistická strana Čech a Moravy, která během rekordně krátké doby po první volbě nasadila do hry novou kandidátku. Kdyby někdo pochyboval o unáhlenosti tohoto výběru, pak se jedná o kandidátku, která ještě přednedávnem vystupovala proti sociálnímu státu a používala vůči komunistům pejorativního výrazu. To mohu doložit citací. V projevu z 11. července 2007 tato kandidátka říká: Z nového textu – myslí se Lisabonská smlouva – totiž jasně vyplývá, že smlouva chce zakonzervovat předražené a nefunkční sociální systémy. Dále z ní vyplývá, že hlavy unijních států sní bolševický sen – bolševický sen! (oživení v sále) – o stabilních cenách a plné zaměstnanosti. </w:t>
      </w:r>
    </w:p>
    <w:p w:rsidR="008C3FA2" w:rsidRDefault="008C3FA2">
      <w:r>
        <w:tab/>
        <w:t xml:space="preserve">Nemohu v této etudě vidět jiný účel nežli ten – vyšachovat ze hry kandidáta aliance za změnu Jana </w:t>
      </w:r>
      <w:proofErr w:type="spellStart"/>
      <w:r>
        <w:t>Švejnara</w:t>
      </w:r>
      <w:proofErr w:type="spellEnd"/>
      <w:r>
        <w:t xml:space="preserve"> a objektivně tak přispět ke zvolení Václava Klause prezidentem. Říkám si, co jen za tím je. Zda je to jen politický omyl, nebo něco horšího. Komunistická strana mluví o tom, že s ní sociální demokracie a další strany nemluví, nejednají. Za sociální demokracii musím říci, že tomu tak není. Jednal jsem s předsedou Filipem mnohokrát. Sociální demokracie splnila v tomto týdnu komunistům dva nově vznesené požadavky, a to bez mrknutí oka. Ostatně proti radaru Spojených států jsme dávno a o slušné politické prostředí nám opravdu jde. Jaká je reakce Komunistické strany Čech a Moravy? Vlastně žádná. Jaképak dohody, to je přece dialektika! Od významného komunistického politika jsem se naopak dokonce ještě ráno dozvěděl, že vozím fekálie. Nově postavená kandidátka komunistické strany způsobí, že do druhého kola druhé volby – moc se nesmějte, pánové z ODS, vozil jsem je s vaším předsedou – že do druhého kola druhé volby postoupí z obou komor Parlamentu s velkou pravděpodobností jen Václav Klaus.</w:t>
      </w:r>
    </w:p>
    <w:p w:rsidR="008C3FA2" w:rsidRDefault="008C3FA2">
      <w:r>
        <w:br w:type="page"/>
      </w:r>
    </w:p>
    <w:p w:rsidR="008C3FA2" w:rsidRDefault="008C3FA2">
      <w:r>
        <w:t xml:space="preserve">(pokračuje </w:t>
      </w:r>
      <w:proofErr w:type="spellStart"/>
      <w:r>
        <w:t>Paroubek</w:t>
      </w:r>
      <w:proofErr w:type="spellEnd"/>
      <w:r>
        <w:t>)</w:t>
      </w:r>
    </w:p>
    <w:p w:rsidR="008C3FA2" w:rsidRDefault="008C3FA2">
      <w:r>
        <w:tab/>
        <w:t xml:space="preserve">Zkrátka, kolem prezidentské volby je mnoho podivného. To je důvod, proč chceme, aby volba prezidenta byla veřejná. Aby prezidenta nevolili </w:t>
      </w:r>
      <w:proofErr w:type="spellStart"/>
      <w:r>
        <w:t>lobbisté</w:t>
      </w:r>
      <w:proofErr w:type="spellEnd"/>
      <w:r>
        <w:t xml:space="preserve">, ale volitelé. </w:t>
      </w:r>
    </w:p>
    <w:p w:rsidR="008C3FA2" w:rsidRDefault="008C3FA2">
      <w:r>
        <w:tab/>
        <w:t xml:space="preserve">Dámy a pánové, chci vás ujistit, že pokud chce bývalý člen poslaneckého klubu sociální demokracie Evžen </w:t>
      </w:r>
      <w:proofErr w:type="spellStart"/>
      <w:r>
        <w:t>Snítilý</w:t>
      </w:r>
      <w:proofErr w:type="spellEnd"/>
      <w:r>
        <w:t xml:space="preserve"> volit prezidentem republiky Václava Klause, sociální demokracie se od jeho volby distancuje. Zdůrazňuji: bývalý člen klubu, a chci také říci, že se sociální demokracie občanům omlouvá. Děkuji panu kolegovi za gestikulaci, za pomoc s gestikulací. A současně jej vyzýváme k odevzdání poslaneckého mandátu. </w:t>
      </w:r>
    </w:p>
    <w:p w:rsidR="008C3FA2" w:rsidRDefault="008C3FA2">
      <w:r>
        <w:tab/>
        <w:t xml:space="preserve">Chci ještě dodat, že náhlé změny názorů v některých zásadních otázkách – připomínám, že v sociální demokracii se o volbě prezidenta diskutuje již rok. Neslyšel jsem, že by pan </w:t>
      </w:r>
      <w:proofErr w:type="spellStart"/>
      <w:r>
        <w:t>Snítilý</w:t>
      </w:r>
      <w:proofErr w:type="spellEnd"/>
      <w:r>
        <w:t xml:space="preserve"> někdy projevil názor, který teď prosazuje. Je mi osobně líto Václava Klause. Vždyť bude-li zvolen prezidentem, rozhodnou o tom hlasy lidí, kteří po celoživotním omylu prožitém v sociální demokracii náhle prozřeli. Jedná se o poslance </w:t>
      </w:r>
      <w:proofErr w:type="spellStart"/>
      <w:r>
        <w:t>Melčáka</w:t>
      </w:r>
      <w:proofErr w:type="spellEnd"/>
      <w:r>
        <w:t xml:space="preserve">, Pohanku a </w:t>
      </w:r>
      <w:proofErr w:type="spellStart"/>
      <w:r>
        <w:t>Snítilého</w:t>
      </w:r>
      <w:proofErr w:type="spellEnd"/>
      <w:r>
        <w:t xml:space="preserve">. </w:t>
      </w:r>
    </w:p>
    <w:p w:rsidR="008C3FA2" w:rsidRDefault="008C3FA2">
      <w:r>
        <w:tab/>
        <w:t>Chci zcela v závěru ještě říci, že sociální demokracie udělá vše pro uplatnění přímé volby prezidenta v následující prezidentské volbě. Děkuji. (Potlesk.)</w:t>
      </w:r>
    </w:p>
    <w:p w:rsidR="008C3FA2" w:rsidRDefault="008C3FA2">
      <w:pPr>
        <w:ind w:firstLine="708"/>
      </w:pPr>
    </w:p>
    <w:p w:rsidR="008C3FA2" w:rsidRDefault="008C3FA2">
      <w:pPr>
        <w:ind w:firstLine="708"/>
      </w:pPr>
    </w:p>
    <w:p w:rsidR="008C3FA2" w:rsidRDefault="008C3FA2">
      <w:r>
        <w:tab/>
      </w:r>
      <w:hyperlink r:id="rId20" w:history="1">
        <w:r>
          <w:rPr>
            <w:rStyle w:val="Hyperlink"/>
            <w:color w:val="000000"/>
          </w:rPr>
          <w:t>Předseda PSP Miloslav Vlček</w:t>
        </w:r>
      </w:hyperlink>
      <w:r>
        <w:rPr>
          <w:snapToGrid w:val="0"/>
          <w:color w:val="000000"/>
          <w:u w:val="single"/>
        </w:rPr>
        <w:t>:</w:t>
      </w:r>
      <w:r>
        <w:t xml:space="preserve"> Děkuji. Nyní vystoupí senátor Novotný, připraví se paní poslankyně </w:t>
      </w:r>
      <w:proofErr w:type="spellStart"/>
      <w:r>
        <w:t>Šojdrová</w:t>
      </w:r>
      <w:proofErr w:type="spellEnd"/>
      <w:r>
        <w:t xml:space="preserve">. Prosím, pane senátore, máte slovo. </w:t>
      </w:r>
    </w:p>
    <w:p w:rsidR="008C3FA2" w:rsidRDefault="008C3FA2">
      <w:pPr>
        <w:ind w:firstLine="708"/>
      </w:pPr>
    </w:p>
    <w:p w:rsidR="008C3FA2" w:rsidRDefault="008C3FA2">
      <w:pPr>
        <w:ind w:firstLine="708"/>
      </w:pPr>
    </w:p>
    <w:p w:rsidR="008C3FA2" w:rsidRDefault="008C3FA2">
      <w:r>
        <w:tab/>
      </w:r>
      <w:r>
        <w:rPr>
          <w:u w:val="single"/>
        </w:rPr>
        <w:t>Senátor Josef Novotný:</w:t>
      </w:r>
      <w:r>
        <w:t xml:space="preserve"> Vážený pane prezidente, vážený pane profesore Švejnare, vážená paní </w:t>
      </w:r>
      <w:proofErr w:type="spellStart"/>
      <w:r>
        <w:t>europoslankyně</w:t>
      </w:r>
      <w:proofErr w:type="spellEnd"/>
      <w:r>
        <w:t xml:space="preserve"> </w:t>
      </w:r>
      <w:proofErr w:type="spellStart"/>
      <w:r>
        <w:t>Bobošíková</w:t>
      </w:r>
      <w:proofErr w:type="spellEnd"/>
      <w:r>
        <w:t xml:space="preserve">, vážené kolegyně, vážení kolegové, milí hosté, rád bych se dnes zmínil o tom, co nás tíží a na co se bude muset budoucí prezident svojí autoritou a vážností svého úřadu zaměřit. </w:t>
      </w:r>
    </w:p>
    <w:p w:rsidR="008C3FA2" w:rsidRDefault="008C3FA2">
      <w:r>
        <w:tab/>
        <w:t xml:space="preserve">Prezident České republiky se dlouhodobě těší značné podpoře a uznání ve společnosti, je součástí moci výkonné, má možnost významně ovlivnit mínění většiny občanů. </w:t>
      </w:r>
    </w:p>
    <w:p w:rsidR="008C3FA2" w:rsidRDefault="008C3FA2">
      <w:r>
        <w:t>***</w:t>
      </w:r>
    </w:p>
    <w:p w:rsidR="008C3FA2" w:rsidRDefault="008C3FA2">
      <w:r>
        <w:t> </w:t>
      </w:r>
    </w:p>
    <w:p w:rsidR="008C3FA2" w:rsidRDefault="008C3FA2">
      <w:r>
        <w:t>(12.00 hodin)</w:t>
      </w:r>
      <w:r>
        <w:br/>
        <w:t>(pokračuje Novotný)</w:t>
      </w:r>
    </w:p>
    <w:p w:rsidR="008C3FA2" w:rsidRDefault="008C3FA2">
      <w:r>
        <w:t xml:space="preserve">Je významnou morální autoritou a předním politickým arbitrem. Má zejména možnost, a to bych chtěl obzvláště zdůraznit, zásadně pomoci řešit důležité kroky nutné k pozitivnímu vývoji České republiky. </w:t>
      </w:r>
    </w:p>
    <w:p w:rsidR="008C3FA2" w:rsidRDefault="008C3FA2">
      <w:r>
        <w:tab/>
        <w:t xml:space="preserve">Naše země stojí před několika významnými rozhodnutími, která určí její podobu, bohatství a vývoj na mnoho let dopředu. Stojíme před klíčovými reformami, které ovlivní naše životy a zejména budoucnost našich dětí. Musíme občanům jasně říci, že skončila doba transformace doprovázená žitím na dluh, protože jsme už výnosy z rozprodeje majetku prohospodařili, a čekají nás proto nezbytné zásadní reformy. V tomto musí být skutečně odpovědný prezident vládě nápomocen a musí mluvit jasným hlasem. Musíme obnovit důvěru lidí v policii, soudy, kapitálové trhy, penzijní fondy, banky, ale především v nás politiky. </w:t>
      </w:r>
    </w:p>
    <w:p w:rsidR="008C3FA2" w:rsidRDefault="008C3FA2">
      <w:r>
        <w:tab/>
        <w:t xml:space="preserve">Proto prosím zvažte, kdo z kandidátů bude schopen efektivně a skutečně odhodlaně vystupovat proti korupci a kdo se naopak jen připojí k planým výzvám bez konkrétních činů. Odpovědně posuďte, s jakým prezidentem můžeme získat širokou politickou podporu potřebným reformám a také odškodnění malých akcionářů a vypořádání církevních restitucí a dalším dlouho opomíjeným rozhodnutím. Zvažte prosím, který z prezidentských kandidátů nás může lépe reprezentovat v Evropě a systematicky posilovat naše renomé. </w:t>
      </w:r>
    </w:p>
    <w:p w:rsidR="008C3FA2" w:rsidRDefault="008C3FA2">
      <w:r>
        <w:tab/>
        <w:t>Prezident by neměl být tím, kdo má svázané ruce věčnými spory o minulost, politickou příslušností ani tím, že už dosáhl všeho. Musí být naopak nadán jasnými vizemi a snahou je uskutečnit.</w:t>
      </w:r>
    </w:p>
    <w:p w:rsidR="008C3FA2" w:rsidRDefault="008C3FA2">
      <w:r>
        <w:tab/>
        <w:t xml:space="preserve">Jednou z významných pravomocí prezidenta republiky je navrhování soudců Ústavního soudu. Zvažte prosím, který z kandidátů je schopen větší objektivnosti a otevřenosti při jejich výběru. Posuďme také, který z kandidátů dokáže lépe čelit tlakům stojícím za pořádáním olympiády a podobných nesmyslně megalomanských akcí, na které si už nyní půjčujeme. A to jsou jen některá rozhodnutí, před kterými se bude nový prezident ocitat. Sami posuďte, kdo nejlépe vyhoví potřebám našeho státu a zejména zájmům našich občanů. </w:t>
      </w:r>
    </w:p>
    <w:p w:rsidR="008C3FA2" w:rsidRDefault="008C3FA2">
      <w:r>
        <w:br w:type="page"/>
      </w:r>
    </w:p>
    <w:p w:rsidR="008C3FA2" w:rsidRDefault="008C3FA2">
      <w:r>
        <w:t>(pokračuje Novotný)</w:t>
      </w:r>
    </w:p>
    <w:p w:rsidR="008C3FA2" w:rsidRDefault="008C3FA2">
      <w:r>
        <w:tab/>
        <w:t xml:space="preserve">Já jsem si již odpověděl. Jsem hluboce přesvědčen, že skutečným potřebám naší země nejlépe vyhovuje pan profesor </w:t>
      </w:r>
      <w:proofErr w:type="spellStart"/>
      <w:r>
        <w:t>Švejnar</w:t>
      </w:r>
      <w:proofErr w:type="spellEnd"/>
      <w:r>
        <w:t xml:space="preserve">, jehož vstup na českou politickou scénu je již realitou. Napříč politickým spektrem jsme se dokázali domluvit na společném kandidátovi a věřím, že i následně budeme schopni společně s panem profesorem </w:t>
      </w:r>
      <w:proofErr w:type="spellStart"/>
      <w:r>
        <w:t>Švejnarem</w:t>
      </w:r>
      <w:proofErr w:type="spellEnd"/>
      <w:r>
        <w:t xml:space="preserve"> obnovit důvěru lidí v politiku. Na základě své zkušenosti bych vás chtěl ujistit, že profesor </w:t>
      </w:r>
      <w:proofErr w:type="spellStart"/>
      <w:r>
        <w:t>Švejnar</w:t>
      </w:r>
      <w:proofErr w:type="spellEnd"/>
      <w:r>
        <w:t xml:space="preserve"> není v naší zemi neznámým cizincem, jak ho někteří vykreslují. Například v Senátu k nám přicházel v minulých letech mnohokrát vysvětlovat problematiku české ekonomiky. Znám ho jako velmi pracovitého, schopného a skromného člověka, který vnáší do našeho znesvářeného světa politiky tak potřebnou rozvahu a důstojnost. Umí lidi sjednocovat, nalézat společné styčné body, nabízí jasnou, atraktivní a věrohodnou vizi pro Českou republiku.</w:t>
      </w:r>
    </w:p>
    <w:p w:rsidR="008C3FA2" w:rsidRDefault="008C3FA2">
      <w:r>
        <w:tab/>
        <w:t>Nechutnosti, které provázejí letošní volbu, jsou důkazem toho, že se zde pokoušíme o zásadní korekci naší polistopadové politiky.</w:t>
      </w:r>
    </w:p>
    <w:p w:rsidR="008C3FA2" w:rsidRDefault="008C3FA2">
      <w:r>
        <w:tab/>
        <w:t xml:space="preserve">Dámy a pánové, už při svém minulém projevu jsem končil s tím, že naším nejvyšším zákonem by měl být prospěch všech občanů. Proto budu při této osudové volbě volit profesora Jana </w:t>
      </w:r>
      <w:proofErr w:type="spellStart"/>
      <w:r>
        <w:t>Švejnara</w:t>
      </w:r>
      <w:proofErr w:type="spellEnd"/>
      <w:r>
        <w:t>. Děkuji vám za pozornost. (Potlesk.)</w:t>
      </w:r>
    </w:p>
    <w:p w:rsidR="008C3FA2" w:rsidRDefault="008C3FA2"/>
    <w:p w:rsidR="008C3FA2" w:rsidRDefault="008C3FA2"/>
    <w:p w:rsidR="008C3FA2" w:rsidRDefault="008C3FA2">
      <w:r>
        <w:tab/>
      </w:r>
      <w:hyperlink r:id="rId21" w:history="1">
        <w:r>
          <w:rPr>
            <w:rStyle w:val="Hyperlink"/>
            <w:color w:val="000000"/>
          </w:rPr>
          <w:t>Předseda PSP Miloslav Vlček</w:t>
        </w:r>
      </w:hyperlink>
      <w:r>
        <w:rPr>
          <w:snapToGrid w:val="0"/>
          <w:color w:val="000000"/>
          <w:u w:val="single"/>
        </w:rPr>
        <w:t>:</w:t>
      </w:r>
      <w:r>
        <w:t xml:space="preserve"> Děkuji. Nyní vystoupí paní poslankyně </w:t>
      </w:r>
      <w:proofErr w:type="spellStart"/>
      <w:r>
        <w:t>Šojdrová</w:t>
      </w:r>
      <w:proofErr w:type="spellEnd"/>
      <w:r>
        <w:t>, připraví se pan senátor Mejstřík. Prosím, paní poslankyně, máte slovo.</w:t>
      </w:r>
    </w:p>
    <w:p w:rsidR="008C3FA2" w:rsidRDefault="008C3FA2"/>
    <w:p w:rsidR="008C3FA2" w:rsidRDefault="008C3FA2"/>
    <w:p w:rsidR="008C3FA2" w:rsidRDefault="008C3FA2">
      <w:r>
        <w:tab/>
      </w:r>
      <w:hyperlink r:id="rId22" w:history="1">
        <w:r>
          <w:rPr>
            <w:rStyle w:val="Hyperlink"/>
            <w:color w:val="000000"/>
          </w:rPr>
          <w:t xml:space="preserve">Poslankyně Michaela </w:t>
        </w:r>
        <w:proofErr w:type="spellStart"/>
        <w:r>
          <w:rPr>
            <w:rStyle w:val="Hyperlink"/>
            <w:color w:val="000000"/>
          </w:rPr>
          <w:t>Šojdrová</w:t>
        </w:r>
        <w:proofErr w:type="spellEnd"/>
        <w:r>
          <w:rPr>
            <w:rStyle w:val="Hyperlink"/>
            <w:color w:val="000000"/>
          </w:rPr>
          <w:t>:</w:t>
        </w:r>
      </w:hyperlink>
      <w:r>
        <w:t xml:space="preserve"> Děkuji. Dobrý den, dámy a pánové. Vážený pane prezidente, paní </w:t>
      </w:r>
      <w:proofErr w:type="spellStart"/>
      <w:r>
        <w:t>Bobošíková</w:t>
      </w:r>
      <w:proofErr w:type="spellEnd"/>
      <w:r>
        <w:t>, pane profesore Jane Švejnare, před druhou volbou hlavy státu mi dovolte říci opravdu jen několik poznámek.</w:t>
      </w:r>
    </w:p>
    <w:p w:rsidR="008C3FA2" w:rsidRDefault="008C3FA2">
      <w:r>
        <w:tab/>
        <w:t xml:space="preserve">Po první volbě máme zkušenost s veřejnou volbou. Ukázalo se, že je možná, ale má daleko větší nároky na nás, na volitele. Volání po důstojné volbě, které je oprávněné a slyšíme ho myslím všichni, je volání po důstojném chování především nás volitelů. Na rozdíl od pana premiéra se domnívám, že Parlament dnes při volbě skutečně je ovlivněn pocitem zodpovědnosti nás volitelů vůči vládě či pocitem zodpovědnosti těch volitelů, kteří jsou v roli opozice. Dokonce se domnívám, že u některých volitelů je to převažující motiv nad tím, jaká je osobnost samotných kandidátů. </w:t>
      </w:r>
    </w:p>
    <w:p w:rsidR="008C3FA2" w:rsidRDefault="008C3FA2">
      <w:r>
        <w:br w:type="page"/>
      </w:r>
    </w:p>
    <w:p w:rsidR="008C3FA2" w:rsidRDefault="008C3FA2">
      <w:r>
        <w:t xml:space="preserve">(pokračuje </w:t>
      </w:r>
      <w:proofErr w:type="spellStart"/>
      <w:r>
        <w:t>Šojdrová</w:t>
      </w:r>
      <w:proofErr w:type="spellEnd"/>
      <w:r>
        <w:t>)</w:t>
      </w:r>
    </w:p>
    <w:p w:rsidR="008C3FA2" w:rsidRDefault="008C3FA2">
      <w:r>
        <w:tab/>
        <w:t>Oba vážní kandidáti jsou navrženi také zástupci vládních koaličních stran. Zvolení jednoho z nich tedy logicky nemůže znamenat pád vlády, pokud ovšem se nestane záminkou toto zvolení pro vyřizování účtů uvnitř politických stran. Občané od nás neočekávají politický převrat, ale zvolení dobrého prezidenta. S tímto vědomím podporuji volbu veřejnou, ale pokud v hlasování převáží názor opačný, budu ho respektovat.</w:t>
      </w:r>
    </w:p>
    <w:p w:rsidR="008C3FA2" w:rsidRDefault="008C3FA2">
      <w:r>
        <w:tab/>
        <w:t xml:space="preserve">Se znalostí obou vážných kandidátů, jejich dosavadního působení, podporuji i zvolení Jana </w:t>
      </w:r>
      <w:proofErr w:type="spellStart"/>
      <w:r>
        <w:t>Švejnara</w:t>
      </w:r>
      <w:proofErr w:type="spellEnd"/>
      <w:r>
        <w:t xml:space="preserve">. (Potlesk.) Bude-li zvolen Václav Klaus, budu důvěřovat tomu, že udělá vše pro to, aby byl dobrým prezidentem České republiky, a budu ho respektovat. Janu </w:t>
      </w:r>
      <w:proofErr w:type="spellStart"/>
      <w:r>
        <w:t>Švejnarovi</w:t>
      </w:r>
      <w:proofErr w:type="spellEnd"/>
      <w:r>
        <w:t xml:space="preserve"> chci poděkovat, že přijal kandidaturu a že v ní vytrval způsobem, který je pro mne, ale myslím, že nejen pro mne, velkou nadějí do budoucna. Snažím se uvěřit, že je zde 281 volitelů, v tuto chvíli myslím pouze 280 volitelů, kteří se dokáží chovat slušně, respektovat názor druhých a obhájit před veřejností svůj vlastní veřejně deklarovaný postoj. Nic víc a nic méně od nás občané této republiky neočekávají. </w:t>
      </w:r>
    </w:p>
    <w:p w:rsidR="008C3FA2" w:rsidRDefault="008C3FA2">
      <w:r>
        <w:tab/>
        <w:t>Dámy a pánové, myslím, že můžeme volit. Děkuji. (Potlesk.)</w:t>
      </w:r>
    </w:p>
    <w:p w:rsidR="008C3FA2" w:rsidRDefault="008C3FA2"/>
    <w:p w:rsidR="008C3FA2" w:rsidRDefault="008C3FA2"/>
    <w:p w:rsidR="008C3FA2" w:rsidRDefault="008C3FA2">
      <w:r>
        <w:tab/>
      </w:r>
      <w:hyperlink r:id="rId23" w:history="1">
        <w:r>
          <w:rPr>
            <w:rStyle w:val="Hyperlink"/>
            <w:color w:val="000000"/>
          </w:rPr>
          <w:t>Předseda PSP Miloslav Vlček</w:t>
        </w:r>
      </w:hyperlink>
      <w:r>
        <w:rPr>
          <w:snapToGrid w:val="0"/>
          <w:color w:val="000000"/>
          <w:u w:val="single"/>
        </w:rPr>
        <w:t>:</w:t>
      </w:r>
      <w:r>
        <w:t xml:space="preserve"> Děkuji. Nyní vystoupí pan senátor Mejstřík, připraví se pan senátor </w:t>
      </w:r>
      <w:proofErr w:type="spellStart"/>
      <w:r>
        <w:t>Čunek</w:t>
      </w:r>
      <w:proofErr w:type="spellEnd"/>
      <w:r>
        <w:t>. Prosím, pane senátore, máte slovo.</w:t>
      </w:r>
    </w:p>
    <w:p w:rsidR="008C3FA2" w:rsidRDefault="008C3FA2">
      <w:r>
        <w:t>***</w:t>
      </w:r>
    </w:p>
    <w:p w:rsidR="008C3FA2" w:rsidRDefault="008C3FA2">
      <w:r>
        <w:t> </w:t>
      </w:r>
    </w:p>
    <w:p w:rsidR="008C3FA2" w:rsidRDefault="008C3FA2">
      <w:r>
        <w:t>(12.10 hodin)</w:t>
      </w:r>
    </w:p>
    <w:p w:rsidR="008C3FA2" w:rsidRDefault="008C3FA2">
      <w:r>
        <w:tab/>
      </w:r>
      <w:r>
        <w:rPr>
          <w:u w:val="single"/>
        </w:rPr>
        <w:t>Senátor Martin Mejstřík:</w:t>
      </w:r>
      <w:r>
        <w:t xml:space="preserve"> Děkuji, pane předsedající. Vážený pane prezidente, vážená paní kandidátko Jano </w:t>
      </w:r>
      <w:proofErr w:type="spellStart"/>
      <w:r>
        <w:t>Bobošíková</w:t>
      </w:r>
      <w:proofErr w:type="spellEnd"/>
      <w:r>
        <w:t xml:space="preserve">, vážený pane profesore, vážené dámy a pánové. Pan předseda </w:t>
      </w:r>
      <w:proofErr w:type="spellStart"/>
      <w:r>
        <w:t>Topolánek</w:t>
      </w:r>
      <w:proofErr w:type="spellEnd"/>
      <w:r>
        <w:t xml:space="preserve"> před malou chvílí řekl, že za pět let zapomeneme. Já se ptám, proč bychom zapomenout. Abychom vám uvěřili, že bude lépe?</w:t>
      </w:r>
    </w:p>
    <w:p w:rsidR="008C3FA2" w:rsidRDefault="008C3FA2">
      <w:r>
        <w:tab/>
      </w:r>
      <w:proofErr w:type="spellStart"/>
      <w:r>
        <w:t>Variatio</w:t>
      </w:r>
      <w:proofErr w:type="spellEnd"/>
      <w:r>
        <w:t xml:space="preserve"> </w:t>
      </w:r>
      <w:proofErr w:type="spellStart"/>
      <w:r>
        <w:t>declarat</w:t>
      </w:r>
      <w:proofErr w:type="spellEnd"/>
      <w:r>
        <w:t xml:space="preserve"> – změna je příjemná. Večeře pro dvě "nezávislé" senátorky na Pražském hradě, úplatek pro senátora Novotného, vybraná slova a vyhrožování pana ministra Langera předsedovi Strany zelených Bursíkovi, kdopak že to půjde bručet, vydírání sociálně demokratického poslance </w:t>
      </w:r>
      <w:proofErr w:type="spellStart"/>
      <w:r>
        <w:t>Snítilého</w:t>
      </w:r>
      <w:proofErr w:type="spellEnd"/>
      <w:r>
        <w:t xml:space="preserve">, kulky v obálkách, výhrůžné SMS zprávy a e-maily, tři zkolabovaní zákonodárci, schůzka slavného Zemanova poradce </w:t>
      </w:r>
      <w:proofErr w:type="spellStart"/>
      <w:r>
        <w:t>Šloufa</w:t>
      </w:r>
      <w:proofErr w:type="spellEnd"/>
      <w:r>
        <w:t xml:space="preserve"> s kancléřem Václava Klause </w:t>
      </w:r>
      <w:proofErr w:type="spellStart"/>
      <w:r>
        <w:t>Weiglem</w:t>
      </w:r>
      <w:proofErr w:type="spellEnd"/>
      <w:r>
        <w:t xml:space="preserve">, partajní ochranka pro nositelku jednoho a samozřejmě toho správného hlasu, kajícný primátor hlavního města Prahy pan </w:t>
      </w:r>
      <w:proofErr w:type="spellStart"/>
      <w:r>
        <w:t>Bém</w:t>
      </w:r>
      <w:proofErr w:type="spellEnd"/>
      <w:r>
        <w:t>, který už nikdy nebude chtít pořádat žádnou olympiádu, náměstkové ministerstev odebírající a jiným zase přidělující nám zde přímo v sále dotace na investiční záměry obcí dle toho, zda podpoříme, či nepodpoříme toho správného kandidáta, tajné služby zalíbit se tu té, tu zase oné straně, pan předseda Sobotka vyhrožující trestním stíháním. To je obrázek o nás samých, to je obrázek o politické kultuře v České republice osmnáct let po revoluci.</w:t>
      </w:r>
    </w:p>
    <w:p w:rsidR="008C3FA2" w:rsidRDefault="008C3FA2">
      <w:r>
        <w:tab/>
        <w:t>Dámy a pánové, je mi to hrozně líto a nechci zapomenout. Pamětníci si možná vzpomenou. Se studentskými přáteli v revoluci jsme uvítali politický nástup Václava Klause a podpořili jsme založení ODS. Mimo jiné se o tom dočtete v manifestu, který se ujal pod názvem "Ukradená revoluce" z podzimu roku 1990. Věřili jsme, že Václav Klaus a jeho strana prosadí zúčtování s komunisty, připraví se svými odborníky pevný právní rámec demokracie a provede profesionální transformaci ekonomiky. Uvěřili jsme mu. Nepolitická politika Václava Havla nám tehdy přišla příliš idealistická. Naše naděje byly zklamány a o tom jsem zde hovořil před týdnem.</w:t>
      </w:r>
    </w:p>
    <w:p w:rsidR="008C3FA2" w:rsidRDefault="008C3FA2">
      <w:r>
        <w:tab/>
        <w:t xml:space="preserve">Stále ještě věřím, že ODS má své lepší před sebou, ale nepůjde to stylem, jehož zosobněním je právě Václav Klaus. </w:t>
      </w:r>
    </w:p>
    <w:p w:rsidR="008C3FA2" w:rsidRDefault="008C3FA2">
      <w:r>
        <w:tab/>
        <w:t xml:space="preserve">ODS se ohrazuje, že ty sprosté </w:t>
      </w:r>
      <w:proofErr w:type="spellStart"/>
      <w:r>
        <w:t>esemesky</w:t>
      </w:r>
      <w:proofErr w:type="spellEnd"/>
      <w:r>
        <w:t xml:space="preserve">, výhrůžky, korupční nabídky atd. nejsou z její dílny. Podělím se s vámi o zážitek, netýká se dnešní volby, ale jenom zdánlivě. </w:t>
      </w:r>
    </w:p>
    <w:p w:rsidR="008C3FA2" w:rsidRDefault="008C3FA2">
      <w:r>
        <w:br w:type="page"/>
      </w:r>
    </w:p>
    <w:p w:rsidR="008C3FA2" w:rsidRDefault="008C3FA2">
      <w:r>
        <w:t>(pokračuje Mejstřík)</w:t>
      </w:r>
    </w:p>
    <w:p w:rsidR="008C3FA2" w:rsidRDefault="008C3FA2">
      <w:r>
        <w:tab/>
        <w:t xml:space="preserve">Jsem už deset let pražským zastupitelem. Byl předvolební čas roku 2002. Krásný červnový den. ODS pořádala předvolební mítink na Staroměstském náměstí, hostem měl být tehdejší předseda ODS Václav Klaus. Skupinky policistů v rozestupech po patnácti metrech. Kde se vzal, tu se vzal, náměstím chtěl projít důchodce. Udělal krok, a v ten moment byl bez varování dobře mířeným kopem do hlavy sražen k zemi. Otřes mozku, víc si nepamatuje. Pachatelem byl člen ochranky ODS, trénovaný </w:t>
      </w:r>
      <w:proofErr w:type="spellStart"/>
      <w:r>
        <w:t>kickboxer</w:t>
      </w:r>
      <w:proofErr w:type="spellEnd"/>
      <w:r>
        <w:t>. Téhož dne na Národní třídě. Kolem předvolebního pódia ODS prochází žena. Stejný scénář. Slovní konflikt, žena sražena pěstí do obličeje. Pachatelem člen realizačního týmu ODS. A ještě zpátky na Staroměstské náměstí. Téměř ve stejný okamžik, kdy byl sražen důchodce, na jiném místě dva muži v civilu strhávají k zemi holandského výtvarníka a novináře. Okolo stojící policisté mlčky přihlížejí. Holanďan se nedopustil žádného přestupku, jen tiše obcházel náměstí, v ruce figurínu bílého ptáka s roztrhanou vlajkou EU v zobáku. Nic víc. Byl nacpán do policejního auta a strávil noc na policejní vyšetřovně v Bartolomějské ulici. Ti dva pánové v civilu byli tajní. Dostali pokyn pořadatelů z ODS – následně to samozřejmě popřeli.</w:t>
      </w:r>
    </w:p>
    <w:p w:rsidR="008C3FA2" w:rsidRDefault="008C3FA2">
      <w:r>
        <w:tab/>
        <w:t xml:space="preserve">Tam na Staroměstském náměstí v červnu 2002 jsem opět pocítil strach. Skoro již zapomenutý strach zažívaný při protikomunistických demonstracích. Lidé najatí ODS bezdůvodně zbili tři občany. Kdo byl zodpovědný? Napadení důchodce přihlížel tehdejší starosta Prahy 6, kandidát na primátora MUDr. Pavel </w:t>
      </w:r>
      <w:proofErr w:type="spellStart"/>
      <w:r>
        <w:t>Bém</w:t>
      </w:r>
      <w:proofErr w:type="spellEnd"/>
      <w:r>
        <w:t xml:space="preserve">. Předsedou pražské ODS a starostou Prahy 1 byl nynější náš kolega poslanec Jan </w:t>
      </w:r>
      <w:proofErr w:type="spellStart"/>
      <w:r>
        <w:t>Bürgermeister</w:t>
      </w:r>
      <w:proofErr w:type="spellEnd"/>
      <w:r>
        <w:t>. Šéfem ODS a tím, kvůli komu se to vše odehrálo, byl Václav Klaus. Nikdo se neomluvil. Tajná policie ve službě jedné strany. Latentní násilí, výhrůžky, mlácení lidí, beztrestnost zodpovědných.</w:t>
      </w:r>
    </w:p>
    <w:p w:rsidR="008C3FA2" w:rsidRDefault="008C3FA2">
      <w:r>
        <w:tab/>
        <w:t>Dámy a pánové, jaký že vzkaz o demokracii zasíláme našim občanům? Je mi to líto. Vůči lidem, kteří nás volí, vůči členům ODS, kteří si zachovali obyčejnou lidskou slušnost.</w:t>
      </w:r>
    </w:p>
    <w:p w:rsidR="008C3FA2" w:rsidRDefault="008C3FA2">
      <w:r>
        <w:tab/>
        <w:t xml:space="preserve">ODS tenkrát nešlo o nic. Měl to být jenom radostný volební mítink. Pan předseda </w:t>
      </w:r>
      <w:proofErr w:type="spellStart"/>
      <w:r>
        <w:t>Topolánek</w:t>
      </w:r>
      <w:proofErr w:type="spellEnd"/>
      <w:r>
        <w:t xml:space="preserve"> nám dnes řekl, že za pět let zapomeneme. Ale já vás, dámy a pánové, vyzývám – my nesmíme zapomenout! V těchto dnech jde ODS, na rozdíl od roku 2002, zdánlivě o vše. ODS je dlouhodobě opilá mocí. Proč by měl člověk věřit, že ony sprosté </w:t>
      </w:r>
      <w:proofErr w:type="spellStart"/>
      <w:r>
        <w:t>esemesky</w:t>
      </w:r>
      <w:proofErr w:type="spellEnd"/>
      <w:r>
        <w:t>, e-maily, nástrahy, zastrašování a hry tajných služeb nejsou z její dílny? Proč by měl člověk věřit, že její lidé jsou dnes vzorem ctnosti? Nebo že zítra se polepší?</w:t>
      </w:r>
    </w:p>
    <w:p w:rsidR="008C3FA2" w:rsidRDefault="008C3FA2">
      <w:r>
        <w:tab/>
        <w:t xml:space="preserve">Myslel jsem a doufal, že ODS Mirka </w:t>
      </w:r>
      <w:proofErr w:type="spellStart"/>
      <w:r>
        <w:t>Topolánka</w:t>
      </w:r>
      <w:proofErr w:type="spellEnd"/>
      <w:r>
        <w:t xml:space="preserve"> je jinou ODS než ODS Václava Klause. To by zde ale nesměla předvádět to, co předvádí, resp. celý minulý týden předváděla.</w:t>
      </w:r>
    </w:p>
    <w:p w:rsidR="008C3FA2" w:rsidRDefault="008C3FA2"/>
    <w:p w:rsidR="008C3FA2" w:rsidRDefault="008C3FA2">
      <w:r>
        <w:t>(pokračuje Mejstřík)</w:t>
      </w:r>
    </w:p>
    <w:p w:rsidR="008C3FA2" w:rsidRDefault="008C3FA2">
      <w:r>
        <w:tab/>
        <w:t xml:space="preserve">Očekávalo se ode mne možná, že zde zaútočím proti KSČM. Neudělám to. To, jak se nyní chovají komunisté, se dalo předvídat. Nepřekvapují. Co však ano, co překvapuje, je fakt, a je to zcela zjevné po zkušenostech z první volby prezidenta a po událostech právě uplynulého týdne, že s Vojtěchem Filipem alias </w:t>
      </w:r>
      <w:proofErr w:type="spellStart"/>
      <w:r>
        <w:t>Falmrem</w:t>
      </w:r>
      <w:proofErr w:type="spellEnd"/>
      <w:r>
        <w:t xml:space="preserve"> a jeho neostalinisty své kroky koordinuje právě ODS. Občanští demokraté budou tvrdit, že tomu tak není. Ti, kteří chtějí věřit, uvěří. Těm přemýšlivějším však ODS připravuje další zklamání. Potřetí – je mi to líto.</w:t>
      </w:r>
    </w:p>
    <w:p w:rsidR="008C3FA2" w:rsidRDefault="008C3FA2">
      <w:r>
        <w:tab/>
        <w:t xml:space="preserve">A ještě k bratům a sestrám z KDU-ČSL. Vážené dámy, vážení přátelé, vážení pánové, v první volbě roku 2003 podporovala KDU-ČSL svého kandidáta Petra </w:t>
      </w:r>
      <w:proofErr w:type="spellStart"/>
      <w:r>
        <w:t>Pitharta</w:t>
      </w:r>
      <w:proofErr w:type="spellEnd"/>
      <w:r>
        <w:t xml:space="preserve">. Ve druhé volbě naši drahou kolegyni Jaroslavu </w:t>
      </w:r>
      <w:proofErr w:type="spellStart"/>
      <w:r>
        <w:t>Moserovou</w:t>
      </w:r>
      <w:proofErr w:type="spellEnd"/>
      <w:r>
        <w:t xml:space="preserve">. Ve třetím kole získal její hlas křesťanský filozof profesor Jan Sokol. Ani v jedné volbě nedala před pět lety drtivá většina členů KDU-ČSL hlas Václavu Klausovi. Čím to, že se postoj křesťanských demokratů k Václavu Klausovi tak radikálně změnil? Čím vás, křesťany, přesvědčil o svých kvalitách? O peníze jde až v prvé řadě. </w:t>
      </w:r>
    </w:p>
    <w:p w:rsidR="008C3FA2" w:rsidRDefault="008C3FA2">
      <w:r>
        <w:tab/>
        <w:t>Odhad majetku, který by měl být církvím vrácen, je přibližně 135 miliard korun. Nepochybuji o tom, že ukradený majetek má být vrácen. A měl být už dávno vrácen. To, co zde ale, vážené dámy a pánové, probíhá, je předávání grandiózního úplatku 135 miliard v přímém přenosu veřejnoprávních médií, a to výměnou za hlas Václava Klause.</w:t>
      </w:r>
    </w:p>
    <w:p w:rsidR="008C3FA2" w:rsidRDefault="008C3FA2">
      <w:r>
        <w:tab/>
        <w:t>Dámy a pánové z KDU-ČSL, nikomu nevysvětlíte, že vás ODS zákonem o církevním majetku neuplatila.</w:t>
      </w:r>
    </w:p>
    <w:p w:rsidR="008C3FA2" w:rsidRDefault="008C3FA2">
      <w:r>
        <w:t>***</w:t>
      </w:r>
    </w:p>
    <w:p w:rsidR="008C3FA2" w:rsidRDefault="008C3FA2">
      <w:r>
        <w:t> </w:t>
      </w:r>
    </w:p>
    <w:p w:rsidR="008C3FA2" w:rsidRDefault="008C3FA2">
      <w:r>
        <w:t>(12.20 hodin)</w:t>
      </w:r>
      <w:r>
        <w:br/>
        <w:t>(pokračuje Mejstřík)</w:t>
      </w:r>
    </w:p>
    <w:p w:rsidR="008C3FA2" w:rsidRDefault="008C3FA2">
      <w:r>
        <w:tab/>
        <w:t xml:space="preserve">Na závěr trochu latiny: </w:t>
      </w:r>
      <w:proofErr w:type="spellStart"/>
      <w:r>
        <w:t>Quae</w:t>
      </w:r>
      <w:proofErr w:type="spellEnd"/>
      <w:r>
        <w:t xml:space="preserve"> male </w:t>
      </w:r>
      <w:proofErr w:type="spellStart"/>
      <w:r>
        <w:t>lucrantur</w:t>
      </w:r>
      <w:proofErr w:type="spellEnd"/>
      <w:r>
        <w:t xml:space="preserve">, male </w:t>
      </w:r>
      <w:proofErr w:type="spellStart"/>
      <w:r>
        <w:t>perduntur</w:t>
      </w:r>
      <w:proofErr w:type="spellEnd"/>
      <w:r>
        <w:t xml:space="preserve"> – čeho se zle nabude, toho se zle pozbude. A neplatí to jenom pro církev a pro KDU-ČSL. </w:t>
      </w:r>
    </w:p>
    <w:p w:rsidR="008C3FA2" w:rsidRDefault="008C3FA2">
      <w:r>
        <w:tab/>
        <w:t>Děkuji vám za pozornost. (Potlesk.)</w:t>
      </w:r>
    </w:p>
    <w:p w:rsidR="008C3FA2" w:rsidRDefault="008C3FA2">
      <w:pPr>
        <w:ind w:firstLine="709"/>
      </w:pPr>
    </w:p>
    <w:p w:rsidR="008C3FA2" w:rsidRDefault="008C3FA2">
      <w:pPr>
        <w:ind w:firstLine="709"/>
      </w:pPr>
    </w:p>
    <w:p w:rsidR="008C3FA2" w:rsidRDefault="008C3FA2">
      <w:r>
        <w:tab/>
      </w:r>
      <w:hyperlink r:id="rId24" w:history="1">
        <w:r>
          <w:rPr>
            <w:rStyle w:val="Hyperlink"/>
            <w:color w:val="000000"/>
          </w:rPr>
          <w:t>Předseda PSP Miloslav Vlček</w:t>
        </w:r>
      </w:hyperlink>
      <w:r>
        <w:rPr>
          <w:snapToGrid w:val="0"/>
          <w:color w:val="000000"/>
          <w:u w:val="single"/>
        </w:rPr>
        <w:t>:</w:t>
      </w:r>
      <w:r>
        <w:t xml:space="preserve"> Děkuji. Nyní vystoupí senátor </w:t>
      </w:r>
      <w:proofErr w:type="spellStart"/>
      <w:r>
        <w:t>Čunek</w:t>
      </w:r>
      <w:proofErr w:type="spellEnd"/>
      <w:r>
        <w:t xml:space="preserve">, připraví se pan místopředseda Liška. </w:t>
      </w:r>
    </w:p>
    <w:p w:rsidR="008C3FA2" w:rsidRDefault="008C3FA2">
      <w:pPr>
        <w:ind w:firstLine="709"/>
      </w:pPr>
    </w:p>
    <w:p w:rsidR="008C3FA2" w:rsidRDefault="008C3FA2">
      <w:pPr>
        <w:ind w:firstLine="709"/>
      </w:pPr>
    </w:p>
    <w:p w:rsidR="008C3FA2" w:rsidRDefault="008C3FA2">
      <w:r>
        <w:tab/>
      </w:r>
      <w:hyperlink r:id="rId25" w:history="1">
        <w:r>
          <w:rPr>
            <w:rStyle w:val="Hyperlink"/>
          </w:rPr>
          <w:t xml:space="preserve">Senátor Jiří </w:t>
        </w:r>
        <w:proofErr w:type="spellStart"/>
        <w:r>
          <w:rPr>
            <w:rStyle w:val="Hyperlink"/>
          </w:rPr>
          <w:t>Čunek</w:t>
        </w:r>
        <w:proofErr w:type="spellEnd"/>
      </w:hyperlink>
      <w:r>
        <w:t xml:space="preserve">: Vážený pane předsedo, vážení kandidáti, vážené kolegyně, vážení kolegové, po záplavě slov, která jsme zde slyšeli, mně zbývá asi jediné. Proto, abyste s úctou neusnuli všichni, nebudu hovořit dlouho a řeknu jedinou větu. Ten minulý týden, nejenom sobota a neděle, ale i ty dny, co následovaly, jsme moc u občanů neuspěli. Dnešní den můžeme udělat reparát a možná bude takových dní ještě víc, pokud dneska nezvolíme. V každém případě všichni apelují na to, aby ten dnešní den a ty další dny byly jiné. A já spolu s vámi všemi si to moc přeji, a možná ta atmosféra, která tady je, tomu nasvědčuje, že jiné být mohou. Pak mi zbývá už jen to, abychom si přáli </w:t>
      </w:r>
      <w:proofErr w:type="spellStart"/>
      <w:r>
        <w:t>býti</w:t>
      </w:r>
      <w:proofErr w:type="spellEnd"/>
      <w:r>
        <w:t xml:space="preserve"> jiní a abychom my jako politická reprezentace mohli </w:t>
      </w:r>
      <w:proofErr w:type="spellStart"/>
      <w:r>
        <w:t>býti</w:t>
      </w:r>
      <w:proofErr w:type="spellEnd"/>
      <w:r>
        <w:t xml:space="preserve"> vzorem pro mnohé naše spoluobčany. A pak je dobře možná udělat to, že bychom se jim měli omluvit za to, co jsme předvedli v tomto týdnu a o minulém víkendu. </w:t>
      </w:r>
    </w:p>
    <w:p w:rsidR="008C3FA2" w:rsidRDefault="008C3FA2">
      <w:r>
        <w:tab/>
        <w:t xml:space="preserve">Já se vám tedy za sebe, vážení spoluobčané, omlouvám a zkusím přispět k tomu, abych se už stydět nemusel. Díky. </w:t>
      </w:r>
    </w:p>
    <w:p w:rsidR="008C3FA2" w:rsidRDefault="008C3FA2">
      <w:pPr>
        <w:ind w:firstLine="709"/>
      </w:pPr>
    </w:p>
    <w:p w:rsidR="008C3FA2" w:rsidRDefault="008C3FA2">
      <w:pPr>
        <w:ind w:firstLine="709"/>
      </w:pPr>
    </w:p>
    <w:p w:rsidR="008C3FA2" w:rsidRDefault="008C3FA2">
      <w:r>
        <w:tab/>
      </w:r>
      <w:hyperlink r:id="rId26" w:history="1">
        <w:r>
          <w:rPr>
            <w:rStyle w:val="Hyperlink"/>
            <w:color w:val="000000"/>
          </w:rPr>
          <w:t>Předseda PSP Miloslav Vlček</w:t>
        </w:r>
      </w:hyperlink>
      <w:r>
        <w:rPr>
          <w:snapToGrid w:val="0"/>
          <w:color w:val="000000"/>
          <w:u w:val="single"/>
        </w:rPr>
        <w:t>:</w:t>
      </w:r>
      <w:r>
        <w:t xml:space="preserve"> Děkuji. Nyní vystoupí pan místopředseda Liška, připraví se pan senátor </w:t>
      </w:r>
      <w:proofErr w:type="spellStart"/>
      <w:r>
        <w:t>Kalbáč</w:t>
      </w:r>
      <w:proofErr w:type="spellEnd"/>
      <w:r>
        <w:t xml:space="preserve">. Prosím, pane místopředsedo, máte slovo. </w:t>
      </w:r>
    </w:p>
    <w:p w:rsidR="008C3FA2" w:rsidRDefault="008C3FA2">
      <w:r>
        <w:br w:type="page"/>
        <w:t> </w:t>
      </w:r>
    </w:p>
    <w:p w:rsidR="008C3FA2" w:rsidRDefault="008C3FA2">
      <w:r>
        <w:tab/>
      </w:r>
      <w:r>
        <w:rPr>
          <w:u w:val="single"/>
        </w:rPr>
        <w:t>Senátor Jiří Liška</w:t>
      </w:r>
      <w:r>
        <w:t xml:space="preserve">: Vážený pane předsedo, vážená paní </w:t>
      </w:r>
      <w:proofErr w:type="spellStart"/>
      <w:r>
        <w:t>Bobošíková</w:t>
      </w:r>
      <w:proofErr w:type="spellEnd"/>
      <w:r>
        <w:t xml:space="preserve">, pane </w:t>
      </w:r>
      <w:proofErr w:type="spellStart"/>
      <w:r>
        <w:t>Švejnare</w:t>
      </w:r>
      <w:proofErr w:type="spellEnd"/>
      <w:r>
        <w:t xml:space="preserve">, hodně mluvíme o tom, jak veřejnost vnímá volbu prezidenta a jak posuzuje naše postupy a vystupování při této volbě. Během uplynulého týdne jsem stejně jako vy vyslechl na téma volba prezidenta mnoho názorů a na rozdíl od jednoznačných mediálních názorů jsem z těchto osobních setkání poznal, že mnoho lidí chápe, že nejde o jednoduchou záležitost. Lidé chápou, že mezi tajnou a veřejnou volbou se nedá najít kompromis. A chápu také, že máme, nebo že jsme měli dva kandidáty, které se snaží prosadit početné a poměrně vyrovnané politické uskupení. </w:t>
      </w:r>
    </w:p>
    <w:p w:rsidR="008C3FA2" w:rsidRDefault="008C3FA2">
      <w:r>
        <w:tab/>
        <w:t xml:space="preserve">To, co veřejnosti – a musím říci také mně – nejvíce vadí na volbě prezidenta, jsou především ty hry kolem volby, nenazývání věcí pravými jmény, snaha maskovat taktiku ušlechtilými motivy. Jak by bylo všechno jednodušší, vážené kolegyně a kolegové, kdyby ti, co například prosazují veřejnou volbu, neříkali, ač to zní, a mně se to také docela líbí, že rozsvěcují ve Španělském sále, že dávají možnost lidem vědět, jak hlasují jejich poslanci a senátoři. Ale co kdyby řekli třeba pravdu, že chtějí mít své poslance a senátory pod kontrolou, protože jim nevěří? Říkat pravdu, to by byl ten dobrý první krok k tomu novému lepšímu politickému stylu, o kterém se tu ve spojení s jedním z kandidátů tak často hovoří. </w:t>
      </w:r>
    </w:p>
    <w:p w:rsidR="008C3FA2" w:rsidRDefault="008C3FA2">
      <w:r>
        <w:tab/>
        <w:t xml:space="preserve">Novým politickým stylem by také mohlo být respektování názorů Senátu, druhé parlamentní komory. Potom bychom se nemuseli přetahovat o paragrafy jednacího řádu. Stačilo by jen se vzájemně uznávat a respektovat jednu ze základních zásad demokracie, že většina rozhoduje, a v našem konkrétním případě i o proceduře, jak volit prezidenta. Ale vážené kolegyně, kolegové, mám obavu, že toho se ani dnes nedočkáme. Volba prezidenta, nebo spíš nevolba, se stala pro několik politických vůdců natolik osobní a prestižní záležitostí, že nástup nového politického stylu budeme proto muset asi ještě odložit. </w:t>
      </w:r>
    </w:p>
    <w:p w:rsidR="008C3FA2" w:rsidRDefault="008C3FA2">
      <w:r>
        <w:tab/>
        <w:t xml:space="preserve">A ještě mi dovolte poznámku ke způsobu volby. Pro mě, senátora Občanské demokratické strany, je volba velmi jednoduchá. Mým kandidátem je stávající prezident Václav Havel (smích a potlesk v sále) – stalo se, stalo se, pane prezidente Klausi, a já se za to omlouvám. </w:t>
      </w:r>
    </w:p>
    <w:p w:rsidR="008C3FA2" w:rsidRDefault="008C3FA2">
      <w:r>
        <w:br w:type="page"/>
        <w:t>(pokračuje sen. Liška)</w:t>
      </w:r>
    </w:p>
    <w:p w:rsidR="008C3FA2" w:rsidRDefault="008C3FA2">
      <w:r>
        <w:tab/>
        <w:t xml:space="preserve">Já jsem s volbou Václava Klause vnitřně zcela ztotožněn. Umím si ale představit, v jaké komplikované situaci jsou některé kolegyně a někteří kolegové, kteří by rádi volili jiného kandidáta, než jim to nařizuje vedení jejich politických stran. A veřejná volba brání jejich svobodnému rozhodnutí. Je to totiž velký útok na jejich vnitřní svobodu. Hlasování proti svém přesvědčení je v tomto případě těžkým zásahem do integrity osobnosti a prožitek nedostatku odvahy a selhání bude všechny ty, kteří se rozhodnou politicky si nekomplikovat život, pronásledovat po celý život. </w:t>
      </w:r>
    </w:p>
    <w:p w:rsidR="008C3FA2" w:rsidRDefault="008C3FA2">
      <w:r>
        <w:tab/>
        <w:t>Vážené kolegyně, kolegové, padlo zde mnoho výzev, abychom zvolili prezidenta, abychom obstáli před veřejností, ale já k tomu přidávám ještě jednu výzvu – abychom obstáli sami před sebou. (Potlesk.)</w:t>
      </w:r>
    </w:p>
    <w:p w:rsidR="008C3FA2" w:rsidRDefault="008C3FA2">
      <w:pPr>
        <w:ind w:firstLine="709"/>
      </w:pPr>
    </w:p>
    <w:p w:rsidR="008C3FA2" w:rsidRDefault="008C3FA2">
      <w:pPr>
        <w:ind w:firstLine="709"/>
      </w:pPr>
    </w:p>
    <w:p w:rsidR="008C3FA2" w:rsidRDefault="008C3FA2">
      <w:r>
        <w:tab/>
      </w:r>
      <w:hyperlink r:id="rId27" w:history="1">
        <w:r>
          <w:rPr>
            <w:rStyle w:val="Hyperlink"/>
            <w:color w:val="000000"/>
          </w:rPr>
          <w:t>Předseda PSP Miloslav Vlček</w:t>
        </w:r>
      </w:hyperlink>
      <w:r>
        <w:rPr>
          <w:snapToGrid w:val="0"/>
          <w:color w:val="000000"/>
          <w:u w:val="single"/>
        </w:rPr>
        <w:t>:</w:t>
      </w:r>
      <w:r>
        <w:t xml:space="preserve"> Děkuji, pane místopředsedo. Nyní vystoupí pan senátor </w:t>
      </w:r>
      <w:proofErr w:type="spellStart"/>
      <w:r>
        <w:t>Kalbáč</w:t>
      </w:r>
      <w:proofErr w:type="spellEnd"/>
      <w:r>
        <w:t xml:space="preserve">, připraví se paní senátorka </w:t>
      </w:r>
      <w:proofErr w:type="spellStart"/>
      <w:r>
        <w:t>Juřenčáková</w:t>
      </w:r>
      <w:proofErr w:type="spellEnd"/>
      <w:r>
        <w:t xml:space="preserve">. </w:t>
      </w:r>
    </w:p>
    <w:p w:rsidR="008C3FA2" w:rsidRDefault="008C3FA2">
      <w:pPr>
        <w:ind w:firstLine="709"/>
      </w:pPr>
    </w:p>
    <w:p w:rsidR="008C3FA2" w:rsidRDefault="008C3FA2">
      <w:pPr>
        <w:ind w:firstLine="709"/>
      </w:pPr>
    </w:p>
    <w:p w:rsidR="008C3FA2" w:rsidRDefault="008C3FA2">
      <w:r>
        <w:tab/>
      </w:r>
      <w:r>
        <w:rPr>
          <w:u w:val="single"/>
        </w:rPr>
        <w:t xml:space="preserve">Senátor Josef </w:t>
      </w:r>
      <w:proofErr w:type="spellStart"/>
      <w:r>
        <w:rPr>
          <w:u w:val="single"/>
        </w:rPr>
        <w:t>Kalbáč</w:t>
      </w:r>
      <w:proofErr w:type="spellEnd"/>
      <w:r>
        <w:t xml:space="preserve">: Vážený pane prezidente, paní </w:t>
      </w:r>
      <w:proofErr w:type="spellStart"/>
      <w:r>
        <w:t>europoslankyně</w:t>
      </w:r>
      <w:proofErr w:type="spellEnd"/>
      <w:r>
        <w:t xml:space="preserve"> </w:t>
      </w:r>
      <w:proofErr w:type="spellStart"/>
      <w:r>
        <w:t>Bobošíková</w:t>
      </w:r>
      <w:proofErr w:type="spellEnd"/>
      <w:r>
        <w:t xml:space="preserve">, pane profesore </w:t>
      </w:r>
      <w:proofErr w:type="spellStart"/>
      <w:r>
        <w:t>Švejnare</w:t>
      </w:r>
      <w:proofErr w:type="spellEnd"/>
      <w:r>
        <w:t xml:space="preserve">, milé kolegyně senátorky, vážené paní poslankyně, milí kolegové senátoři, vážení páni poslanci, vážené dámy, vážení pánové. Když jsem před týdnem, v sobotu v poledních hodinách, nedobrovolně pro náhlý zdravotní kolaps způsobený verbálním útokem nezodpovědného člověka opouštěl tuto slovutnou společnost, netušil jsem, že z pouhého prostého pošumavského senátora, o kterém jeden novinář v Mladé frontě napsal, že je senátorem nevýrazným, že okamžitě se rozpoutá nejen mediální, ale kampaň lidská v mém obvodu, která zejména výrazně poškodí moji rodinu. </w:t>
      </w:r>
    </w:p>
    <w:p w:rsidR="008C3FA2" w:rsidRDefault="008C3FA2">
      <w:r>
        <w:tab/>
        <w:t>A já jsem chtěl toto své krátké vystoupení začít tímto citátem: "Svou povinnost vždy najít ráno a </w:t>
      </w:r>
      <w:proofErr w:type="spellStart"/>
      <w:r>
        <w:t>plniti</w:t>
      </w:r>
      <w:proofErr w:type="spellEnd"/>
      <w:r>
        <w:t xml:space="preserve"> ji celým dnem, a večer, vše když vykonáno, zrak zavřít s klidným tichým snem." Tento citát nám vštípila od dětství do duše moje maminka, ne abychom ho recitovali, ale abychom se jím řídili, abychom s každým východem slunce vítali nový den a při západu tohoto slunce s uspokojením odcházeli na to lůžko, že jsme ten den účinně naplnili. </w:t>
      </w:r>
    </w:p>
    <w:p w:rsidR="008C3FA2" w:rsidRDefault="008C3FA2">
      <w:r>
        <w:tab/>
        <w:t>A já, když jsem v pátek před týdnem v pozdních nočních hodinách odcházel z těchto míst, tak jsem nemohl ty oči zavřít. Já jsem usínal v půl druhé, protože, vážení, to, co nás 281 tady předvedlo, to nebylo důstojné této ctihodné společnosti.   ***</w:t>
      </w:r>
    </w:p>
    <w:p w:rsidR="008C3FA2" w:rsidRDefault="008C3FA2">
      <w:r>
        <w:t> </w:t>
      </w:r>
    </w:p>
    <w:p w:rsidR="008C3FA2" w:rsidRDefault="008C3FA2">
      <w:r>
        <w:t>(12.30 hodin)</w:t>
      </w:r>
      <w:r>
        <w:br/>
        <w:t xml:space="preserve">(pokračuje </w:t>
      </w:r>
      <w:proofErr w:type="spellStart"/>
      <w:r>
        <w:t>Kalbáč</w:t>
      </w:r>
      <w:proofErr w:type="spellEnd"/>
      <w:r>
        <w:t>)</w:t>
      </w:r>
    </w:p>
    <w:p w:rsidR="008C3FA2" w:rsidRDefault="008C3FA2">
      <w:r>
        <w:tab/>
        <w:t xml:space="preserve">Kdyby se takto chovali naši zemědělci, tak je stále prázdný stůl, kdyby takto léčil lékař své pacienty, tak bude zasahovat pohřební služba, a kdyby hasiči s hluchými stříkačkami stáli u hořícího ohně, tak shoří všechno! To je vážné varování, které nastalo. A já jsem samozřejmě ve svém obvodě, a jako vy všichni v celé zemi, měl polovičku lidí těch, kteří chtěli pana stávajícího prezidenta, zhruba, a polovičku těch, kteří chtěli pana profesora </w:t>
      </w:r>
      <w:proofErr w:type="spellStart"/>
      <w:r>
        <w:t>Švejnara</w:t>
      </w:r>
      <w:proofErr w:type="spellEnd"/>
      <w:r>
        <w:t>. Oba jsou úctyhodní kandidáti, oba si zasloužili podporu naší veřejnosti. Každý měl pro to své důvody a nebylo jednoduché tyto věci vyslýchat, poslouchat a reagovat na ně.</w:t>
      </w:r>
    </w:p>
    <w:p w:rsidR="008C3FA2" w:rsidRDefault="008C3FA2">
      <w:r>
        <w:tab/>
        <w:t>Já samozřejmě přicházel do tohoto sálu s tím, zůstane-li Václav Klaus sedmdesátým čtvrtým státníkem od knížete Bořivoje, anebo zda bude profesor Švejnar sedmdesátým pátým, čili chcete-li, bude-li Klaus dále desátým českým prezidentem, anebo budeme mít prezidenta jedenáctého. To rozhodnutí je skutečně vážné a není jednoduché a je složité.</w:t>
      </w:r>
    </w:p>
    <w:p w:rsidR="008C3FA2" w:rsidRDefault="008C3FA2">
      <w:r>
        <w:tab/>
        <w:t>Já jsem až do poslední chvíle skutečně váhal a dával jsem si na misku vah všechna pro a proti a jsem rád, že naše KDU-ČSL je rozdělena tím směrem, že část je pro jednoho a část pro druhého. To není rozdělená strana! (Potlesk opozice.) To je strana demokratická, kdy každý si sám rozhoduje za sebe. A myslím si, že je to tak dobře.</w:t>
      </w:r>
    </w:p>
    <w:p w:rsidR="008C3FA2" w:rsidRDefault="008C3FA2">
      <w:r>
        <w:tab/>
        <w:t>Ale já v tuto chvíli, když jsem na misku vah dal všechna pro a proti, tak jsem nějak rozhodnut. Samozřejmě, že jsem pro volbu tajnou jako jedinou demokratickou a slušnou, ale nicméně bude-li veřejná, neopustím sál, neodejdu, aby mě někdo opět nenazýval, že já jsem zkazil volbu prezidenta.</w:t>
      </w:r>
    </w:p>
    <w:p w:rsidR="008C3FA2" w:rsidRDefault="008C3FA2">
      <w:r>
        <w:tab/>
        <w:t xml:space="preserve">Ale víte, mě mrzí, vážení, jiné věci. Ty neskonalé výhrůžky, to všechno, to nesvědčí o tom, že jsme urazili za osmnáct roků dobrý kus cesty! Někteří lidé mi volali, říkali, podívejte se, prezident Havel, ten byl lepší, ten dokázal to nebo ono, ale já chci říct jedno: Může za to prezident Havel nebo Václav Klaus, že v roce 1990 bylo zaznamenáno v této zemi 73 vražd, v roce 1995 134, v roce </w:t>
      </w:r>
      <w:smartTag w:uri="urn:schemas-microsoft-com:office:smarttags" w:element="metricconverter">
        <w:smartTagPr>
          <w:attr w:name="ProductID" w:val="1998 185, a"/>
        </w:smartTagPr>
        <w:r>
          <w:t>1998 185, a</w:t>
        </w:r>
      </w:smartTag>
      <w:r>
        <w:t xml:space="preserve"> když Havel odcházel, už jich bylo přes 200? Může za to Havel nebo Klaus, že jsme dosud jako jedna z mála zemí neprosadili výuku etiky?</w:t>
      </w:r>
    </w:p>
    <w:p w:rsidR="008C3FA2" w:rsidRDefault="008C3FA2">
      <w:r>
        <w:tab/>
        <w:t>Navštívil mě nedávno jeden pán, který byl dlouhá léta v exilu; vysokoškolsky vzdělaný člověk, a řekl: "Pane senátore, vrátil jsem se zpátky do rodné země, ale nabyl jsem jedno přesvědčení, že sice tento národ je vzdělaný, ale je velmi nevychovaný." Ta morálka je opravdu špatná. Za to nemůže ani Havel, ani Klaus.</w:t>
      </w:r>
    </w:p>
    <w:p w:rsidR="008C3FA2" w:rsidRDefault="008C3FA2">
      <w:r>
        <w:br w:type="page"/>
      </w:r>
    </w:p>
    <w:p w:rsidR="008C3FA2" w:rsidRDefault="008C3FA2">
      <w:r>
        <w:t xml:space="preserve">(pokračuje </w:t>
      </w:r>
      <w:proofErr w:type="spellStart"/>
      <w:r>
        <w:t>Kalbáč</w:t>
      </w:r>
      <w:proofErr w:type="spellEnd"/>
      <w:r>
        <w:t>)</w:t>
      </w:r>
    </w:p>
    <w:p w:rsidR="008C3FA2" w:rsidRDefault="008C3FA2">
      <w:r>
        <w:tab/>
        <w:t>Já jsem nedávno zastavil u jedné školy a ptal jsem se devíti dětí: Kolik z vás zná desatero? (Smích v levé části sálu.) Já vím, levý blok se směje, protože jsme v ateistické společnosti. O to nejde – desatero je nejvyšší mravní zákon. Pouze jedna dívenka řekla: "No, něco o tom vím, nemělo by se krást, nemělo by se krást, nemělo by se vraždit." Přátelé, to jsou vážné věci, nad těmi bychom se skutečně měli zamýšlet!</w:t>
      </w:r>
    </w:p>
    <w:p w:rsidR="008C3FA2" w:rsidRDefault="008C3FA2">
      <w:r>
        <w:tab/>
        <w:t xml:space="preserve">A výhrůžky, to není nějaké plané </w:t>
      </w:r>
      <w:proofErr w:type="spellStart"/>
      <w:r>
        <w:t>čvachání</w:t>
      </w:r>
      <w:proofErr w:type="spellEnd"/>
      <w:r>
        <w:t xml:space="preserve">, to jsou vážné věci. Podívejte se, když 10. září v roce 1947 dostal Jan Masaryk, Prokop Drtina a Petr </w:t>
      </w:r>
      <w:proofErr w:type="spellStart"/>
      <w:r>
        <w:t>Zenkl</w:t>
      </w:r>
      <w:proofErr w:type="spellEnd"/>
      <w:r>
        <w:t xml:space="preserve"> výbušninu, bylo to první varování před únorem 1948. Mohli také říct, to je planá výhrůžka, jako ty vaše kulky nebo prach v obálkách, ale tehdejší novináři ne lehkomyslně jako včera jeden, který napsal, že se mně mohla zjevit na záchodě Panenka Maria a ne nějaký darebák. Ti tvrdě žádali, aby se věc dotáhla. A když tehdejší ministr vnitra Václav Nosek to nedokázal, tak byl vládou pověřen ministr spravedlnosti Prokop Drtina. A ten si vybral jednoho z nejschopnějších státních zástupců Zdeňka </w:t>
      </w:r>
      <w:proofErr w:type="spellStart"/>
      <w:r>
        <w:t>Mariánka</w:t>
      </w:r>
      <w:proofErr w:type="spellEnd"/>
      <w:r>
        <w:t xml:space="preserve">. A ten to dokázal! To byla, přátelé, </w:t>
      </w:r>
      <w:proofErr w:type="spellStart"/>
      <w:r>
        <w:t>krčmaňská</w:t>
      </w:r>
      <w:proofErr w:type="spellEnd"/>
      <w:r>
        <w:t xml:space="preserve"> aféra, kdy truhlář Jan Kotek na popud tehdejšího poslance KSČ </w:t>
      </w:r>
      <w:proofErr w:type="spellStart"/>
      <w:r>
        <w:t>Juraje</w:t>
      </w:r>
      <w:proofErr w:type="spellEnd"/>
      <w:r>
        <w:t xml:space="preserve"> </w:t>
      </w:r>
      <w:proofErr w:type="spellStart"/>
      <w:r>
        <w:t>Sosnara</w:t>
      </w:r>
      <w:proofErr w:type="spellEnd"/>
      <w:r>
        <w:t xml:space="preserve"> tuto výbušninu zhotovil. A když pak byl objeven sklad zbraní na sekretariátu komunistické strany v Olomouci, byli viníci postaveni před soud. Ale únor je nepotrestal. Naopak, státní zástupce skonal ve vězení. A to jsou důsledky, které si také je třeba dnes připomenout.</w:t>
      </w:r>
    </w:p>
    <w:p w:rsidR="008C3FA2" w:rsidRDefault="008C3FA2">
      <w:r>
        <w:tab/>
        <w:t>A já bych chtěl na závěr svým kolegům, kteří stejně jako já dostali výhrůžné dopisy, připomenout, a i vám všem, vážení a milí, že je třeba se chovat čestně a volit skutečně podle svého svědomí.</w:t>
      </w:r>
    </w:p>
    <w:p w:rsidR="008C3FA2" w:rsidRDefault="008C3FA2">
      <w:r>
        <w:tab/>
        <w:t>Citátem jsem začal, citátem skončím: "Ten není rekem největším, kdo udeřen zas udeří. Velký ten, kdo byl oklamán, a přec se nezpronevěří." Děkuji vám. (Potlesk v pravé části sálu.)</w:t>
      </w:r>
    </w:p>
    <w:p w:rsidR="008C3FA2" w:rsidRDefault="008C3FA2"/>
    <w:p w:rsidR="008C3FA2" w:rsidRDefault="008C3FA2"/>
    <w:p w:rsidR="008C3FA2" w:rsidRDefault="008C3FA2">
      <w:r>
        <w:tab/>
      </w:r>
      <w:hyperlink r:id="rId28" w:history="1">
        <w:r>
          <w:rPr>
            <w:rStyle w:val="Hyperlink"/>
            <w:color w:val="000000"/>
          </w:rPr>
          <w:t>Předseda PSP Miloslav Vlček</w:t>
        </w:r>
      </w:hyperlink>
      <w:r>
        <w:rPr>
          <w:snapToGrid w:val="0"/>
          <w:color w:val="000000"/>
          <w:u w:val="single"/>
        </w:rPr>
        <w:t>:</w:t>
      </w:r>
      <w:r>
        <w:t xml:space="preserve"> Děkuji. Nyní vystoupí paní senátorka </w:t>
      </w:r>
      <w:proofErr w:type="spellStart"/>
      <w:r>
        <w:t>Juřenčáková</w:t>
      </w:r>
      <w:proofErr w:type="spellEnd"/>
      <w:r>
        <w:t>, připraví se pan poslanec Severa. Prosím, paní senátorko, máte slovo.</w:t>
      </w:r>
    </w:p>
    <w:p w:rsidR="008C3FA2" w:rsidRDefault="008C3FA2">
      <w:r>
        <w:br w:type="page"/>
        <w:t> </w:t>
      </w:r>
    </w:p>
    <w:p w:rsidR="008C3FA2" w:rsidRDefault="008C3FA2">
      <w:r>
        <w:tab/>
      </w:r>
      <w:r>
        <w:rPr>
          <w:u w:val="single"/>
        </w:rPr>
        <w:t xml:space="preserve">Senátorka Jana </w:t>
      </w:r>
      <w:proofErr w:type="spellStart"/>
      <w:r>
        <w:rPr>
          <w:u w:val="single"/>
        </w:rPr>
        <w:t>Juřenčáková</w:t>
      </w:r>
      <w:proofErr w:type="spellEnd"/>
      <w:r>
        <w:rPr>
          <w:u w:val="single"/>
        </w:rPr>
        <w:t>:</w:t>
      </w:r>
      <w:r>
        <w:t xml:space="preserve"> Vážený pane prezidente, vážená paní </w:t>
      </w:r>
      <w:proofErr w:type="spellStart"/>
      <w:r>
        <w:t>Bobošíková</w:t>
      </w:r>
      <w:proofErr w:type="spellEnd"/>
      <w:r>
        <w:t>, vážený pane profesore Švejnare, vážené kolegyně a kolegové z Parlamentu ČR, ještě před třemi lety jsem si nemyslela, že bych mohla někdy v životě volit prezidenta České republiky a nikdy mě také nenapadlo, že když k tomu dojde, že já sama se stanu terčem nemístných výhrůžek.</w:t>
      </w:r>
    </w:p>
    <w:p w:rsidR="008C3FA2" w:rsidRDefault="008C3FA2">
      <w:r>
        <w:tab/>
        <w:t>Mluvila jsem s řadou lidí, kteří minulou volbu sledovali na televizních obrazovkách, a někteří mě obviňovali z toho, že nevolím podle toho, jak chtějí oni. Já ale nezvolím prezidenta České republiky podle toho, jak chce která strana, ale podle svého vědomí a vědomí. S tím jsem do politiky šla, že chci dělat to, co bude v souladu s mým svědomím, a ne dělat to, co by mě mohlo přinést užitek nebo naopak ublížit.</w:t>
      </w:r>
    </w:p>
    <w:p w:rsidR="008C3FA2" w:rsidRDefault="008C3FA2">
      <w:r>
        <w:tab/>
        <w:t>Někteří mí kolegové se ze mě snažili udělat nesvéprávnou osobu, která nemá svůj názor, a podle jejich tvrzení mně můj názor někdo vnucuje. Chci je ubezpečit, že já se rozhoduji zcela svobodně, stejně jako ti kolegové, kteří mě z toho obviňují. Chci vám vyřídit všem vzkaz od našich spoluobčanů: Přestaňte hledat to, co nás rozděluje, a začněte hledat to, co nás spojuje! Nehledejte důvody, proč by to nešlo, ale hledejte důvody a cestu, aby se řešení našla! O to vás žádají naši spoluobčané, ale také já. Děkuji. (Potlesk převážně v pravé části sálu.)</w:t>
      </w:r>
    </w:p>
    <w:p w:rsidR="008C3FA2" w:rsidRDefault="008C3FA2"/>
    <w:p w:rsidR="008C3FA2" w:rsidRDefault="008C3FA2"/>
    <w:p w:rsidR="008C3FA2" w:rsidRDefault="008C3FA2">
      <w:pPr>
        <w:pStyle w:val="text"/>
        <w:ind w:firstLine="0"/>
        <w:rPr>
          <w:snapToGrid w:val="0"/>
        </w:rPr>
      </w:pPr>
      <w:r>
        <w:tab/>
      </w:r>
      <w:hyperlink r:id="rId29" w:history="1">
        <w:r>
          <w:rPr>
            <w:rStyle w:val="Hyperlink"/>
            <w:color w:val="000000"/>
          </w:rPr>
          <w:t>Předseda PSP Miloslav Vlček</w:t>
        </w:r>
      </w:hyperlink>
      <w:r>
        <w:rPr>
          <w:snapToGrid w:val="0"/>
        </w:rPr>
        <w:t>: Děkuji. Nyní vystoupí pan poslanec Severa, připraví se paní senátorka Janáčková. Prosím, pane poslanče, máte slovo.</w:t>
      </w:r>
    </w:p>
    <w:p w:rsidR="008C3FA2" w:rsidRDefault="008C3FA2">
      <w:pPr>
        <w:pStyle w:val="text"/>
        <w:rPr>
          <w:snapToGrid w:val="0"/>
        </w:rPr>
      </w:pPr>
    </w:p>
    <w:p w:rsidR="008C3FA2" w:rsidRDefault="008C3FA2">
      <w:pPr>
        <w:pStyle w:val="text"/>
        <w:rPr>
          <w:snapToGrid w:val="0"/>
        </w:rPr>
      </w:pPr>
    </w:p>
    <w:p w:rsidR="008C3FA2" w:rsidRDefault="008C3FA2">
      <w:pPr>
        <w:pStyle w:val="text"/>
        <w:ind w:firstLine="0"/>
        <w:rPr>
          <w:snapToGrid w:val="0"/>
        </w:rPr>
      </w:pPr>
      <w:r>
        <w:tab/>
      </w:r>
      <w:hyperlink r:id="rId30" w:history="1">
        <w:r>
          <w:rPr>
            <w:rStyle w:val="Hyperlink"/>
            <w:snapToGrid w:val="0"/>
            <w:color w:val="000000"/>
          </w:rPr>
          <w:t>Poslanec Pavel Severa</w:t>
        </w:r>
      </w:hyperlink>
      <w:r>
        <w:rPr>
          <w:snapToGrid w:val="0"/>
          <w:color w:val="000000"/>
        </w:rPr>
        <w:t>:</w:t>
      </w:r>
      <w:r>
        <w:rPr>
          <w:snapToGrid w:val="0"/>
        </w:rPr>
        <w:t xml:space="preserve"> Milé dámy, vážení pánové, dovolte mi jenom krátkou reakci na vystoupení pana senátora Mejstříka. Považuji za nezbytné a poctivé zastat se spousty poctivých členů a příznivců KDU-ČSL, kteří kdykoliv, ať byl jakýkoliv režim, tak neváhali jednat se svým svědomím a trpěli za to, byli za to perzekvováni, někteří přišli o život.</w:t>
      </w:r>
    </w:p>
    <w:p w:rsidR="008C3FA2" w:rsidRDefault="008C3FA2">
      <w:pPr>
        <w:pStyle w:val="text"/>
        <w:ind w:firstLine="0"/>
        <w:rPr>
          <w:snapToGrid w:val="0"/>
        </w:rPr>
      </w:pPr>
      <w:r>
        <w:tab/>
      </w:r>
      <w:r>
        <w:rPr>
          <w:snapToGrid w:val="0"/>
        </w:rPr>
        <w:t>Abych nemluvil dlouho, řeknu to velmi krátce. My jsme stranou konzervativní s křesťanskými základy a s křesťanským smýšlením a také se tak chováme mezi sebou. Proto máme u nás obrovskou svobodu, kdy nikdo nikoho nepřemlouvá a nenutí, aby hlasoval jinak, než je mu vnitřně dáno.</w:t>
      </w:r>
    </w:p>
    <w:p w:rsidR="008C3FA2" w:rsidRDefault="008C3FA2">
      <w:pPr>
        <w:pStyle w:val="text"/>
        <w:ind w:firstLine="0"/>
      </w:pPr>
      <w:r>
        <w:rPr>
          <w:snapToGrid w:val="0"/>
        </w:rPr>
        <w:t>***</w:t>
      </w:r>
    </w:p>
    <w:p w:rsidR="008C3FA2" w:rsidRDefault="008C3FA2">
      <w:r>
        <w:t> </w:t>
      </w:r>
    </w:p>
    <w:p w:rsidR="008C3FA2" w:rsidRDefault="008C3FA2">
      <w:r>
        <w:t>(12.40 hodin)</w:t>
      </w:r>
      <w:r>
        <w:br/>
        <w:t>(pokračuje Severa)</w:t>
      </w:r>
    </w:p>
    <w:p w:rsidR="008C3FA2" w:rsidRDefault="008C3FA2">
      <w:r>
        <w:t xml:space="preserve">Kéž by takovou svobodu měli všichni poslanci, všichni senátoři ve svých klubech. To bych jim přál. A zároveň se mi asi nepodaří přesvědčit pana senátora Mejstříka o něčem, čemu nechce věřit. </w:t>
      </w:r>
    </w:p>
    <w:p w:rsidR="008C3FA2" w:rsidRDefault="008C3FA2">
      <w:r>
        <w:tab/>
        <w:t>My skutečně, pane senátore, jednáme se svým vnitřním přesvědčením, protože, pokud vy tomu nevěříte, tak možná jednáte podle hesla „podle sebe soudím tebe“. Je mi to líto, ale každopádně každý volitel křesťanských demokratů se rozhodne svobodně, demokraticky a bez nátlaku.</w:t>
      </w:r>
    </w:p>
    <w:p w:rsidR="008C3FA2" w:rsidRDefault="008C3FA2">
      <w:r>
        <w:tab/>
        <w:t>Děkuji. (Potlesk zprava.)</w:t>
      </w:r>
    </w:p>
    <w:p w:rsidR="008C3FA2" w:rsidRDefault="008C3FA2"/>
    <w:p w:rsidR="008C3FA2" w:rsidRDefault="008C3FA2"/>
    <w:p w:rsidR="008C3FA2" w:rsidRDefault="008C3FA2">
      <w:pPr>
        <w:pStyle w:val="text"/>
        <w:ind w:firstLine="0"/>
      </w:pPr>
      <w:r>
        <w:tab/>
      </w:r>
      <w:hyperlink r:id="rId31" w:history="1">
        <w:r>
          <w:rPr>
            <w:rStyle w:val="Hyperlink"/>
            <w:color w:val="000000"/>
          </w:rPr>
          <w:t>Předseda PSP Miloslav Vlček</w:t>
        </w:r>
      </w:hyperlink>
      <w:r>
        <w:rPr>
          <w:snapToGrid w:val="0"/>
        </w:rPr>
        <w:t>:</w:t>
      </w:r>
      <w:r>
        <w:t xml:space="preserve"> Děkuji. Nyní vystoupí senátorka Janáčková, připraví se pan senátor Mejstřík, který je poslední přihlášený do rozpravy. Prosím, paní senátorko, máte slovo.</w:t>
      </w:r>
    </w:p>
    <w:p w:rsidR="008C3FA2" w:rsidRDefault="008C3FA2">
      <w:pPr>
        <w:pStyle w:val="text"/>
      </w:pPr>
    </w:p>
    <w:p w:rsidR="008C3FA2" w:rsidRDefault="008C3FA2">
      <w:pPr>
        <w:pStyle w:val="text"/>
      </w:pPr>
    </w:p>
    <w:p w:rsidR="008C3FA2" w:rsidRDefault="008C3FA2">
      <w:pPr>
        <w:pStyle w:val="text"/>
        <w:ind w:firstLine="0"/>
      </w:pPr>
      <w:r>
        <w:tab/>
      </w:r>
      <w:r>
        <w:rPr>
          <w:u w:val="single"/>
        </w:rPr>
        <w:t xml:space="preserve">Senátorka </w:t>
      </w:r>
      <w:proofErr w:type="spellStart"/>
      <w:r>
        <w:rPr>
          <w:u w:val="single"/>
        </w:rPr>
        <w:t>Liana</w:t>
      </w:r>
      <w:proofErr w:type="spellEnd"/>
      <w:r>
        <w:rPr>
          <w:u w:val="single"/>
        </w:rPr>
        <w:t xml:space="preserve"> Janáčková:</w:t>
      </w:r>
      <w:r>
        <w:t xml:space="preserve"> Dámy a pánové, lidé, věnujte mi, prosím, chvilku pozornosti. Jsem jedna z těch, která patří k nezávislým senátorům. Toto jsem říkala před týdnem. Dneska dodávám: Jsem jedna ze sedmi, která byla zastrašována. Sedm nás je statečných nebo nepohodlných, každopádně varovaných. Sedm lidí, kteří hodlali volit Václava Klause. A jsem přesvědčená, že ho hodlají volit i nadále.</w:t>
      </w:r>
    </w:p>
    <w:p w:rsidR="008C3FA2" w:rsidRDefault="008C3FA2">
      <w:pPr>
        <w:pStyle w:val="text"/>
        <w:ind w:firstLine="0"/>
      </w:pPr>
      <w:r>
        <w:tab/>
        <w:t xml:space="preserve">Volba prezidenta je jedním z největších privilegií, které 281 vrcholových politiků má. Já si nesmírně cením, že tuto možnost mám, a chci vzhledem k veřejnosti udělat to nejlepší, co mohu. Ale dovolte mi, abych to udělala tajně, přestože svůj názor říkám veřejně. Tajná volba je svobodná. Ti, kteří říkají a zaštiťují se zájmem veřejnosti, jsou lháři. Chtějí si jenom zajistit, aby všechny hlasy byly pod kontrolou. A na tom trvám. </w:t>
      </w:r>
    </w:p>
    <w:p w:rsidR="008C3FA2" w:rsidRDefault="008C3FA2">
      <w:pPr>
        <w:pStyle w:val="text"/>
        <w:ind w:firstLine="0"/>
      </w:pPr>
      <w:r>
        <w:br w:type="page"/>
      </w:r>
    </w:p>
    <w:p w:rsidR="008C3FA2" w:rsidRDefault="008C3FA2">
      <w:pPr>
        <w:pStyle w:val="text"/>
        <w:ind w:firstLine="0"/>
      </w:pPr>
      <w:r>
        <w:t>(pokračuje Janáčková)</w:t>
      </w:r>
    </w:p>
    <w:p w:rsidR="008C3FA2" w:rsidRDefault="008C3FA2">
      <w:pPr>
        <w:pStyle w:val="text"/>
        <w:ind w:firstLine="0"/>
      </w:pPr>
      <w:r>
        <w:tab/>
        <w:t>Já jsem dostala kulku a výhrůžný dopis. Když jsem tu zprávu slyšela poprvé, musela jsem se zasmát, protože nejsem ta, která okamžitě dostane strach, když mi někdo vyhrožuje. Jsem zvyklá bojovat. Jsem osmnáct roků v politice. Něco jsem dokázala a za mnou stojí činy, ne slova. Přesto však se stalo, zvlášť teď, když jsem přijela do Prahy, že jsem třeba na peronu v metru uvažovala: neměla bych tak blízko chodit ke kolejím. Dívala jsem za sebe, jestli mě někdo sleduje. To chtěli ti, kteří mi poslali kulku. Byl to blázen, žertéř, fanatik, politik anebo politik provokatér z druhé strany? Nevím, asi fanatik. Bude nejlepší říkat to takhle. Každopádně vím, že jsem si tuto kulku neposlala sama, ani já, ani nikdo z těchto sedmi kolegů.</w:t>
      </w:r>
    </w:p>
    <w:p w:rsidR="008C3FA2" w:rsidRDefault="008C3FA2">
      <w:pPr>
        <w:pStyle w:val="text"/>
        <w:ind w:firstLine="0"/>
      </w:pPr>
      <w:r>
        <w:tab/>
        <w:t xml:space="preserve">Chci vás poprosit o jednu věc. Kdybychom se zase dneska nedomluvili anebo by byla </w:t>
      </w:r>
      <w:proofErr w:type="spellStart"/>
      <w:r>
        <w:t>prohlasována</w:t>
      </w:r>
      <w:proofErr w:type="spellEnd"/>
      <w:r>
        <w:t xml:space="preserve"> veřejná volba, tak těm, kteří tuto veřejnou volbu budou </w:t>
      </w:r>
      <w:proofErr w:type="spellStart"/>
      <w:r>
        <w:t>prohlasovávat</w:t>
      </w:r>
      <w:proofErr w:type="spellEnd"/>
      <w:r>
        <w:t xml:space="preserve">, chci položit jednu otázku. Kdyby opravdu tato hrozba, ty kulky, ty anonymní dopisy, kterým já sice moc velkou důvěru nedávám, ale přesto ta hrozba tady je, vždycky je to tak padesát na padesát, ptám se, kdyby se </w:t>
      </w:r>
      <w:proofErr w:type="spellStart"/>
      <w:r>
        <w:t>se</w:t>
      </w:r>
      <w:proofErr w:type="spellEnd"/>
      <w:r>
        <w:t xml:space="preserve"> mnou něco stalo, pánové Bursíku, pane </w:t>
      </w:r>
      <w:proofErr w:type="spellStart"/>
      <w:r>
        <w:t>Paroubku</w:t>
      </w:r>
      <w:proofErr w:type="spellEnd"/>
      <w:r>
        <w:t xml:space="preserve">, pane Filipe, i pane </w:t>
      </w:r>
      <w:proofErr w:type="spellStart"/>
      <w:r>
        <w:t>Čunku</w:t>
      </w:r>
      <w:proofErr w:type="spellEnd"/>
      <w:r>
        <w:t xml:space="preserve">, i pane </w:t>
      </w:r>
      <w:proofErr w:type="spellStart"/>
      <w:r>
        <w:t>Topolánku</w:t>
      </w:r>
      <w:proofErr w:type="spellEnd"/>
      <w:r>
        <w:t xml:space="preserve">, někdo se potom postará o mé děti, kdyby se </w:t>
      </w:r>
      <w:proofErr w:type="spellStart"/>
      <w:r>
        <w:t>se</w:t>
      </w:r>
      <w:proofErr w:type="spellEnd"/>
      <w:r>
        <w:t xml:space="preserve"> mnou něco stalo?</w:t>
      </w:r>
    </w:p>
    <w:p w:rsidR="008C3FA2" w:rsidRDefault="008C3FA2">
      <w:pPr>
        <w:pStyle w:val="text"/>
        <w:ind w:firstLine="0"/>
      </w:pPr>
      <w:r>
        <w:tab/>
        <w:t xml:space="preserve">Nechci z toho dělat melodrama, v žádném případě, ale je to vážné. Je to opravdu vážné. A já nechci chodit s ochrankou, já nechci mít strach u metra. Já chci svobodně chodit po této zemi, kterou miluji. Proto si přeji tajnou volbu. </w:t>
      </w:r>
    </w:p>
    <w:p w:rsidR="008C3FA2" w:rsidRDefault="008C3FA2">
      <w:pPr>
        <w:pStyle w:val="text"/>
        <w:ind w:firstLine="0"/>
      </w:pPr>
      <w:r>
        <w:tab/>
        <w:t xml:space="preserve">Přesto, kdyby tajná volba nebyla a byla veřejná, budu hlasovat pro pana Klause, protože mám podporu svých voličů. Ne všech, samozřejmě. To se v politice nikdy nedá vyhovět všem. A přestože si vážím i pana profesora, i paní </w:t>
      </w:r>
      <w:proofErr w:type="spellStart"/>
      <w:r>
        <w:t>Bobošíkové</w:t>
      </w:r>
      <w:proofErr w:type="spellEnd"/>
      <w:r>
        <w:t xml:space="preserve"> a věřím, že jednou přijde doba, kdy na Hradě bude žena, protože ženy v politice mají své místo, znovu opakuji, moje volba patří panu Klausovi.</w:t>
      </w:r>
    </w:p>
    <w:p w:rsidR="008C3FA2" w:rsidRDefault="008C3FA2">
      <w:pPr>
        <w:pStyle w:val="text"/>
        <w:ind w:firstLine="0"/>
      </w:pPr>
      <w:r>
        <w:tab/>
        <w:t>Pro pana kolegu Mejstříka. Nebyla jsem na večeři u pana Klause a mrzí mě to. A doufám, že až bude opět zvolen prezidentem, že mě tam pozve. Docela se těším. (Smích a potlesk zprava.)</w:t>
      </w:r>
    </w:p>
    <w:p w:rsidR="008C3FA2" w:rsidRDefault="008C3FA2">
      <w:pPr>
        <w:pStyle w:val="text"/>
        <w:ind w:firstLine="0"/>
      </w:pPr>
      <w:r>
        <w:tab/>
        <w:t>Na závěr mi jenom dovolte přečíst to, co jsme všichni slibovali: "Slibuji věrnost České republice, slibuji, že budu zachovávat její ústavu a zákony. Slibuji na svou čest, že svůj mandát budu vykonávat v zájmu všeho lidu a podle svého nejlepšího vědomí a svědomí."</w:t>
      </w:r>
    </w:p>
    <w:p w:rsidR="008C3FA2" w:rsidRDefault="008C3FA2">
      <w:pPr>
        <w:pStyle w:val="text"/>
        <w:ind w:firstLine="0"/>
      </w:pPr>
      <w:r>
        <w:tab/>
        <w:t>Věřím, že své svědomí všichni dneska najdeme. Děkuji. (Potlesk zprava.)</w:t>
      </w:r>
    </w:p>
    <w:p w:rsidR="008C3FA2" w:rsidRDefault="008C3FA2">
      <w:pPr>
        <w:pStyle w:val="text"/>
        <w:ind w:firstLine="0"/>
      </w:pPr>
      <w:r>
        <w:t> </w:t>
      </w:r>
    </w:p>
    <w:p w:rsidR="008C3FA2" w:rsidRDefault="008C3FA2">
      <w:pPr>
        <w:pStyle w:val="text"/>
        <w:ind w:firstLine="0"/>
      </w:pPr>
      <w:r>
        <w:tab/>
      </w:r>
      <w:hyperlink r:id="rId32" w:history="1">
        <w:r>
          <w:rPr>
            <w:rStyle w:val="Hyperlink"/>
            <w:color w:val="000000"/>
          </w:rPr>
          <w:t>Předseda PSP Miloslav Vlček</w:t>
        </w:r>
      </w:hyperlink>
      <w:r>
        <w:rPr>
          <w:snapToGrid w:val="0"/>
        </w:rPr>
        <w:t>:</w:t>
      </w:r>
      <w:r>
        <w:t xml:space="preserve"> Děkuji. S faktickou poznámkou pan poslanec </w:t>
      </w:r>
      <w:proofErr w:type="spellStart"/>
      <w:r>
        <w:t>Paroubek</w:t>
      </w:r>
      <w:proofErr w:type="spellEnd"/>
      <w:r>
        <w:t xml:space="preserve">. Prosím, máte slovo. </w:t>
      </w:r>
    </w:p>
    <w:p w:rsidR="008C3FA2" w:rsidRDefault="008C3FA2">
      <w:pPr>
        <w:pStyle w:val="text"/>
      </w:pPr>
    </w:p>
    <w:p w:rsidR="008C3FA2" w:rsidRDefault="008C3FA2">
      <w:pPr>
        <w:pStyle w:val="text"/>
      </w:pPr>
    </w:p>
    <w:p w:rsidR="008C3FA2" w:rsidRDefault="008C3FA2">
      <w:pPr>
        <w:pStyle w:val="text"/>
        <w:ind w:firstLine="0"/>
        <w:rPr>
          <w:snapToGrid w:val="0"/>
        </w:rPr>
      </w:pPr>
      <w:r>
        <w:tab/>
      </w:r>
      <w:hyperlink r:id="rId33" w:history="1">
        <w:r>
          <w:rPr>
            <w:rStyle w:val="Hyperlink"/>
            <w:color w:val="000000"/>
          </w:rPr>
          <w:t xml:space="preserve">Poslanec Jiří </w:t>
        </w:r>
        <w:proofErr w:type="spellStart"/>
        <w:r>
          <w:rPr>
            <w:rStyle w:val="Hyperlink"/>
            <w:color w:val="000000"/>
          </w:rPr>
          <w:t>Paroubek</w:t>
        </w:r>
        <w:proofErr w:type="spellEnd"/>
      </w:hyperlink>
      <w:r>
        <w:rPr>
          <w:snapToGrid w:val="0"/>
        </w:rPr>
        <w:t>:  Vážená paní senátorko, ani nevíte, jak vám rozumím. To, co jsem vyslechl, jsou opravdu velmi vážná slova. Já tomu rozumím proto, že v podobné situaci už žiji bez dvou měsíců tři roky. Jestli chcete i dneska si přečíst některé SMS zprávy, které jsem dostal, já vám je rád přečtu. Já je dostávám prakticky denně. Já vím, co to je, když je rodina urážena – moje bývalá žena, moje současná žena, můj syn. (Smích v sále.) Pánové – smějí se své vlastní hlouposti. To bych opravdu nepřeháněl. Kdybyste zažila to, co já. Vy to zažíváte v jednom týdnu, já koncentrovaně téměř tři roky. Odsuzuji to ale v každém případě. (Potlesk zleva.)</w:t>
      </w:r>
    </w:p>
    <w:p w:rsidR="008C3FA2" w:rsidRDefault="008C3FA2">
      <w:pPr>
        <w:pStyle w:val="text"/>
        <w:rPr>
          <w:snapToGrid w:val="0"/>
        </w:rPr>
      </w:pPr>
    </w:p>
    <w:p w:rsidR="008C3FA2" w:rsidRDefault="008C3FA2">
      <w:pPr>
        <w:pStyle w:val="text"/>
        <w:rPr>
          <w:snapToGrid w:val="0"/>
        </w:rPr>
      </w:pPr>
    </w:p>
    <w:p w:rsidR="008C3FA2" w:rsidRDefault="008C3FA2">
      <w:pPr>
        <w:pStyle w:val="text"/>
        <w:ind w:firstLine="0"/>
        <w:rPr>
          <w:snapToGrid w:val="0"/>
        </w:rPr>
      </w:pPr>
      <w:r>
        <w:tab/>
      </w:r>
      <w:hyperlink r:id="rId34" w:history="1">
        <w:r>
          <w:rPr>
            <w:rStyle w:val="Hyperlink"/>
            <w:snapToGrid w:val="0"/>
            <w:color w:val="000000"/>
          </w:rPr>
          <w:t>Předseda PSP Miloslav Vlček</w:t>
        </w:r>
      </w:hyperlink>
      <w:r>
        <w:rPr>
          <w:snapToGrid w:val="0"/>
        </w:rPr>
        <w:t>: Děkuji. Nyní vystoupí pan senátor Mejstřík. Je poslední přihlášený. Já bych poprosil předsedy poslaneckých a senátorských klubů, aby si svolali všechny své členy, protože chci ještě před přestávkou nechat hlasovat o způsobu volby. Prosím, pane senátore, máte slovo.</w:t>
      </w:r>
    </w:p>
    <w:p w:rsidR="008C3FA2" w:rsidRDefault="008C3FA2">
      <w:pPr>
        <w:pStyle w:val="text"/>
        <w:rPr>
          <w:snapToGrid w:val="0"/>
        </w:rPr>
      </w:pPr>
    </w:p>
    <w:p w:rsidR="008C3FA2" w:rsidRDefault="008C3FA2">
      <w:pPr>
        <w:pStyle w:val="text"/>
        <w:rPr>
          <w:snapToGrid w:val="0"/>
        </w:rPr>
      </w:pPr>
    </w:p>
    <w:p w:rsidR="008C3FA2" w:rsidRDefault="008C3FA2">
      <w:pPr>
        <w:pStyle w:val="text"/>
        <w:ind w:firstLine="0"/>
        <w:rPr>
          <w:snapToGrid w:val="0"/>
        </w:rPr>
      </w:pPr>
      <w:r>
        <w:tab/>
      </w:r>
      <w:r>
        <w:rPr>
          <w:snapToGrid w:val="0"/>
          <w:u w:val="single"/>
        </w:rPr>
        <w:t>Senátor Martin Mejstřík:</w:t>
      </w:r>
      <w:r>
        <w:rPr>
          <w:snapToGrid w:val="0"/>
        </w:rPr>
        <w:t xml:space="preserve"> Pane předsedající, děkuji. Dámy a pánové, dovolte jenom rychle a stručně reagovat na své předřečníky.</w:t>
      </w:r>
    </w:p>
    <w:p w:rsidR="008C3FA2" w:rsidRDefault="008C3FA2">
      <w:pPr>
        <w:pStyle w:val="text"/>
        <w:ind w:firstLine="0"/>
        <w:rPr>
          <w:snapToGrid w:val="0"/>
        </w:rPr>
      </w:pPr>
      <w:r>
        <w:tab/>
      </w:r>
      <w:r>
        <w:rPr>
          <w:snapToGrid w:val="0"/>
        </w:rPr>
        <w:t xml:space="preserve">K panu kolegovi Severovi. Konzervativní strana by měla být konzistentní stranou. Mění-li taková strana názory podle toho, jak se jí to líbí, nebo spíše hodí, příliš svědomí nemá. </w:t>
      </w:r>
    </w:p>
    <w:p w:rsidR="008C3FA2" w:rsidRDefault="008C3FA2">
      <w:pPr>
        <w:pStyle w:val="text"/>
        <w:ind w:firstLine="0"/>
        <w:rPr>
          <w:snapToGrid w:val="0"/>
        </w:rPr>
      </w:pPr>
      <w:r>
        <w:tab/>
      </w:r>
      <w:r>
        <w:rPr>
          <w:snapToGrid w:val="0"/>
        </w:rPr>
        <w:t xml:space="preserve">A k panu kolegovi </w:t>
      </w:r>
      <w:proofErr w:type="spellStart"/>
      <w:r>
        <w:rPr>
          <w:snapToGrid w:val="0"/>
        </w:rPr>
        <w:t>Kalbáčovi</w:t>
      </w:r>
      <w:proofErr w:type="spellEnd"/>
      <w:r>
        <w:rPr>
          <w:snapToGrid w:val="0"/>
        </w:rPr>
        <w:t>. Připomněl zde desatero jako nejvyšší mravní imperativ. Dámy a pánové z KDU-ČSL, zkuste si ho alespoň občas přečíst. My vás soudit nebudeme. Vás bude soudit bůh.</w:t>
      </w:r>
    </w:p>
    <w:p w:rsidR="008C3FA2" w:rsidRDefault="008C3FA2">
      <w:pPr>
        <w:pStyle w:val="text"/>
        <w:ind w:firstLine="0"/>
        <w:rPr>
          <w:snapToGrid w:val="0"/>
        </w:rPr>
      </w:pPr>
      <w:r>
        <w:tab/>
      </w:r>
      <w:r>
        <w:rPr>
          <w:snapToGrid w:val="0"/>
        </w:rPr>
        <w:t xml:space="preserve">K paní kolegyni Janáčkové. Volte změnu, tedy profesora </w:t>
      </w:r>
      <w:proofErr w:type="spellStart"/>
      <w:r>
        <w:rPr>
          <w:snapToGrid w:val="0"/>
        </w:rPr>
        <w:t>Švejnara</w:t>
      </w:r>
      <w:proofErr w:type="spellEnd"/>
      <w:r>
        <w:rPr>
          <w:snapToGrid w:val="0"/>
        </w:rPr>
        <w:t>, protože beze změny se té změny nedočkáte.</w:t>
      </w:r>
    </w:p>
    <w:p w:rsidR="008C3FA2" w:rsidRDefault="008C3FA2">
      <w:pPr>
        <w:pStyle w:val="text"/>
        <w:ind w:firstLine="0"/>
        <w:rPr>
          <w:snapToGrid w:val="0"/>
        </w:rPr>
      </w:pPr>
      <w:r>
        <w:tab/>
      </w:r>
      <w:r>
        <w:rPr>
          <w:snapToGrid w:val="0"/>
        </w:rPr>
        <w:t xml:space="preserve">Pane předsedající, ještě prosím o chviličku. Protože je spojená rozprava, mám zde návrh, který se týká spíše procedury, nebo způsobu volby. </w:t>
      </w:r>
    </w:p>
    <w:p w:rsidR="008C3FA2" w:rsidRDefault="008C3FA2">
      <w:pPr>
        <w:pStyle w:val="text"/>
        <w:ind w:firstLine="0"/>
        <w:rPr>
          <w:snapToGrid w:val="0"/>
        </w:rPr>
      </w:pPr>
      <w:r>
        <w:rPr>
          <w:snapToGrid w:val="0"/>
        </w:rPr>
        <w:br w:type="page"/>
      </w:r>
    </w:p>
    <w:p w:rsidR="008C3FA2" w:rsidRDefault="008C3FA2">
      <w:pPr>
        <w:pStyle w:val="text"/>
        <w:ind w:firstLine="0"/>
        <w:rPr>
          <w:snapToGrid w:val="0"/>
        </w:rPr>
      </w:pPr>
      <w:r>
        <w:rPr>
          <w:snapToGrid w:val="0"/>
        </w:rPr>
        <w:t>(pokračuje Mejstřík)</w:t>
      </w:r>
    </w:p>
    <w:p w:rsidR="008C3FA2" w:rsidRDefault="008C3FA2">
      <w:r>
        <w:tab/>
      </w:r>
      <w:r>
        <w:rPr>
          <w:snapToGrid w:val="0"/>
        </w:rPr>
        <w:t xml:space="preserve">Vážené dámy, vážení pánové, před prvním kolem první volby prezidenta republiky, respektive před třetím kolem, jsem vyjádřil své pohoršení, že jsou záznamy </w:t>
      </w:r>
      <w:proofErr w:type="spellStart"/>
      <w:r>
        <w:rPr>
          <w:snapToGrid w:val="0"/>
        </w:rPr>
        <w:t>skrutátorek</w:t>
      </w:r>
      <w:proofErr w:type="spellEnd"/>
      <w:r>
        <w:rPr>
          <w:snapToGrid w:val="0"/>
        </w:rPr>
        <w:t xml:space="preserve"> o hlasování skartovány. Trvám na tom, že tento postup zejména při veřejné volbě postrádá racionalitu a vede pouze ke spekulacím.</w:t>
      </w:r>
      <w:r>
        <w:t xml:space="preserve"> Tato skutečnost nabývá na zásadní důležitosti v situaci, kdy při volbě prezidenta jde o jeden jediný hlas, jako tomu bylo před týdnem. </w:t>
      </w:r>
    </w:p>
    <w:p w:rsidR="008C3FA2" w:rsidRDefault="008C3FA2">
      <w:pPr>
        <w:pStyle w:val="text"/>
        <w:ind w:firstLine="0"/>
      </w:pPr>
      <w:r>
        <w:rPr>
          <w:snapToGrid w:val="0"/>
        </w:rPr>
        <w:t>***</w:t>
      </w:r>
    </w:p>
    <w:p w:rsidR="008C3FA2" w:rsidRDefault="008C3FA2">
      <w:r>
        <w:t> </w:t>
      </w:r>
    </w:p>
    <w:p w:rsidR="008C3FA2" w:rsidRDefault="008C3FA2">
      <w:r>
        <w:t>(12.50 hodin)</w:t>
      </w:r>
      <w:r>
        <w:br/>
        <w:t>(pokračuje Mejstřík)</w:t>
      </w:r>
    </w:p>
    <w:p w:rsidR="008C3FA2" w:rsidRDefault="008C3FA2">
      <w:r>
        <w:tab/>
        <w:t xml:space="preserve">Vážené dámy, vážení pánové, dovolte mi ještě pár poznámek k průběhu hlasování v první volbě prezidenta. A je to také trochu o té politické kultuře, o které byla řeč mých předřečníků. </w:t>
      </w:r>
    </w:p>
    <w:p w:rsidR="008C3FA2" w:rsidRDefault="008C3FA2">
      <w:r>
        <w:tab/>
        <w:t xml:space="preserve">Jenom k tomu, co zde probíhalo během volby. Předsedové obou volebních komisí jsou členové ODS. Společná volební komise nemá předsedu, resp. společným předsedou jsou pánové </w:t>
      </w:r>
      <w:proofErr w:type="spellStart"/>
      <w:r>
        <w:t>Tluchoř</w:t>
      </w:r>
      <w:proofErr w:type="spellEnd"/>
      <w:r>
        <w:t xml:space="preserve"> a </w:t>
      </w:r>
      <w:proofErr w:type="spellStart"/>
      <w:r>
        <w:t>Pavlata</w:t>
      </w:r>
      <w:proofErr w:type="spellEnd"/>
      <w:r>
        <w:t xml:space="preserve">. Těžko s tím v tuto chvíli něco uděláme, ale nezdá se mi to úplně správné. Jednací řád Sněmovny to však umožňuje. </w:t>
      </w:r>
    </w:p>
    <w:p w:rsidR="008C3FA2" w:rsidRDefault="008C3FA2">
      <w:r>
        <w:tab/>
        <w:t xml:space="preserve">Dále. Není v souladu s elementárním citem pro fair </w:t>
      </w:r>
      <w:proofErr w:type="spellStart"/>
      <w:r>
        <w:t>play</w:t>
      </w:r>
      <w:proofErr w:type="spellEnd"/>
      <w:r>
        <w:t xml:space="preserve">, že předseda sněmovní volební komise pan kolega </w:t>
      </w:r>
      <w:proofErr w:type="spellStart"/>
      <w:r>
        <w:t>Tluchoř</w:t>
      </w:r>
      <w:proofErr w:type="spellEnd"/>
      <w:r>
        <w:t xml:space="preserve"> informuje o výsledcích voleb předsedu ODS předčasně, resp. přednostně. To nám zde předváděl, zde, přímo v sále, před našima očima, před televizními kamerami před týdnem. </w:t>
      </w:r>
    </w:p>
    <w:p w:rsidR="008C3FA2" w:rsidRDefault="008C3FA2">
      <w:r>
        <w:tab/>
        <w:t xml:space="preserve">Pokládám za nedostatek, že dle jednacího řádu Sněmovny neexistuje ve volebních protokolech kolonka "zdržel se". Možná že i to přispívá ke zmatkům ve sčítání hlasů. </w:t>
      </w:r>
    </w:p>
    <w:p w:rsidR="008C3FA2" w:rsidRDefault="008C3FA2">
      <w:r>
        <w:tab/>
        <w:t xml:space="preserve">Avšak nejzávažnější se mi jeví otázka, proč se jmenné seznamy </w:t>
      </w:r>
      <w:proofErr w:type="spellStart"/>
      <w:r>
        <w:t>skrutátorek</w:t>
      </w:r>
      <w:proofErr w:type="spellEnd"/>
      <w:r>
        <w:t xml:space="preserve"> se záznamem vůle volitelů ihned po volbě </w:t>
      </w:r>
      <w:proofErr w:type="spellStart"/>
      <w:r>
        <w:t>skartovávají</w:t>
      </w:r>
      <w:proofErr w:type="spellEnd"/>
      <w:r>
        <w:t xml:space="preserve">. Jednací řád Sněmovny o žádných skartacích nehovoří. Tuto věc vůbec neupravuje. Měli bychom se tedy přiměřeně řídit zákonem o volbách do Parlamentu České republiky č. 247/1995 a zákonem o archivnictví a spisové službě č. 499/2004 plus předpisy navazujícími, které říkají jednoznačně: volební dokumentace, tedy včetně jmenných seznamů se záznamem vůle volitelů, se archivují až deset let. A mimochodem, kancléři obou komor mají povinnost vykonávat spisovou službu. </w:t>
      </w:r>
    </w:p>
    <w:p w:rsidR="008C3FA2" w:rsidRDefault="008C3FA2">
      <w:r>
        <w:tab/>
        <w:t>Vážené dámy, vážení pánové, mám zde tedy následující návrh a žádám pana předsedajícího, aby o něm dal hlasovat. Návrh zní takto: V případě, že se Parlament České republiky usnese na veřejné volbě prezidenta, bude volební dokumentace, tedy jmenné seznamy se záznamy o volbě a volební protokoly, archivována Sněmovnou Parlamentu České republiky po dobu pěti let. Bezprostředně po zveřejnění výsledků volby předá volební komise tyto jmenné seznamy médiím. Jmenné seznamy s výsledky hlasování budou neprodleně zveřejněny na internetových stránkách obou komor Parlamentu České republiky po dobu minimálně 30 dní. Konec návrhu. Děkuji za pozornost</w:t>
      </w:r>
    </w:p>
    <w:p w:rsidR="008C3FA2" w:rsidRDefault="008C3FA2">
      <w:r>
        <w:br w:type="page"/>
        <w:t> </w:t>
      </w:r>
    </w:p>
    <w:p w:rsidR="008C3FA2" w:rsidRDefault="008C3FA2">
      <w:r>
        <w:tab/>
      </w:r>
      <w:hyperlink r:id="rId35" w:history="1">
        <w:r>
          <w:rPr>
            <w:rStyle w:val="Hyperlink"/>
            <w:color w:val="000000"/>
          </w:rPr>
          <w:t>Předseda PSP Miloslav Vlček</w:t>
        </w:r>
      </w:hyperlink>
      <w:r>
        <w:rPr>
          <w:snapToGrid w:val="0"/>
          <w:color w:val="000000"/>
          <w:u w:val="single"/>
        </w:rPr>
        <w:t>:</w:t>
      </w:r>
      <w:r>
        <w:t xml:space="preserve"> Děkuji, pane senátore. Jestli se mohu zeptat, mohu nechat o tomto vašem návrhu hlasovat až potom, až jestli odhlasujeme tajnou, nebo veřejnou volbu? (Ano, samozřejmě.) Ano, děkuji. </w:t>
      </w:r>
    </w:p>
    <w:p w:rsidR="008C3FA2" w:rsidRDefault="008C3FA2">
      <w:r>
        <w:tab/>
        <w:t xml:space="preserve">Na závěr rozpravy vystoupí paní Jana </w:t>
      </w:r>
      <w:proofErr w:type="spellStart"/>
      <w:r>
        <w:t>Bobošíková</w:t>
      </w:r>
      <w:proofErr w:type="spellEnd"/>
      <w:r>
        <w:t xml:space="preserve">. Prosím, máte slovo. </w:t>
      </w:r>
    </w:p>
    <w:p w:rsidR="008C3FA2" w:rsidRDefault="008C3FA2"/>
    <w:p w:rsidR="008C3FA2" w:rsidRDefault="008C3FA2"/>
    <w:p w:rsidR="008C3FA2" w:rsidRDefault="008C3FA2">
      <w:r>
        <w:tab/>
      </w:r>
      <w:r>
        <w:rPr>
          <w:u w:val="single"/>
        </w:rPr>
        <w:t xml:space="preserve">Paní Jana </w:t>
      </w:r>
      <w:proofErr w:type="spellStart"/>
      <w:r>
        <w:rPr>
          <w:u w:val="single"/>
        </w:rPr>
        <w:t>Bobošíková</w:t>
      </w:r>
      <w:proofErr w:type="spellEnd"/>
      <w:r>
        <w:rPr>
          <w:u w:val="single"/>
        </w:rPr>
        <w:t>:</w:t>
      </w:r>
      <w:r>
        <w:t xml:space="preserve"> Dámy a pánové, já si neodpustím osobní poznámku. Jsem velmi ráda, že se i na jednání tohoto velectěného sboru dostaly takové věci jako výhrůžky a jejich odmítání. Já v tom vidím určitý pokrok dopředu, protože když před sedmi lety odmítly Jiřího </w:t>
      </w:r>
      <w:proofErr w:type="spellStart"/>
      <w:r>
        <w:t>Hodače</w:t>
      </w:r>
      <w:proofErr w:type="spellEnd"/>
      <w:r>
        <w:t xml:space="preserve"> přijmout tři nemocnice, tak všichni v zákonodárných sborech mlčeli. Nicméně kvůli tomu nevystupuji.</w:t>
      </w:r>
    </w:p>
    <w:p w:rsidR="008C3FA2" w:rsidRDefault="008C3FA2">
      <w:r>
        <w:tab/>
        <w:t>Dámy a pánové, jak už jsem řekla na závěr svého projevu, jsem vděčná za tu jedinečnou šanci vstoupit do procesu volby hlavy státu. Vyslechla jsem si rozpravu a jako realistka respektuji fakt, že se mým navrhovatelům nepodařilo v té krátké době, kterou měli k dispozici, vyjednat pro mě potřebnou podporu. Nejsem z těch, kteří by chtěli zbytečně komplikovat a prodražovat dnešní politická jednání. Proto jsem se rozhodla z dnešní druhé volby prezidenta České republiky odstoupit. Děkuji vám. (Potlesk.)</w:t>
      </w:r>
    </w:p>
    <w:p w:rsidR="008C3FA2" w:rsidRDefault="008C3FA2"/>
    <w:p w:rsidR="008C3FA2" w:rsidRDefault="008C3FA2"/>
    <w:p w:rsidR="008C3FA2" w:rsidRDefault="008C3FA2">
      <w:r>
        <w:tab/>
      </w:r>
      <w:hyperlink r:id="rId36" w:history="1">
        <w:r>
          <w:rPr>
            <w:rStyle w:val="Hyperlink"/>
            <w:color w:val="000000"/>
          </w:rPr>
          <w:t>Předseda PSP Miloslav Vlček</w:t>
        </w:r>
      </w:hyperlink>
      <w:r>
        <w:rPr>
          <w:snapToGrid w:val="0"/>
          <w:color w:val="000000"/>
          <w:u w:val="single"/>
        </w:rPr>
        <w:t>:</w:t>
      </w:r>
      <w:r>
        <w:t xml:space="preserve"> Děkuji. Hlásí se ještě někdo do rozpravy? Pokud již nikdo se nehlásí do rozpravy, rozpravu končím. </w:t>
      </w:r>
    </w:p>
    <w:p w:rsidR="008C3FA2" w:rsidRDefault="008C3FA2">
      <w:r>
        <w:tab/>
        <w:t xml:space="preserve">Vážené kolegyně, vážení kolegové, je 12.55. Já si myslím, že by mohla následovat přestávka na oběd do 14 hodin. Přerušuji naši schůzi do 14.00. </w:t>
      </w:r>
    </w:p>
    <w:p w:rsidR="008C3FA2" w:rsidRDefault="008C3FA2">
      <w:r>
        <w:t> </w:t>
      </w:r>
    </w:p>
    <w:p w:rsidR="008C3FA2" w:rsidRDefault="008C3FA2">
      <w:r>
        <w:tab/>
        <w:t>(Jednání přerušeno ve 12.55 hodin.)</w:t>
      </w:r>
    </w:p>
    <w:p w:rsidR="008C3FA2" w:rsidRDefault="008C3FA2">
      <w:r>
        <w:t>***</w:t>
      </w:r>
    </w:p>
    <w:p w:rsidR="008C3FA2" w:rsidRDefault="008C3FA2">
      <w:r>
        <w:t> </w:t>
      </w:r>
    </w:p>
    <w:p w:rsidR="008C3FA2" w:rsidRDefault="008C3FA2">
      <w:r>
        <w:t>(Jednání pokračovalo ve 14.04 hodin.)</w:t>
      </w:r>
    </w:p>
    <w:p w:rsidR="008C3FA2" w:rsidRDefault="008C3FA2">
      <w:r>
        <w:t> </w:t>
      </w:r>
    </w:p>
    <w:p w:rsidR="008C3FA2" w:rsidRDefault="008C3FA2">
      <w:r>
        <w:tab/>
      </w:r>
      <w:hyperlink r:id="rId37" w:history="1">
        <w:r>
          <w:rPr>
            <w:rStyle w:val="Hyperlink"/>
            <w:color w:val="000000"/>
          </w:rPr>
          <w:t>Předseda PSP Miloslav Vlček</w:t>
        </w:r>
      </w:hyperlink>
      <w:r>
        <w:rPr>
          <w:snapToGrid w:val="0"/>
          <w:color w:val="000000"/>
          <w:u w:val="single"/>
        </w:rPr>
        <w:t>:</w:t>
      </w:r>
      <w:r>
        <w:rPr>
          <w:snapToGrid w:val="0"/>
          <w:color w:val="000000"/>
        </w:rPr>
        <w:t xml:space="preserve"> </w:t>
      </w:r>
      <w:r>
        <w:t>Vážené paní senátorky, vážené paní poslankyně, vážení páni senátoři, vážení páni poslanci, vážení členové vlády, milí hosté, zahajuji odpolední jednání naší společné schůze.</w:t>
      </w:r>
    </w:p>
    <w:p w:rsidR="008C3FA2" w:rsidRDefault="008C3FA2">
      <w:r>
        <w:tab/>
        <w:t xml:space="preserve">Před polední přestávkou byla ukončena rozprava. Já bych, než budeme dále pokračovat, chtěl omluvit z naší společné schůze paní poslankyni Olgu Zubovou. Omluvenka mi dorazila ve 13.24 hodin. </w:t>
      </w:r>
    </w:p>
    <w:p w:rsidR="008C3FA2" w:rsidRDefault="008C3FA2">
      <w:r>
        <w:tab/>
        <w:t xml:space="preserve">Dále se ještě o slovo přihlásil předseda poslaneckého klubu ODS pan Petr </w:t>
      </w:r>
      <w:proofErr w:type="spellStart"/>
      <w:r>
        <w:t>Tluchoř</w:t>
      </w:r>
      <w:proofErr w:type="spellEnd"/>
      <w:r>
        <w:t>. Prosím, pane předsedo, máte slovo.</w:t>
      </w:r>
    </w:p>
    <w:p w:rsidR="008C3FA2" w:rsidRDefault="008C3FA2"/>
    <w:p w:rsidR="008C3FA2" w:rsidRDefault="008C3FA2"/>
    <w:p w:rsidR="008C3FA2" w:rsidRDefault="008C3FA2">
      <w:pPr>
        <w:rPr>
          <w:snapToGrid w:val="0"/>
          <w:color w:val="000000"/>
        </w:rPr>
      </w:pPr>
      <w:r>
        <w:tab/>
      </w:r>
      <w:hyperlink r:id="rId38" w:history="1">
        <w:r>
          <w:rPr>
            <w:rStyle w:val="Hyperlink"/>
            <w:color w:val="000000"/>
          </w:rPr>
          <w:t xml:space="preserve">Poslanec Petr </w:t>
        </w:r>
        <w:proofErr w:type="spellStart"/>
        <w:r>
          <w:rPr>
            <w:rStyle w:val="Hyperlink"/>
            <w:color w:val="000000"/>
          </w:rPr>
          <w:t>Tluchoř</w:t>
        </w:r>
        <w:proofErr w:type="spellEnd"/>
      </w:hyperlink>
      <w:r>
        <w:rPr>
          <w:snapToGrid w:val="0"/>
          <w:color w:val="000000"/>
        </w:rPr>
        <w:t>: Vážený pane prezidente, vážený pane Švejnare, vážený pane předsedo, vážené paní senátorky, vážené paní poslankyně, vážení páni poslanci, vážení páni senátoři, dámy a pánové. Občanská demokratická strana celou dobu přípravy prezidentské volby jasně zastávala postoj k tajné volbě jako základnímu principu demokratické společnosti.V tuto chvíli, kdy hrozí jasné ohrožení opět obstrukcí a podobnými kroky, my jsme přesvědčeni, že je nutné pokračovat ve volbě, že je nutné dnes prezidenta zvolit, také v situaci, kdy oba navržení kandidáti pro veřejnou volbu byli přístupni a souhlasili s ní, tak Občanská demokratická strana nadále nebude prosazovat tajnou volbu a je ochotna přistoupit na volbu veřejnou. Nebudeme tedy pro tajnou volbu v tuto chvíli hlasovat a prosím, abychom dnes udělali to, co od nás lidé očekávají, abychom zvolili prezidenta České republiky.</w:t>
      </w:r>
    </w:p>
    <w:p w:rsidR="008C3FA2" w:rsidRDefault="008C3FA2">
      <w:pPr>
        <w:rPr>
          <w:snapToGrid w:val="0"/>
          <w:color w:val="000000"/>
        </w:rPr>
      </w:pPr>
      <w:r>
        <w:tab/>
      </w:r>
      <w:r>
        <w:rPr>
          <w:snapToGrid w:val="0"/>
          <w:color w:val="000000"/>
        </w:rPr>
        <w:t>Děkuji pěkně. (Potlesk.)</w:t>
      </w:r>
    </w:p>
    <w:p w:rsidR="008C3FA2" w:rsidRDefault="008C3FA2">
      <w:pPr>
        <w:rPr>
          <w:snapToGrid w:val="0"/>
          <w:color w:val="000000"/>
        </w:rPr>
      </w:pPr>
    </w:p>
    <w:p w:rsidR="008C3FA2" w:rsidRDefault="008C3FA2">
      <w:pPr>
        <w:rPr>
          <w:snapToGrid w:val="0"/>
          <w:color w:val="000000"/>
        </w:rPr>
      </w:pPr>
    </w:p>
    <w:p w:rsidR="008C3FA2" w:rsidRDefault="008C3FA2">
      <w:pPr>
        <w:rPr>
          <w:snapToGrid w:val="0"/>
          <w:color w:val="000000"/>
        </w:rPr>
      </w:pPr>
      <w:r>
        <w:rPr>
          <w:snapToGrid w:val="0"/>
          <w:color w:val="000000"/>
        </w:rPr>
        <w:tab/>
      </w:r>
      <w:hyperlink r:id="rId39" w:history="1">
        <w:r>
          <w:rPr>
            <w:rStyle w:val="Hyperlink"/>
            <w:snapToGrid w:val="0"/>
            <w:color w:val="000000"/>
          </w:rPr>
          <w:t>Předseda PSP Miloslav Vlček</w:t>
        </w:r>
      </w:hyperlink>
      <w:r>
        <w:rPr>
          <w:snapToGrid w:val="0"/>
          <w:color w:val="000000"/>
          <w:u w:val="single"/>
        </w:rPr>
        <w:t>:</w:t>
      </w:r>
      <w:r>
        <w:rPr>
          <w:snapToGrid w:val="0"/>
          <w:color w:val="000000"/>
        </w:rPr>
        <w:t xml:space="preserve"> Děkuji, pane předsedo. O slovo se přihlásil předseda poslaneckého klubu ČSSD pan poslanec Michal Hašek. Pane předsedo, prosím, máte slovo.</w:t>
      </w:r>
    </w:p>
    <w:p w:rsidR="008C3FA2" w:rsidRDefault="008C3FA2">
      <w:pPr>
        <w:rPr>
          <w:snapToGrid w:val="0"/>
          <w:color w:val="000000"/>
        </w:rPr>
      </w:pPr>
      <w:r>
        <w:rPr>
          <w:snapToGrid w:val="0"/>
          <w:color w:val="000000"/>
        </w:rPr>
        <w:br w:type="page"/>
        <w:t> </w:t>
      </w:r>
    </w:p>
    <w:p w:rsidR="008C3FA2" w:rsidRDefault="008C3FA2">
      <w:pPr>
        <w:rPr>
          <w:snapToGrid w:val="0"/>
          <w:color w:val="000000"/>
        </w:rPr>
      </w:pPr>
      <w:r>
        <w:rPr>
          <w:snapToGrid w:val="0"/>
          <w:color w:val="000000"/>
        </w:rPr>
        <w:tab/>
      </w:r>
      <w:hyperlink r:id="rId40" w:history="1">
        <w:r>
          <w:rPr>
            <w:rStyle w:val="Hyperlink"/>
            <w:snapToGrid w:val="0"/>
            <w:color w:val="000000"/>
          </w:rPr>
          <w:t>Poslanec Michal Haše</w:t>
        </w:r>
        <w:bookmarkStart w:id="0" w:name="_Hlt13550898"/>
        <w:r>
          <w:rPr>
            <w:rStyle w:val="Hyperlink"/>
            <w:snapToGrid w:val="0"/>
            <w:color w:val="000000"/>
          </w:rPr>
          <w:t>k</w:t>
        </w:r>
        <w:bookmarkEnd w:id="0"/>
        <w:r>
          <w:rPr>
            <w:rStyle w:val="Hyperlink"/>
            <w:snapToGrid w:val="0"/>
            <w:color w:val="000000"/>
          </w:rPr>
          <w:t>:</w:t>
        </w:r>
      </w:hyperlink>
      <w:r>
        <w:rPr>
          <w:snapToGrid w:val="0"/>
          <w:color w:val="000000"/>
        </w:rPr>
        <w:t xml:space="preserve"> Děkuji za slovo. Vážený pane předsedo, pane prezidente, pane profesore Švejnare, dámy a pánové, bylo tady ráno hodně mluveno o nové etice v politice, o nějakém novém stylu politické kultury. Já myslím, že součástí toho je i poděkování, naše poděkování Občanské demokratické straně, že po týdnu pochopila, že skutečně obstrukce s tajnou volbou nemá smysl, přistoupila na volbu veřejnou. Za to děkuji a také věřím, že dnes volba doběhne důstojně a jejím výsledkem může být zvolení prezidenta České republiky. Děkuji. (Potlesk.)</w:t>
      </w:r>
    </w:p>
    <w:p w:rsidR="008C3FA2" w:rsidRDefault="008C3FA2">
      <w:pPr>
        <w:rPr>
          <w:snapToGrid w:val="0"/>
          <w:color w:val="000000"/>
        </w:rPr>
      </w:pPr>
    </w:p>
    <w:p w:rsidR="008C3FA2" w:rsidRDefault="008C3FA2">
      <w:pPr>
        <w:rPr>
          <w:snapToGrid w:val="0"/>
          <w:color w:val="000000"/>
        </w:rPr>
      </w:pPr>
    </w:p>
    <w:p w:rsidR="008C3FA2" w:rsidRDefault="008C3FA2">
      <w:pPr>
        <w:rPr>
          <w:snapToGrid w:val="0"/>
          <w:color w:val="000000"/>
        </w:rPr>
      </w:pPr>
      <w:r>
        <w:rPr>
          <w:snapToGrid w:val="0"/>
          <w:color w:val="000000"/>
        </w:rPr>
        <w:tab/>
      </w:r>
      <w:hyperlink r:id="rId41" w:history="1">
        <w:r>
          <w:rPr>
            <w:rStyle w:val="Hyperlink"/>
            <w:snapToGrid w:val="0"/>
            <w:color w:val="000000"/>
          </w:rPr>
          <w:t>Předseda PSP Miloslav Vlček</w:t>
        </w:r>
      </w:hyperlink>
      <w:r>
        <w:rPr>
          <w:snapToGrid w:val="0"/>
          <w:color w:val="000000"/>
          <w:u w:val="single"/>
        </w:rPr>
        <w:t>:</w:t>
      </w:r>
      <w:r>
        <w:rPr>
          <w:snapToGrid w:val="0"/>
          <w:color w:val="000000"/>
        </w:rPr>
        <w:t xml:space="preserve"> Děkuji. O slovo se přihlásil pan předseda klubu KDU-ČSL Severa. Prosím, pane předsedo, máte slovo.</w:t>
      </w:r>
    </w:p>
    <w:p w:rsidR="008C3FA2" w:rsidRDefault="008C3FA2">
      <w:pPr>
        <w:rPr>
          <w:snapToGrid w:val="0"/>
          <w:color w:val="000000"/>
        </w:rPr>
      </w:pPr>
    </w:p>
    <w:p w:rsidR="008C3FA2" w:rsidRDefault="008C3FA2">
      <w:pPr>
        <w:rPr>
          <w:snapToGrid w:val="0"/>
          <w:color w:val="000000"/>
        </w:rPr>
      </w:pPr>
    </w:p>
    <w:p w:rsidR="008C3FA2" w:rsidRDefault="008C3FA2">
      <w:pPr>
        <w:rPr>
          <w:snapToGrid w:val="0"/>
          <w:color w:val="000000"/>
        </w:rPr>
      </w:pPr>
      <w:r>
        <w:rPr>
          <w:snapToGrid w:val="0"/>
          <w:color w:val="000000"/>
        </w:rPr>
        <w:tab/>
      </w:r>
      <w:hyperlink r:id="rId42" w:history="1">
        <w:r>
          <w:rPr>
            <w:rStyle w:val="Hyperlink"/>
            <w:snapToGrid w:val="0"/>
            <w:color w:val="000000"/>
          </w:rPr>
          <w:t>Poslanec Pavel Severa</w:t>
        </w:r>
      </w:hyperlink>
      <w:r>
        <w:rPr>
          <w:snapToGrid w:val="0"/>
          <w:color w:val="000000"/>
        </w:rPr>
        <w:t xml:space="preserve">: Milé dámy, vážení pánové, velice krátce. KDU-ČSL včera vytvořila návrh, který se zdá, že by mohl umožnit daleko jednodušší formu dnešního hlasování. Na základě prohlášení pana předsedy </w:t>
      </w:r>
      <w:proofErr w:type="spellStart"/>
      <w:r>
        <w:rPr>
          <w:snapToGrid w:val="0"/>
          <w:color w:val="000000"/>
        </w:rPr>
        <w:t>Tluchoře</w:t>
      </w:r>
      <w:proofErr w:type="spellEnd"/>
      <w:r>
        <w:rPr>
          <w:snapToGrid w:val="0"/>
          <w:color w:val="000000"/>
        </w:rPr>
        <w:t xml:space="preserve"> z ODS se nám zdá, že ten návrh je naprosto nadbytečný a nemáme problém s veřejnou volbou. (Rozruch a potlesk v sále.) Jsem rád, že nedojde k žádnému kroku, který by opět vyvzdorováním přehlasoval jednu z komor, a myslím si, že to je dobrý počin, který v tuto chvíli byl učiněn. Děkuji.</w:t>
      </w:r>
    </w:p>
    <w:p w:rsidR="008C3FA2" w:rsidRDefault="008C3FA2">
      <w:pPr>
        <w:rPr>
          <w:snapToGrid w:val="0"/>
          <w:color w:val="000000"/>
        </w:rPr>
      </w:pPr>
    </w:p>
    <w:p w:rsidR="008C3FA2" w:rsidRDefault="008C3FA2">
      <w:pPr>
        <w:rPr>
          <w:snapToGrid w:val="0"/>
          <w:color w:val="000000"/>
        </w:rPr>
      </w:pPr>
    </w:p>
    <w:p w:rsidR="008C3FA2" w:rsidRDefault="008C3FA2">
      <w:pPr>
        <w:rPr>
          <w:snapToGrid w:val="0"/>
          <w:color w:val="000000"/>
        </w:rPr>
      </w:pPr>
      <w:r>
        <w:rPr>
          <w:snapToGrid w:val="0"/>
          <w:color w:val="000000"/>
        </w:rPr>
        <w:tab/>
      </w:r>
      <w:hyperlink r:id="rId43" w:history="1">
        <w:r>
          <w:rPr>
            <w:rStyle w:val="Hyperlink"/>
            <w:snapToGrid w:val="0"/>
            <w:color w:val="000000"/>
          </w:rPr>
          <w:t>Předseda PSP Miloslav Vlček</w:t>
        </w:r>
      </w:hyperlink>
      <w:r>
        <w:rPr>
          <w:snapToGrid w:val="0"/>
          <w:color w:val="000000"/>
          <w:u w:val="single"/>
        </w:rPr>
        <w:t>:</w:t>
      </w:r>
      <w:r>
        <w:rPr>
          <w:snapToGrid w:val="0"/>
          <w:color w:val="000000"/>
        </w:rPr>
        <w:t xml:space="preserve"> Děkuji, pane předsedo. Dále se o slovo hlásí? Měl jsem avizovanou přihlášku pana ministra Cyrila Svobody. Už ne, takže dále již s přednostním právem nechce vystoupit nikdo.</w:t>
      </w:r>
    </w:p>
    <w:p w:rsidR="008C3FA2" w:rsidRDefault="008C3FA2">
      <w:pPr>
        <w:rPr>
          <w:snapToGrid w:val="0"/>
          <w:color w:val="000000"/>
        </w:rPr>
      </w:pPr>
      <w:r>
        <w:rPr>
          <w:snapToGrid w:val="0"/>
          <w:color w:val="000000"/>
        </w:rPr>
        <w:tab/>
        <w:t xml:space="preserve">Nyní tedy rozhodneme, jak jsem již avizoval, o způsobu hlasování. O procedurálním návrhu senátora Mejstříka rozhodneme až po stanovení způsobu volby prezidenta republiky, tak jak jsem s panem senátorem se dohodl. </w:t>
      </w:r>
    </w:p>
    <w:p w:rsidR="008C3FA2" w:rsidRDefault="008C3FA2">
      <w:pPr>
        <w:rPr>
          <w:snapToGrid w:val="0"/>
          <w:color w:val="000000"/>
        </w:rPr>
      </w:pPr>
      <w:r>
        <w:rPr>
          <w:snapToGrid w:val="0"/>
          <w:color w:val="000000"/>
        </w:rPr>
        <w:t> </w:t>
      </w:r>
    </w:p>
    <w:p w:rsidR="008C3FA2" w:rsidRDefault="008C3FA2">
      <w:pPr>
        <w:rPr>
          <w:snapToGrid w:val="0"/>
          <w:color w:val="000000"/>
        </w:rPr>
      </w:pPr>
      <w:r>
        <w:tab/>
      </w:r>
      <w:r>
        <w:rPr>
          <w:snapToGrid w:val="0"/>
          <w:color w:val="000000"/>
        </w:rPr>
        <w:t>Budeme hlasovat o návrhu, aby volba prezidenta republiky proběhla tajným hlasováním, s tím, že v případě, že nebude přijato usnesení podle § 75 jednacího řádu, znamená to bez dalšího hlasování, že budeme volit prezidenta republiky hlasováním veřejným.</w:t>
      </w:r>
    </w:p>
    <w:p w:rsidR="008C3FA2" w:rsidRDefault="008C3FA2">
      <w:pPr>
        <w:rPr>
          <w:snapToGrid w:val="0"/>
          <w:color w:val="000000"/>
        </w:rPr>
      </w:pPr>
      <w:r>
        <w:rPr>
          <w:snapToGrid w:val="0"/>
          <w:color w:val="000000"/>
        </w:rPr>
        <w:t> </w:t>
      </w:r>
    </w:p>
    <w:p w:rsidR="008C3FA2" w:rsidRDefault="008C3FA2">
      <w:pPr>
        <w:rPr>
          <w:snapToGrid w:val="0"/>
          <w:color w:val="000000"/>
        </w:rPr>
      </w:pPr>
      <w:r>
        <w:rPr>
          <w:snapToGrid w:val="0"/>
          <w:color w:val="000000"/>
        </w:rPr>
        <w:t>(pokračuje Vlček)</w:t>
      </w:r>
    </w:p>
    <w:p w:rsidR="008C3FA2" w:rsidRDefault="008C3FA2">
      <w:pPr>
        <w:rPr>
          <w:snapToGrid w:val="0"/>
          <w:color w:val="000000"/>
        </w:rPr>
      </w:pPr>
      <w:r>
        <w:rPr>
          <w:snapToGrid w:val="0"/>
          <w:color w:val="000000"/>
        </w:rPr>
        <w:tab/>
        <w:t>Prosím, aby byl zjištěn počet přítomných poslanců. (Probíhá sčítání poslanců.)</w:t>
      </w:r>
    </w:p>
    <w:p w:rsidR="008C3FA2" w:rsidRDefault="008C3FA2">
      <w:pPr>
        <w:rPr>
          <w:snapToGrid w:val="0"/>
          <w:color w:val="000000"/>
        </w:rPr>
      </w:pPr>
      <w:r>
        <w:rPr>
          <w:snapToGrid w:val="0"/>
          <w:color w:val="000000"/>
        </w:rPr>
        <w:t> </w:t>
      </w:r>
    </w:p>
    <w:p w:rsidR="008C3FA2" w:rsidRDefault="008C3FA2">
      <w:pPr>
        <w:rPr>
          <w:snapToGrid w:val="0"/>
          <w:color w:val="000000"/>
        </w:rPr>
      </w:pPr>
      <w:r>
        <w:rPr>
          <w:snapToGrid w:val="0"/>
          <w:color w:val="000000"/>
        </w:rPr>
        <w:tab/>
        <w:t>Táži se, kdo z přítomných poslanců je pro návrh, tak jak jsem ho přednesl. Kdo je proti?</w:t>
      </w:r>
    </w:p>
    <w:p w:rsidR="008C3FA2" w:rsidRDefault="008C3FA2">
      <w:pPr>
        <w:rPr>
          <w:snapToGrid w:val="0"/>
          <w:color w:val="000000"/>
        </w:rPr>
      </w:pPr>
      <w:r>
        <w:rPr>
          <w:snapToGrid w:val="0"/>
          <w:color w:val="000000"/>
        </w:rPr>
        <w:tab/>
        <w:t>V hlasování pořadové číslo 3 z přítomných 199 poslankyň a poslanců pro návrh 1, proti 78. Poslanecká sněmovna s návrhem nevyslovila souhlas.</w:t>
      </w:r>
    </w:p>
    <w:p w:rsidR="008C3FA2" w:rsidRDefault="008C3FA2">
      <w:r>
        <w:rPr>
          <w:snapToGrid w:val="0"/>
          <w:color w:val="000000"/>
        </w:rPr>
        <w:t>***</w:t>
      </w:r>
    </w:p>
    <w:p w:rsidR="008C3FA2" w:rsidRDefault="008C3FA2">
      <w:r>
        <w:t> </w:t>
      </w:r>
    </w:p>
    <w:p w:rsidR="008C3FA2" w:rsidRDefault="008C3FA2">
      <w:r>
        <w:t>(14.10 hodin)</w:t>
      </w:r>
      <w:r>
        <w:br/>
        <w:t>(pokračuje Vlček)</w:t>
      </w:r>
    </w:p>
    <w:p w:rsidR="008C3FA2" w:rsidRDefault="008C3FA2">
      <w:r>
        <w:tab/>
        <w:t>Prosím, aby byl zjištěn počet přítomných senátorů. (Probíhá sčítání senátorů.)</w:t>
      </w:r>
    </w:p>
    <w:p w:rsidR="008C3FA2" w:rsidRDefault="008C3FA2">
      <w:r>
        <w:t> </w:t>
      </w:r>
    </w:p>
    <w:p w:rsidR="008C3FA2" w:rsidRDefault="008C3FA2">
      <w:r>
        <w:tab/>
        <w:t>Táži se, kdo z přítomných senátorů je pro návrh, jak jsem jej přednesl, to znamená, že jsme pro tajnou volbu. Kdo je proti?</w:t>
      </w:r>
    </w:p>
    <w:p w:rsidR="008C3FA2" w:rsidRDefault="008C3FA2">
      <w:r>
        <w:tab/>
        <w:t>V hlasování pořadové číslo 3 z přítomných 81 senátorek a senátorů pro návrh 7, proti 20. Senát s návrhem nevyslovil souhlas. Konstatuji, že jsme rozhodli, že prezidenta republiky nebudeme volit podle předneseného návrhu.</w:t>
      </w:r>
    </w:p>
    <w:p w:rsidR="008C3FA2" w:rsidRDefault="008C3FA2">
      <w:r>
        <w:t> </w:t>
      </w:r>
    </w:p>
    <w:p w:rsidR="008C3FA2" w:rsidRDefault="008C3FA2">
      <w:r>
        <w:tab/>
        <w:t>Nyní bychom hlasovali o návrhu pana senátora Mejstříka. Pan senátor navrhl: V případě, že se Parlament České republiky usnese na veřejné volbě prezidenta, bude volební dokumentace – jmenné seznamy se záznamy o volbě, volební protokoly – archivována Poslaneckou sněmovnou Parlamentu České republiky po dobu pěti let. Bezprostředně po zveřejnění výsledků volby předá volební komise tyto jmenné seznamy médiím. Jmenné seznamy s výsledky hlasování budou neprodleně zveřejněny na internetových stránkách obou komor – Poslanecké sněmovny a Senátu – Parlamentu České republiky po dobu nejméně třiceti dnů.</w:t>
      </w:r>
    </w:p>
    <w:p w:rsidR="008C3FA2" w:rsidRDefault="008C3FA2">
      <w:r>
        <w:t> </w:t>
      </w:r>
    </w:p>
    <w:p w:rsidR="008C3FA2" w:rsidRDefault="008C3FA2">
      <w:r>
        <w:tab/>
        <w:t>Prosím, aby byl zjištěn počet přítomných senátorů.</w:t>
      </w:r>
    </w:p>
    <w:p w:rsidR="008C3FA2" w:rsidRDefault="008C3FA2">
      <w:r>
        <w:t> </w:t>
      </w:r>
    </w:p>
    <w:p w:rsidR="008C3FA2" w:rsidRDefault="008C3FA2">
      <w:r>
        <w:tab/>
        <w:t>Táži se, kdo z přítomných senátorů souhlasí s návrhem pana senátora Mejstříka. Kdo je proti?</w:t>
      </w:r>
    </w:p>
    <w:p w:rsidR="008C3FA2" w:rsidRDefault="008C3FA2">
      <w:r>
        <w:tab/>
        <w:t>V hlasování pořadové číslo 4 z přítomných 81 senátorek a senátorů pro návrh 16, proti 28. Senát s návrhem nevyslovil souhlas.</w:t>
      </w:r>
    </w:p>
    <w:p w:rsidR="008C3FA2" w:rsidRDefault="008C3FA2">
      <w:r>
        <w:t> </w:t>
      </w:r>
    </w:p>
    <w:p w:rsidR="008C3FA2" w:rsidRDefault="008C3FA2">
      <w:r>
        <w:tab/>
        <w:t>Prosím, aby byl zjištěn počet přítomných poslanců.</w:t>
      </w:r>
    </w:p>
    <w:p w:rsidR="008C3FA2" w:rsidRDefault="008C3FA2">
      <w:r>
        <w:br w:type="page"/>
        <w:t> </w:t>
      </w:r>
    </w:p>
    <w:p w:rsidR="008C3FA2" w:rsidRDefault="008C3FA2">
      <w:r>
        <w:t>(pokračuje Vlček)</w:t>
      </w:r>
    </w:p>
    <w:p w:rsidR="008C3FA2" w:rsidRDefault="008C3FA2">
      <w:r>
        <w:tab/>
        <w:t>Táži se, kdo z přítomných poslanců je pro návrh pana senátora Mejstříka. Kdo je proti|?</w:t>
      </w:r>
    </w:p>
    <w:p w:rsidR="008C3FA2" w:rsidRDefault="008C3FA2">
      <w:r>
        <w:tab/>
        <w:t>V hlasování pořadové číslo 4 z přítomných 199 poslankyň a poslanců pro návrh 80, proti 54. Poslanecká sněmovna s návrhem nevyslovila souhlas. Konstatuji, že s návrhem pana senátora Mejstříka nebyl vysloven souhlas.</w:t>
      </w:r>
    </w:p>
    <w:p w:rsidR="008C3FA2" w:rsidRDefault="008C3FA2">
      <w:r>
        <w:t> </w:t>
      </w:r>
    </w:p>
    <w:p w:rsidR="008C3FA2" w:rsidRDefault="008C3FA2">
      <w:r>
        <w:tab/>
        <w:t>Nyní vyhlašuji dvacetiminutovou přestávku na žádost předsedů volební komise do 14.45 hodin. Sejdeme se ve 14.45.</w:t>
      </w:r>
    </w:p>
    <w:p w:rsidR="008C3FA2" w:rsidRDefault="008C3FA2">
      <w:r>
        <w:t> </w:t>
      </w:r>
    </w:p>
    <w:p w:rsidR="008C3FA2" w:rsidRDefault="008C3FA2">
      <w:r>
        <w:tab/>
        <w:t>(Jednání přerušeno ve 14.20 hodin.)</w:t>
      </w:r>
    </w:p>
    <w:p w:rsidR="008C3FA2" w:rsidRDefault="008C3FA2">
      <w:r>
        <w:t>***</w:t>
      </w:r>
    </w:p>
    <w:p w:rsidR="008C3FA2" w:rsidRDefault="008C3FA2">
      <w:r>
        <w:t> </w:t>
      </w:r>
    </w:p>
    <w:p w:rsidR="008C3FA2" w:rsidRDefault="008C3FA2">
      <w:r>
        <w:t>(Jednání pokračovalo ve 14.45 hodin.)</w:t>
      </w:r>
    </w:p>
    <w:p w:rsidR="008C3FA2" w:rsidRDefault="008C3FA2">
      <w:r>
        <w:t> </w:t>
      </w:r>
    </w:p>
    <w:p w:rsidR="008C3FA2" w:rsidRDefault="008C3FA2">
      <w:r>
        <w:rPr>
          <w:snapToGrid w:val="0"/>
          <w:color w:val="000000"/>
        </w:rPr>
        <w:tab/>
      </w:r>
      <w:hyperlink r:id="rId44" w:history="1">
        <w:r>
          <w:rPr>
            <w:rStyle w:val="Hyperlink"/>
            <w:color w:val="000000"/>
          </w:rPr>
          <w:t>Předseda PSP Miloslav Vlček</w:t>
        </w:r>
      </w:hyperlink>
      <w:r>
        <w:rPr>
          <w:snapToGrid w:val="0"/>
          <w:color w:val="000000"/>
          <w:u w:val="single"/>
        </w:rPr>
        <w:t>:</w:t>
      </w:r>
      <w:r>
        <w:t xml:space="preserve"> Vážené paní senátorky, vážené paní poslankyně, vážení páni senátoři, vážení páni poslanci, vážení členové vlády, milí hosté, zahajuji naše přerušené jednání. </w:t>
      </w:r>
    </w:p>
    <w:p w:rsidR="008C3FA2" w:rsidRDefault="008C3FA2">
      <w:r>
        <w:rPr>
          <w:snapToGrid w:val="0"/>
          <w:color w:val="000000"/>
        </w:rPr>
        <w:tab/>
      </w:r>
      <w:r>
        <w:t xml:space="preserve">Konstatuji, že jsme rozhodli o způsobu volby prezidenta republiky, a to veřejným hlasováním. </w:t>
      </w:r>
    </w:p>
    <w:p w:rsidR="008C3FA2" w:rsidRDefault="008C3FA2">
      <w:r>
        <w:rPr>
          <w:snapToGrid w:val="0"/>
          <w:color w:val="000000"/>
        </w:rPr>
        <w:tab/>
      </w:r>
      <w:r>
        <w:t xml:space="preserve">Připomenu, že o obou navržených kandidátech dám hlasovat jednotlivě v abecedním pořadí. Při hlasování budou sčítat naše hlasy </w:t>
      </w:r>
      <w:proofErr w:type="spellStart"/>
      <w:r>
        <w:t>skrutátorky</w:t>
      </w:r>
      <w:proofErr w:type="spellEnd"/>
      <w:r>
        <w:t xml:space="preserve">, které jsou přítomny v sále. Jsou to pracovnice Kanceláří obou komor Parlamentu, které určili svými rozhodnutími vedoucí Kanceláře Senátu a vedoucí Kanceláře Poslanecké sněmovny v souladu s § 74 odst. 5 jednacího řádu Poslanecké sněmovny. S těmito </w:t>
      </w:r>
      <w:proofErr w:type="spellStart"/>
      <w:r>
        <w:t>skrutátorkami</w:t>
      </w:r>
      <w:proofErr w:type="spellEnd"/>
      <w:r>
        <w:t xml:space="preserve"> musí před zahájením hlasování podle volebního řádu vyslovit souhlas Sněmovna i Senát. </w:t>
      </w:r>
    </w:p>
    <w:p w:rsidR="008C3FA2" w:rsidRDefault="008C3FA2">
      <w:r>
        <w:rPr>
          <w:snapToGrid w:val="0"/>
          <w:color w:val="000000"/>
        </w:rPr>
        <w:tab/>
      </w:r>
      <w:r>
        <w:t xml:space="preserve">Prosím všechny </w:t>
      </w:r>
      <w:proofErr w:type="spellStart"/>
      <w:r>
        <w:t>skrutátorky</w:t>
      </w:r>
      <w:proofErr w:type="spellEnd"/>
      <w:r>
        <w:t xml:space="preserve">, aby předstoupily před senátory a poslance. </w:t>
      </w:r>
    </w:p>
    <w:p w:rsidR="008C3FA2" w:rsidRDefault="008C3FA2">
      <w:r>
        <w:rPr>
          <w:snapToGrid w:val="0"/>
          <w:color w:val="000000"/>
        </w:rPr>
        <w:tab/>
      </w:r>
      <w:r>
        <w:t xml:space="preserve">Nyní přečtu jména </w:t>
      </w:r>
      <w:proofErr w:type="spellStart"/>
      <w:r>
        <w:t>skrutátorek</w:t>
      </w:r>
      <w:proofErr w:type="spellEnd"/>
      <w:r>
        <w:t xml:space="preserve">, které se vám představí. Předpokládám, že poté se k určeným </w:t>
      </w:r>
      <w:proofErr w:type="spellStart"/>
      <w:r>
        <w:t>skrutátorkám</w:t>
      </w:r>
      <w:proofErr w:type="spellEnd"/>
      <w:r>
        <w:t xml:space="preserve"> vyjádříte hlasováním, a to najednou vždy v každé komoře. </w:t>
      </w:r>
    </w:p>
    <w:p w:rsidR="008C3FA2" w:rsidRDefault="008C3FA2">
      <w:r>
        <w:rPr>
          <w:snapToGrid w:val="0"/>
          <w:color w:val="000000"/>
        </w:rPr>
        <w:tab/>
      </w:r>
      <w:proofErr w:type="spellStart"/>
      <w:r>
        <w:t>Skrutátorky</w:t>
      </w:r>
      <w:proofErr w:type="spellEnd"/>
      <w:r>
        <w:t xml:space="preserve"> Senátu: Eva </w:t>
      </w:r>
      <w:proofErr w:type="spellStart"/>
      <w:r>
        <w:t>Baránková</w:t>
      </w:r>
      <w:proofErr w:type="spellEnd"/>
      <w:r>
        <w:t xml:space="preserve">, Marie </w:t>
      </w:r>
      <w:proofErr w:type="spellStart"/>
      <w:r>
        <w:t>Bouchalová</w:t>
      </w:r>
      <w:proofErr w:type="spellEnd"/>
      <w:r>
        <w:t xml:space="preserve">, Jiřina Červenková, Pavla Ducháčková, Taťána Horká, </w:t>
      </w:r>
      <w:smartTag w:uri="urn:schemas-microsoft-com:office:smarttags" w:element="PersonName">
        <w:smartTagPr>
          <w:attr w:name="ProductID" w:val="Jiřina Prokopová"/>
        </w:smartTagPr>
        <w:r>
          <w:t>Jiřina Prokopová</w:t>
        </w:r>
      </w:smartTag>
      <w:r>
        <w:t xml:space="preserve">, Jiřina Vaculíková, Miloslava Vojáčková. </w:t>
      </w:r>
    </w:p>
    <w:p w:rsidR="008C3FA2" w:rsidRDefault="008C3FA2">
      <w:r>
        <w:rPr>
          <w:snapToGrid w:val="0"/>
          <w:color w:val="000000"/>
        </w:rPr>
        <w:tab/>
      </w:r>
      <w:r>
        <w:t xml:space="preserve">Skrutátory Poslanecké sněmovny: Darja Havlíčková, Dana </w:t>
      </w:r>
      <w:proofErr w:type="spellStart"/>
      <w:r>
        <w:t>Chromcová</w:t>
      </w:r>
      <w:proofErr w:type="spellEnd"/>
      <w:r>
        <w:t xml:space="preserve">, Václava </w:t>
      </w:r>
      <w:proofErr w:type="spellStart"/>
      <w:r>
        <w:t>Kalvasová</w:t>
      </w:r>
      <w:proofErr w:type="spellEnd"/>
      <w:r>
        <w:t xml:space="preserve">, Jindra Miklíková, Alena Malá, Michaela Nejedlá, Alena </w:t>
      </w:r>
      <w:proofErr w:type="spellStart"/>
      <w:r>
        <w:t>Hrubáčková</w:t>
      </w:r>
      <w:proofErr w:type="spellEnd"/>
      <w:r>
        <w:t xml:space="preserve">, Eva Růžková, Jana Slavíčková a Jitka Vrbová. </w:t>
      </w:r>
    </w:p>
    <w:p w:rsidR="008C3FA2" w:rsidRDefault="008C3FA2">
      <w:r>
        <w:rPr>
          <w:snapToGrid w:val="0"/>
          <w:color w:val="000000"/>
        </w:rPr>
        <w:tab/>
      </w:r>
      <w:r>
        <w:t xml:space="preserve">Chce se někdo k představeným </w:t>
      </w:r>
      <w:proofErr w:type="spellStart"/>
      <w:r>
        <w:t>skrutátorkám</w:t>
      </w:r>
      <w:proofErr w:type="spellEnd"/>
      <w:r>
        <w:t xml:space="preserve"> vyjádřit? Pokud ne, budeme postupovat podle mého návrhu. </w:t>
      </w:r>
    </w:p>
    <w:p w:rsidR="008C3FA2" w:rsidRDefault="008C3FA2">
      <w:r>
        <w:t> </w:t>
      </w:r>
    </w:p>
    <w:p w:rsidR="008C3FA2" w:rsidRDefault="008C3FA2">
      <w:r>
        <w:rPr>
          <w:snapToGrid w:val="0"/>
          <w:color w:val="000000"/>
        </w:rPr>
        <w:tab/>
      </w:r>
      <w:r>
        <w:t xml:space="preserve">Prosím, aby byl zjištěn počet přítomných senátorů. </w:t>
      </w:r>
    </w:p>
    <w:p w:rsidR="008C3FA2" w:rsidRDefault="008C3FA2">
      <w:r>
        <w:t> </w:t>
      </w:r>
    </w:p>
    <w:p w:rsidR="008C3FA2" w:rsidRDefault="008C3FA2">
      <w:r>
        <w:rPr>
          <w:snapToGrid w:val="0"/>
          <w:color w:val="000000"/>
        </w:rPr>
        <w:tab/>
      </w:r>
      <w:r>
        <w:t xml:space="preserve">Táži se, kdo z přítomných senátorů souhlasí s určenými </w:t>
      </w:r>
      <w:proofErr w:type="spellStart"/>
      <w:r>
        <w:t>skrutátorkami</w:t>
      </w:r>
      <w:proofErr w:type="spellEnd"/>
      <w:r>
        <w:t>. Kdo je proti?</w:t>
      </w:r>
    </w:p>
    <w:p w:rsidR="008C3FA2" w:rsidRDefault="008C3FA2">
      <w:r>
        <w:rPr>
          <w:snapToGrid w:val="0"/>
          <w:color w:val="000000"/>
        </w:rPr>
        <w:tab/>
      </w:r>
      <w:r>
        <w:t xml:space="preserve">V hlasování pořadové číslo 5 z přítomných 80 senátorek a senátorů pro návrh 79, proti nikdo. Senát s určenými </w:t>
      </w:r>
      <w:proofErr w:type="spellStart"/>
      <w:r>
        <w:t>skrutátorkami</w:t>
      </w:r>
      <w:proofErr w:type="spellEnd"/>
      <w:r>
        <w:t xml:space="preserve"> vyslovil souhlas. </w:t>
      </w:r>
    </w:p>
    <w:p w:rsidR="008C3FA2" w:rsidRDefault="008C3FA2">
      <w:r>
        <w:br w:type="page"/>
        <w:t> </w:t>
      </w:r>
    </w:p>
    <w:p w:rsidR="008C3FA2" w:rsidRDefault="008C3FA2">
      <w:r>
        <w:t>(pokračuje Vlček)</w:t>
      </w:r>
    </w:p>
    <w:p w:rsidR="008C3FA2" w:rsidRDefault="008C3FA2">
      <w:r>
        <w:rPr>
          <w:snapToGrid w:val="0"/>
          <w:color w:val="000000"/>
        </w:rPr>
        <w:tab/>
      </w:r>
      <w:r>
        <w:t xml:space="preserve">Prosím, aby byl zjištěn počet přítomných poslanců. </w:t>
      </w:r>
    </w:p>
    <w:p w:rsidR="008C3FA2" w:rsidRDefault="008C3FA2">
      <w:r>
        <w:t> </w:t>
      </w:r>
    </w:p>
    <w:p w:rsidR="008C3FA2" w:rsidRDefault="008C3FA2">
      <w:r>
        <w:rPr>
          <w:snapToGrid w:val="0"/>
          <w:color w:val="000000"/>
        </w:rPr>
        <w:tab/>
      </w:r>
      <w:r>
        <w:t xml:space="preserve">Táži se, kdo z přítomných poslanců souhlasí s určenými </w:t>
      </w:r>
      <w:proofErr w:type="spellStart"/>
      <w:r>
        <w:t>skrutátorkami</w:t>
      </w:r>
      <w:proofErr w:type="spellEnd"/>
      <w:r>
        <w:t>. Kdo je proti?</w:t>
      </w:r>
    </w:p>
    <w:p w:rsidR="008C3FA2" w:rsidRDefault="008C3FA2">
      <w:r>
        <w:rPr>
          <w:snapToGrid w:val="0"/>
          <w:color w:val="000000"/>
        </w:rPr>
        <w:tab/>
      </w:r>
      <w:r>
        <w:t xml:space="preserve">V hlasování pořadové číslo 5 z přítomných 198 poslankyň a poslanců pro návrh 197, proti nikdo. Konstatuji, že Poslanecká sněmovna vyslovila souhlas s určenými </w:t>
      </w:r>
      <w:proofErr w:type="spellStart"/>
      <w:r>
        <w:t>skrutátorkami</w:t>
      </w:r>
      <w:proofErr w:type="spellEnd"/>
      <w:r>
        <w:t xml:space="preserve">. </w:t>
      </w:r>
    </w:p>
    <w:p w:rsidR="008C3FA2" w:rsidRDefault="008C3FA2">
      <w:r>
        <w:t>***</w:t>
      </w:r>
    </w:p>
    <w:p w:rsidR="008C3FA2" w:rsidRDefault="008C3FA2">
      <w:r>
        <w:t> </w:t>
      </w:r>
    </w:p>
    <w:p w:rsidR="008C3FA2" w:rsidRDefault="008C3FA2">
      <w:r>
        <w:t>(14.50 hodin)</w:t>
      </w:r>
      <w:r>
        <w:br/>
        <w:t>(pokračuje Vlček)</w:t>
      </w:r>
    </w:p>
    <w:p w:rsidR="008C3FA2" w:rsidRDefault="008C3FA2">
      <w:r>
        <w:tab/>
        <w:t xml:space="preserve">Konstatuji, že jsme vyslovili souhlas se skrutátory, kteří budou zajišťovat výsledky hlasování, a proto můžeme přistoupit k volbě prezidenta republiky veřejným hlasováním. Prosím, aby u stolku zpravodajů zaujali místo předseda senátní volební komise a místopředsedkyně poslanecké volební komise. Žádám tedy senátora Josefa </w:t>
      </w:r>
      <w:proofErr w:type="spellStart"/>
      <w:r>
        <w:t>Pavlatu</w:t>
      </w:r>
      <w:proofErr w:type="spellEnd"/>
      <w:r>
        <w:t xml:space="preserve"> a poslankyni Vlastu Bohdalovou, aby se posadili ke stolku zpravodajů a společně se mnou sledovali hlasování.</w:t>
      </w:r>
    </w:p>
    <w:p w:rsidR="008C3FA2" w:rsidRDefault="008C3FA2">
      <w:r>
        <w:tab/>
        <w:t xml:space="preserve">Nyní prosím, aby se ke každé </w:t>
      </w:r>
      <w:proofErr w:type="spellStart"/>
      <w:r>
        <w:t>skrutátorce</w:t>
      </w:r>
      <w:proofErr w:type="spellEnd"/>
      <w:r>
        <w:t xml:space="preserve"> dostavil jeden člen volební komise a dohlížel na průběh hlasování. (Děje se.)</w:t>
      </w:r>
    </w:p>
    <w:p w:rsidR="008C3FA2" w:rsidRDefault="008C3FA2">
      <w:r>
        <w:tab/>
        <w:t xml:space="preserve">Společná volební komise předložila jména a příjmení kandidátů na úřad prezidenta republiky v abecedním pořadí. O navržených kandidátech budeme hlasovat tedy v tomto pořadí. Podle předložených sněmovních a senátních tisků máme tedy dva kandidáty. V senátních tiscích </w:t>
      </w:r>
      <w:smartTag w:uri="urn:schemas-microsoft-com:office:smarttags" w:element="metricconverter">
        <w:smartTagPr>
          <w:attr w:name="ProductID" w:val="184 a"/>
        </w:smartTagPr>
        <w:r>
          <w:t>184 a</w:t>
        </w:r>
      </w:smartTag>
      <w:r>
        <w:t xml:space="preserve"> </w:t>
      </w:r>
      <w:smartTag w:uri="urn:schemas-microsoft-com:office:smarttags" w:element="metricconverter">
        <w:smartTagPr>
          <w:attr w:name="ProductID" w:val="186 a"/>
        </w:smartTagPr>
        <w:r>
          <w:t>186 a</w:t>
        </w:r>
      </w:smartTag>
      <w:r>
        <w:t xml:space="preserve"> ve sněmovních tiscích </w:t>
      </w:r>
      <w:smartTag w:uri="urn:schemas-microsoft-com:office:smarttags" w:element="metricconverter">
        <w:smartTagPr>
          <w:attr w:name="ProductID" w:val="419 a"/>
        </w:smartTagPr>
        <w:r>
          <w:t>419 a</w:t>
        </w:r>
      </w:smartTag>
      <w:r>
        <w:t xml:space="preserve"> 421 je navrženým kandidátem na prezidenta republiky pan Václav Klaus. V senátním tisku </w:t>
      </w:r>
      <w:smartTag w:uri="urn:schemas-microsoft-com:office:smarttags" w:element="metricconverter">
        <w:smartTagPr>
          <w:attr w:name="ProductID" w:val="183 a"/>
        </w:smartTagPr>
        <w:r>
          <w:t>183 a</w:t>
        </w:r>
      </w:smartTag>
      <w:r>
        <w:t xml:space="preserve"> ve sněmovním tisku 418 je navrženým kandidátem na prezidenta republiky pan Jan Švejnar.</w:t>
      </w:r>
    </w:p>
    <w:p w:rsidR="008C3FA2" w:rsidRDefault="008C3FA2">
      <w:r>
        <w:tab/>
        <w:t xml:space="preserve">Připomenu ještě, že v prvním kole je zvolen kandidát, který získal nadpoloviční většinu hlasů všech senátorů a nadpoloviční většinu hlasů všech poslanců. To znamená, že </w:t>
      </w:r>
      <w:proofErr w:type="spellStart"/>
      <w:r>
        <w:t>kvorum</w:t>
      </w:r>
      <w:proofErr w:type="spellEnd"/>
      <w:r>
        <w:t xml:space="preserve"> pro toto kolo voleb je 41 senátorů a 101 poslanců.</w:t>
      </w:r>
    </w:p>
    <w:p w:rsidR="008C3FA2" w:rsidRDefault="008C3FA2">
      <w:r>
        <w:tab/>
        <w:t>Současně upozorňuji na skutečnost, že jeden senátor nebo poslanec nemůže současně hlasovat pro všechny kandidáty. Tento závěr vyplývá nepochybně z logiky věci, kdy smyslem naší společné schůze je podle ústavy zvolení jednoho prezidenta, přičemž lze obdobně vycházet i z principů stanovených jednacím řádem pro tajnou volbu, kdy může volitel rovněž vyslovit souhlas pouze s jedním kandidátem. Případné hlasování jednoho senátora nebo jednoho poslance pro všechny kandidáty by proto způsobilo zmatečnost celého hlasování a z uvedených důvodů prosím, aby byly zachovány ústavní a zákonné principy. V takovém případě bych byl nucen prohlásit hlasování za zmatečné a hlasování by muselo být v obou komorách opakováno.</w:t>
      </w:r>
    </w:p>
    <w:p w:rsidR="008C3FA2" w:rsidRDefault="008C3FA2">
      <w:r>
        <w:br w:type="page"/>
        <w:t> </w:t>
      </w:r>
    </w:p>
    <w:p w:rsidR="008C3FA2" w:rsidRDefault="008C3FA2">
      <w:r>
        <w:t>(pokračuje Vlček)</w:t>
      </w:r>
    </w:p>
    <w:p w:rsidR="008C3FA2" w:rsidRDefault="008C3FA2">
      <w:r>
        <w:rPr>
          <w:snapToGrid w:val="0"/>
          <w:color w:val="000000"/>
        </w:rPr>
        <w:tab/>
      </w:r>
      <w:r>
        <w:t>A nyní přikročíme k hlasování. Nejprve bude hlasovat Senát. Prosím, aby byl zjištěn počet přítomných senátorů.</w:t>
      </w:r>
    </w:p>
    <w:p w:rsidR="008C3FA2" w:rsidRDefault="008C3FA2">
      <w:r>
        <w:t> </w:t>
      </w:r>
    </w:p>
    <w:p w:rsidR="008C3FA2" w:rsidRDefault="008C3FA2">
      <w:r>
        <w:tab/>
        <w:t>Táži se, kdo z přítomných senátorů je pro kandidáta pana Václava Klause. Kdo je proti?</w:t>
      </w:r>
    </w:p>
    <w:p w:rsidR="008C3FA2" w:rsidRDefault="008C3FA2">
      <w:r>
        <w:t xml:space="preserve">*** </w:t>
      </w:r>
    </w:p>
    <w:p w:rsidR="008C3FA2" w:rsidRDefault="008C3FA2">
      <w:r>
        <w:t> </w:t>
      </w:r>
    </w:p>
    <w:p w:rsidR="008C3FA2" w:rsidRDefault="008C3FA2">
      <w:r>
        <w:t>(15.00 hodin)</w:t>
      </w:r>
      <w:r>
        <w:br/>
        <w:t>(pokračuje Vlček)</w:t>
      </w:r>
    </w:p>
    <w:p w:rsidR="008C3FA2" w:rsidRDefault="008C3FA2">
      <w:r>
        <w:rPr>
          <w:snapToGrid w:val="0"/>
          <w:color w:val="000000"/>
        </w:rPr>
        <w:tab/>
      </w:r>
      <w:r>
        <w:t xml:space="preserve">Nyní bude hlasovat Poslanecká sněmovna. Prosím, aby byl zjištěn počet přítomných poslanců. </w:t>
      </w:r>
    </w:p>
    <w:p w:rsidR="008C3FA2" w:rsidRDefault="008C3FA2">
      <w:r>
        <w:t> </w:t>
      </w:r>
    </w:p>
    <w:p w:rsidR="008C3FA2" w:rsidRDefault="008C3FA2">
      <w:r>
        <w:tab/>
        <w:t xml:space="preserve">Táži se, kdo z přítomných poslanců je pro kandidáta pana Václava Klause. Kdo je proti? </w:t>
      </w:r>
    </w:p>
    <w:p w:rsidR="008C3FA2" w:rsidRDefault="008C3FA2">
      <w:r>
        <w:t> </w:t>
      </w:r>
    </w:p>
    <w:p w:rsidR="008C3FA2" w:rsidRDefault="008C3FA2">
      <w:r>
        <w:tab/>
        <w:t xml:space="preserve">Přikročíme k hlasování o dalším kandidátovi. Nejprve bude opět hlasovat Senát. Poprosím, aby byl zjištěn počet přítomných senátorů. </w:t>
      </w:r>
    </w:p>
    <w:p w:rsidR="008C3FA2" w:rsidRDefault="008C3FA2">
      <w:r>
        <w:t> </w:t>
      </w:r>
    </w:p>
    <w:p w:rsidR="008C3FA2" w:rsidRDefault="008C3FA2">
      <w:r>
        <w:tab/>
        <w:t xml:space="preserve">Táži se, kdo z přítomných senátorů je pro kandidáta pana Jana </w:t>
      </w:r>
      <w:proofErr w:type="spellStart"/>
      <w:r>
        <w:t>Švejnara</w:t>
      </w:r>
      <w:proofErr w:type="spellEnd"/>
      <w:r>
        <w:t xml:space="preserve">. Kdo je proti? </w:t>
      </w:r>
    </w:p>
    <w:p w:rsidR="008C3FA2" w:rsidRDefault="008C3FA2">
      <w:r>
        <w:t> </w:t>
      </w:r>
    </w:p>
    <w:p w:rsidR="008C3FA2" w:rsidRDefault="008C3FA2">
      <w:r>
        <w:tab/>
        <w:t xml:space="preserve">Nyní bude hlasovat Poslanecká sněmovna. Prosím, aby byl zjištěn počet přítomných poslanců. </w:t>
      </w:r>
    </w:p>
    <w:p w:rsidR="008C3FA2" w:rsidRDefault="008C3FA2">
      <w:r>
        <w:t> </w:t>
      </w:r>
    </w:p>
    <w:p w:rsidR="008C3FA2" w:rsidRDefault="008C3FA2">
      <w:r>
        <w:tab/>
        <w:t xml:space="preserve">Táži se, kdo z přítomných poslanců je pro kandidáta pana Jana </w:t>
      </w:r>
      <w:proofErr w:type="spellStart"/>
      <w:r>
        <w:t>Švejnara</w:t>
      </w:r>
      <w:proofErr w:type="spellEnd"/>
      <w:r>
        <w:t xml:space="preserve">. Kdo je proti? </w:t>
      </w:r>
    </w:p>
    <w:p w:rsidR="008C3FA2" w:rsidRDefault="008C3FA2">
      <w:r>
        <w:t>***</w:t>
      </w:r>
    </w:p>
    <w:p w:rsidR="008C3FA2" w:rsidRDefault="008C3FA2">
      <w:r>
        <w:t> </w:t>
      </w:r>
    </w:p>
    <w:p w:rsidR="008C3FA2" w:rsidRDefault="008C3FA2">
      <w:r>
        <w:t>(15.10 hodin)</w:t>
      </w:r>
      <w:r>
        <w:br/>
        <w:t>(pokračuje Vlček)</w:t>
      </w:r>
    </w:p>
    <w:p w:rsidR="008C3FA2" w:rsidRDefault="008C3FA2">
      <w:r>
        <w:tab/>
        <w:t>Hlasování o jednotlivých kandidátech skončilo. Nyní přerušíme jednání zhruba na patnáct minut, aby společná volební komise zpracovala výsledky hlasování a předložila mi o tom zápis, se kterým vás seznámím. Přerušuji schůzi do 15.30 hodin.</w:t>
      </w:r>
    </w:p>
    <w:p w:rsidR="008C3FA2" w:rsidRDefault="008C3FA2">
      <w:r>
        <w:t> </w:t>
      </w:r>
    </w:p>
    <w:p w:rsidR="008C3FA2" w:rsidRDefault="008C3FA2">
      <w:r>
        <w:t>(Jednání přerušeno v 15.13 hodin.)</w:t>
      </w:r>
    </w:p>
    <w:p w:rsidR="008C3FA2" w:rsidRDefault="008C3FA2">
      <w:r>
        <w:t>(Jednání pokračovalo v 15.30 hodin.)</w:t>
      </w:r>
    </w:p>
    <w:p w:rsidR="008C3FA2" w:rsidRDefault="008C3FA2">
      <w:r>
        <w:t> </w:t>
      </w:r>
    </w:p>
    <w:p w:rsidR="008C3FA2" w:rsidRDefault="008C3FA2">
      <w:r>
        <w:tab/>
        <w:t xml:space="preserve">Vážené paní senátorky, vážené paní poslankyně, vážení páni senátoři, vážení páni poslanci, vážení členové vlády, milí hosté, zahajuji přerušené jednání. Seznámím vás s výsledky prvého kola veřejné volby prezidenta republiky. </w:t>
      </w:r>
    </w:p>
    <w:p w:rsidR="008C3FA2" w:rsidRDefault="008C3FA2">
      <w:r>
        <w:tab/>
        <w:t>Zápis o veřejné volbě prezidenta republiky, druhá volba, první kolo:</w:t>
      </w:r>
    </w:p>
    <w:p w:rsidR="008C3FA2" w:rsidRDefault="008C3FA2">
      <w:r>
        <w:tab/>
        <w:t>Pro kandidáta Václava Klause v Poslanecké sněmovně hlasovalo pro 93, v Poslanecké sněmovně hlasovalo proti 98. V Senátu hlasovalo pro 48, v Senátu hlasovalo proti 21.</w:t>
      </w:r>
    </w:p>
    <w:p w:rsidR="008C3FA2" w:rsidRDefault="008C3FA2">
      <w:r>
        <w:tab/>
        <w:t xml:space="preserve">Pro kandidáta Jana </w:t>
      </w:r>
      <w:proofErr w:type="spellStart"/>
      <w:r>
        <w:t>Švejnara</w:t>
      </w:r>
      <w:proofErr w:type="spellEnd"/>
      <w:r>
        <w:t xml:space="preserve"> v Poslanecké sněmovně hlasovalo pro 104, v Poslanecké sněmovně hlasovalo proti 81. V Senátu hlasovalo pro 32, v Senátu hlasovalo proti 33. </w:t>
      </w:r>
    </w:p>
    <w:p w:rsidR="008C3FA2" w:rsidRDefault="008C3FA2">
      <w:r>
        <w:tab/>
        <w:t>Do druhého kola volby postupují Václav Klaus a Jan Švejnar.</w:t>
      </w:r>
    </w:p>
    <w:p w:rsidR="008C3FA2" w:rsidRDefault="008C3FA2">
      <w:r>
        <w:t> </w:t>
      </w:r>
    </w:p>
    <w:p w:rsidR="008C3FA2" w:rsidRDefault="008C3FA2">
      <w:r>
        <w:rPr>
          <w:snapToGrid w:val="0"/>
          <w:color w:val="000000"/>
        </w:rPr>
        <w:tab/>
      </w:r>
      <w:r>
        <w:t xml:space="preserve">Nyní se uskuteční druhé kolo volby. Připomínám, že ve druhém kole je zvolen kandidát, který získá nadpoloviční většinu hlasů přítomných senátorů a nadpoloviční většinu hlasů přítomných poslanců. Upozorňuji, že zjištěný počet přítomných senátorů a zjištěný počet přítomných poslanců musí být stejný pro všechna hlasování v Senátu i v Poslanecké sněmovně v rámci kola. </w:t>
      </w:r>
    </w:p>
    <w:p w:rsidR="008C3FA2" w:rsidRDefault="008C3FA2">
      <w:r>
        <w:t> </w:t>
      </w:r>
    </w:p>
    <w:p w:rsidR="008C3FA2" w:rsidRDefault="008C3FA2">
      <w:r>
        <w:rPr>
          <w:snapToGrid w:val="0"/>
          <w:color w:val="000000"/>
        </w:rPr>
        <w:tab/>
      </w:r>
      <w:r>
        <w:t xml:space="preserve">Nejprve budou hlasovat členové Senátu. Prosím, aby byl zjištěn počet přítomných senátorů. </w:t>
      </w:r>
    </w:p>
    <w:p w:rsidR="008C3FA2" w:rsidRDefault="008C3FA2">
      <w:r>
        <w:t> </w:t>
      </w:r>
    </w:p>
    <w:p w:rsidR="008C3FA2" w:rsidRDefault="008C3FA2">
      <w:r>
        <w:tab/>
        <w:t>Táži se, kdo z přítomných senátorů je pro kandidáta pana Václava Klause. Kdo je proti?</w:t>
      </w:r>
    </w:p>
    <w:p w:rsidR="008C3FA2" w:rsidRDefault="008C3FA2">
      <w:r>
        <w:t>***</w:t>
      </w:r>
    </w:p>
    <w:p w:rsidR="008C3FA2" w:rsidRDefault="008C3FA2">
      <w:r>
        <w:t> </w:t>
      </w:r>
    </w:p>
    <w:p w:rsidR="008C3FA2" w:rsidRDefault="008C3FA2">
      <w:r>
        <w:t>(15.40 hodin)</w:t>
      </w:r>
      <w:r>
        <w:br/>
        <w:t>(pokračuje Vlček)</w:t>
      </w:r>
    </w:p>
    <w:p w:rsidR="008C3FA2" w:rsidRDefault="008C3FA2">
      <w:r>
        <w:tab/>
        <w:t>Prosím, aby byl zjištěn počet přítomných poslanců.</w:t>
      </w:r>
    </w:p>
    <w:p w:rsidR="008C3FA2" w:rsidRDefault="008C3FA2">
      <w:r>
        <w:t> </w:t>
      </w:r>
    </w:p>
    <w:p w:rsidR="008C3FA2" w:rsidRDefault="008C3FA2">
      <w:r>
        <w:tab/>
        <w:t>Táži se, kdo z přítomných poslanců je pro kandidáta pana Václava Klause. Kdo je proti?</w:t>
      </w:r>
    </w:p>
    <w:p w:rsidR="008C3FA2" w:rsidRDefault="008C3FA2">
      <w:r>
        <w:t> </w:t>
      </w:r>
    </w:p>
    <w:p w:rsidR="008C3FA2" w:rsidRDefault="008C3FA2">
      <w:r>
        <w:tab/>
        <w:t xml:space="preserve">Přikročíme k hlasování o druhém kandidátovi. Poprosím, aby byl zjištěn počet přítomných senátorů. </w:t>
      </w:r>
    </w:p>
    <w:p w:rsidR="008C3FA2" w:rsidRDefault="008C3FA2">
      <w:r>
        <w:t> </w:t>
      </w:r>
    </w:p>
    <w:p w:rsidR="008C3FA2" w:rsidRDefault="008C3FA2">
      <w:r>
        <w:tab/>
        <w:t xml:space="preserve">Táži se, kdo z přítomných senátorů je pro kandidáta pana Jana </w:t>
      </w:r>
      <w:proofErr w:type="spellStart"/>
      <w:r>
        <w:t>Švejnara</w:t>
      </w:r>
      <w:proofErr w:type="spellEnd"/>
      <w:r>
        <w:t>. Kdo je proti?</w:t>
      </w:r>
    </w:p>
    <w:p w:rsidR="008C3FA2" w:rsidRDefault="008C3FA2">
      <w:r>
        <w:t> </w:t>
      </w:r>
    </w:p>
    <w:p w:rsidR="008C3FA2" w:rsidRDefault="008C3FA2">
      <w:r>
        <w:tab/>
        <w:t xml:space="preserve">Prosím, aby byl zjištěn počet přítomných poslanců. </w:t>
      </w:r>
    </w:p>
    <w:p w:rsidR="008C3FA2" w:rsidRDefault="008C3FA2">
      <w:r>
        <w:t> </w:t>
      </w:r>
    </w:p>
    <w:p w:rsidR="008C3FA2" w:rsidRDefault="008C3FA2">
      <w:r>
        <w:tab/>
        <w:t xml:space="preserve">Táži se, kdo z přítomných poslanců je pro kandidáta pana Jana </w:t>
      </w:r>
      <w:proofErr w:type="spellStart"/>
      <w:r>
        <w:t>Švejnara</w:t>
      </w:r>
      <w:proofErr w:type="spellEnd"/>
      <w:r>
        <w:t>. Kdo je proti?</w:t>
      </w:r>
    </w:p>
    <w:p w:rsidR="008C3FA2" w:rsidRDefault="008C3FA2">
      <w:r>
        <w:t> </w:t>
      </w:r>
    </w:p>
    <w:p w:rsidR="008C3FA2" w:rsidRDefault="008C3FA2">
      <w:r>
        <w:tab/>
        <w:t>Hlasování skončilo. Nyní přerušíme jednání na dvacet minut, aby společná volební komise sepsala o výsledku hlasování zápis, poté vyhlásím výsledky druhého kola volby. Přerušuji jednání do 16.15 hodin.</w:t>
      </w:r>
    </w:p>
    <w:p w:rsidR="008C3FA2" w:rsidRDefault="008C3FA2">
      <w:r>
        <w:t> </w:t>
      </w:r>
    </w:p>
    <w:p w:rsidR="008C3FA2" w:rsidRDefault="008C3FA2">
      <w:r>
        <w:rPr>
          <w:snapToGrid w:val="0"/>
          <w:color w:val="000000"/>
        </w:rPr>
        <w:tab/>
      </w:r>
      <w:r>
        <w:t>(Jednání přerušeno v 15.50 hodin.)</w:t>
      </w:r>
    </w:p>
    <w:p w:rsidR="008C3FA2" w:rsidRDefault="008C3FA2">
      <w:r>
        <w:t>***</w:t>
      </w:r>
    </w:p>
    <w:p w:rsidR="008C3FA2" w:rsidRDefault="008C3FA2">
      <w:r>
        <w:t> </w:t>
      </w:r>
    </w:p>
    <w:p w:rsidR="008C3FA2" w:rsidRDefault="008C3FA2">
      <w:r>
        <w:t>(Jednání pokračovalo v 16.18 hodin.)</w:t>
      </w:r>
    </w:p>
    <w:p w:rsidR="008C3FA2" w:rsidRDefault="008C3FA2">
      <w:r>
        <w:t> </w:t>
      </w:r>
    </w:p>
    <w:p w:rsidR="008C3FA2" w:rsidRDefault="008C3FA2">
      <w:r>
        <w:tab/>
      </w:r>
      <w:hyperlink r:id="rId45" w:history="1">
        <w:r>
          <w:rPr>
            <w:rStyle w:val="Hyperlink"/>
            <w:color w:val="000000"/>
          </w:rPr>
          <w:t>Předseda PSP Miloslav Vlček</w:t>
        </w:r>
      </w:hyperlink>
      <w:r>
        <w:rPr>
          <w:snapToGrid w:val="0"/>
          <w:color w:val="000000"/>
          <w:u w:val="single"/>
        </w:rPr>
        <w:t>:</w:t>
      </w:r>
      <w:r>
        <w:t xml:space="preserve"> Vážené paní senátorky, vážené paní poslankyně, vážení páni senátoři, vážení páni poslanci, vážení členové vlády, milí hosté, zahajuji přerušené jednání. Seznámím vás s výsledkem druhého kola veřejné volby prezidenta republiky.</w:t>
      </w:r>
    </w:p>
    <w:p w:rsidR="008C3FA2" w:rsidRDefault="008C3FA2">
      <w:r>
        <w:tab/>
        <w:t xml:space="preserve">Zápis o veřejné volbě prezidenta republiky, druhá volba, druhé kolo. </w:t>
      </w:r>
    </w:p>
    <w:p w:rsidR="008C3FA2" w:rsidRDefault="008C3FA2">
      <w:r>
        <w:rPr>
          <w:snapToGrid w:val="0"/>
          <w:color w:val="000000"/>
        </w:rPr>
        <w:tab/>
      </w:r>
      <w:r>
        <w:t>Pro kandidáta Václava Klause v Poslanecké sněmovně hlasovalo pro 93, v Poslanecké sněmovně hlasovalo proti 102. V Senátu hlasovalo pro 48, v Senátu hlasovalo proti 21.</w:t>
      </w:r>
    </w:p>
    <w:p w:rsidR="008C3FA2" w:rsidRDefault="008C3FA2">
      <w:r>
        <w:tab/>
        <w:t xml:space="preserve">Pro kandidáta Jana </w:t>
      </w:r>
      <w:proofErr w:type="spellStart"/>
      <w:r>
        <w:t>Švejnara</w:t>
      </w:r>
      <w:proofErr w:type="spellEnd"/>
      <w:r>
        <w:t xml:space="preserve"> v Poslanecké sněmovně hlasovalo pro 94, v Poslanecké sněmovně hlasovalo proti 83. V Senátu hlasovalo pro 32, v Senátu hlasovalo proti 32.</w:t>
      </w:r>
    </w:p>
    <w:p w:rsidR="008C3FA2" w:rsidRDefault="008C3FA2">
      <w:r>
        <w:tab/>
        <w:t xml:space="preserve">Do třetího kola druhé volby postupují Václav Klaus a Jan Švejnar. </w:t>
      </w:r>
    </w:p>
    <w:p w:rsidR="008C3FA2" w:rsidRDefault="008C3FA2">
      <w:r>
        <w:tab/>
        <w:t>Nyní vyhlašuji 45 minut přestávku na jednání poslaneckého klubu Strany zelených. Sejdeme se v 17.10 hodin.</w:t>
      </w:r>
    </w:p>
    <w:p w:rsidR="008C3FA2" w:rsidRDefault="008C3FA2">
      <w:r>
        <w:t> </w:t>
      </w:r>
    </w:p>
    <w:p w:rsidR="008C3FA2" w:rsidRDefault="008C3FA2">
      <w:r>
        <w:tab/>
        <w:t>(Jednání přerušeno v 16.20 hodin.)</w:t>
      </w:r>
    </w:p>
    <w:p w:rsidR="008C3FA2" w:rsidRDefault="008C3FA2">
      <w:r>
        <w:t>***</w:t>
      </w:r>
    </w:p>
    <w:p w:rsidR="008C3FA2" w:rsidRDefault="008C3FA2">
      <w:r>
        <w:t> </w:t>
      </w:r>
    </w:p>
    <w:p w:rsidR="008C3FA2" w:rsidRDefault="008C3FA2">
      <w:r>
        <w:t>(Jednání pokračovalo v 17.14 hodin.)</w:t>
      </w:r>
    </w:p>
    <w:p w:rsidR="008C3FA2" w:rsidRDefault="008C3FA2">
      <w:r>
        <w:t> </w:t>
      </w:r>
    </w:p>
    <w:p w:rsidR="008C3FA2" w:rsidRDefault="008C3FA2">
      <w:r>
        <w:rPr>
          <w:snapToGrid w:val="0"/>
          <w:color w:val="000000"/>
        </w:rPr>
        <w:tab/>
      </w:r>
      <w:hyperlink r:id="rId46" w:history="1">
        <w:r>
          <w:rPr>
            <w:rStyle w:val="Hyperlink"/>
            <w:color w:val="000000"/>
          </w:rPr>
          <w:t>Předseda PSP Miloslav Vlček</w:t>
        </w:r>
      </w:hyperlink>
      <w:r>
        <w:rPr>
          <w:snapToGrid w:val="0"/>
          <w:color w:val="000000"/>
          <w:u w:val="single"/>
        </w:rPr>
        <w:t>:</w:t>
      </w:r>
      <w:r>
        <w:t xml:space="preserve"> Vážené paní senátorky, vážené paní poslankyně, vážení páni senátoři, vážení páni poslanci, vážení členové vlády, milí hosté, zahajuji přerušené jednání. </w:t>
      </w:r>
    </w:p>
    <w:p w:rsidR="008C3FA2" w:rsidRDefault="008C3FA2">
      <w:r>
        <w:rPr>
          <w:snapToGrid w:val="0"/>
          <w:color w:val="000000"/>
        </w:rPr>
        <w:tab/>
      </w:r>
      <w:r>
        <w:t xml:space="preserve">Nyní přistoupíme ke třetímu kolu volby. Připomínám, že ve třetím kole je zvolen kandidát, který získá nadpoloviční většinu hlasů přítomných senátorů a poslanců. Chci vás informovat o tom, že ve třetím kole druhé volby se zjišťuje počet přítomných poslanců a senátorů. Takto zjištěný počet poslanců a senátorů musí platit pro celé třetí kolo druhé volby. Žádám senátory a poslance, aby setrvali na svých místech až do skončení hlasování o obou kandidátech. </w:t>
      </w:r>
    </w:p>
    <w:p w:rsidR="008C3FA2" w:rsidRDefault="008C3FA2">
      <w:r>
        <w:t> </w:t>
      </w:r>
    </w:p>
    <w:p w:rsidR="008C3FA2" w:rsidRDefault="008C3FA2">
      <w:r>
        <w:rPr>
          <w:snapToGrid w:val="0"/>
          <w:color w:val="000000"/>
        </w:rPr>
        <w:tab/>
      </w:r>
      <w:r>
        <w:t xml:space="preserve">Prosím, aby byl zjištěn počet přítomných senátorů a poslanců. </w:t>
      </w:r>
    </w:p>
    <w:p w:rsidR="008C3FA2" w:rsidRDefault="008C3FA2">
      <w:r>
        <w:t> </w:t>
      </w:r>
    </w:p>
    <w:p w:rsidR="008C3FA2" w:rsidRDefault="008C3FA2">
      <w:r>
        <w:rPr>
          <w:snapToGrid w:val="0"/>
          <w:color w:val="000000"/>
        </w:rPr>
        <w:tab/>
      </w:r>
      <w:r>
        <w:t>Táži se, kdo z přítomných senátorů je pro kandidáta pana Václava Klause. Kdo je proti?</w:t>
      </w:r>
    </w:p>
    <w:p w:rsidR="008C3FA2" w:rsidRDefault="008C3FA2">
      <w:r>
        <w:t> </w:t>
      </w:r>
    </w:p>
    <w:p w:rsidR="008C3FA2" w:rsidRDefault="008C3FA2">
      <w:r>
        <w:rPr>
          <w:snapToGrid w:val="0"/>
          <w:color w:val="000000"/>
        </w:rPr>
        <w:tab/>
      </w:r>
      <w:r>
        <w:t>Táži se, kdo z přítomných poslanců je pro kandidáta pana Václava Klause. Kdo je proti?</w:t>
      </w:r>
    </w:p>
    <w:p w:rsidR="008C3FA2" w:rsidRDefault="008C3FA2">
      <w:r>
        <w:t>***</w:t>
      </w:r>
    </w:p>
    <w:p w:rsidR="008C3FA2" w:rsidRDefault="008C3FA2">
      <w:r>
        <w:t> </w:t>
      </w:r>
    </w:p>
    <w:p w:rsidR="008C3FA2" w:rsidRDefault="008C3FA2">
      <w:r>
        <w:t>(17.20 hodin)</w:t>
      </w:r>
      <w:r>
        <w:br/>
        <w:t>(pokračuje Vlček)</w:t>
      </w:r>
    </w:p>
    <w:p w:rsidR="008C3FA2" w:rsidRDefault="008C3FA2">
      <w:r>
        <w:tab/>
        <w:t>Přikročíme k hlasování o druhém kandidátovi.</w:t>
      </w:r>
    </w:p>
    <w:p w:rsidR="008C3FA2" w:rsidRDefault="008C3FA2">
      <w:r>
        <w:t> </w:t>
      </w:r>
    </w:p>
    <w:p w:rsidR="008C3FA2" w:rsidRDefault="008C3FA2">
      <w:r>
        <w:tab/>
        <w:t xml:space="preserve">Táži se, kdo z přítomných senátorů je pro kandidáta Jana </w:t>
      </w:r>
      <w:proofErr w:type="spellStart"/>
      <w:r>
        <w:t>Švejnara</w:t>
      </w:r>
      <w:proofErr w:type="spellEnd"/>
      <w:r>
        <w:t>. Kdo je proti?</w:t>
      </w:r>
    </w:p>
    <w:p w:rsidR="008C3FA2" w:rsidRDefault="008C3FA2">
      <w:r>
        <w:t> </w:t>
      </w:r>
    </w:p>
    <w:p w:rsidR="008C3FA2" w:rsidRDefault="008C3FA2">
      <w:r>
        <w:tab/>
        <w:t xml:space="preserve">Táži se, kdo z přítomných poslanců je pro kandidáta pana Jana </w:t>
      </w:r>
      <w:proofErr w:type="spellStart"/>
      <w:r>
        <w:t>Švejnara</w:t>
      </w:r>
      <w:proofErr w:type="spellEnd"/>
      <w:r>
        <w:t>. Kdo je proti?</w:t>
      </w:r>
    </w:p>
    <w:p w:rsidR="008C3FA2" w:rsidRDefault="008C3FA2">
      <w:r>
        <w:t> </w:t>
      </w:r>
    </w:p>
    <w:p w:rsidR="008C3FA2" w:rsidRDefault="008C3FA2">
      <w:r>
        <w:tab/>
        <w:t>Hlasování skončilo. Nyní přerušíme jednání zhruba na 20 minut, aby společná volební komise mohla sepsat o výsledku hlasování zápis, poté vyhlásím výsledky třetího kola volby. Přerušuji jednání do 17.45 hodin.</w:t>
      </w:r>
    </w:p>
    <w:p w:rsidR="008C3FA2" w:rsidRDefault="008C3FA2">
      <w:r>
        <w:t> </w:t>
      </w:r>
    </w:p>
    <w:p w:rsidR="008C3FA2" w:rsidRDefault="008C3FA2">
      <w:r>
        <w:rPr>
          <w:snapToGrid w:val="0"/>
          <w:color w:val="000000"/>
        </w:rPr>
        <w:tab/>
      </w:r>
      <w:r>
        <w:t>(Jednání přerušeno v 17.25 hodin.)</w:t>
      </w:r>
    </w:p>
    <w:p w:rsidR="008C3FA2" w:rsidRDefault="008C3FA2">
      <w:r>
        <w:t xml:space="preserve">*** </w:t>
      </w:r>
    </w:p>
    <w:p w:rsidR="008C3FA2" w:rsidRDefault="008C3FA2">
      <w:r>
        <w:t> </w:t>
      </w:r>
    </w:p>
    <w:p w:rsidR="008C3FA2" w:rsidRDefault="008C3FA2">
      <w:r>
        <w:t>(Jednání pokračovalo v 17.47 hodin.)</w:t>
      </w:r>
    </w:p>
    <w:p w:rsidR="008C3FA2" w:rsidRDefault="008C3FA2">
      <w:r>
        <w:t> </w:t>
      </w:r>
    </w:p>
    <w:p w:rsidR="008C3FA2" w:rsidRDefault="008C3FA2">
      <w:pPr>
        <w:pStyle w:val="text"/>
        <w:ind w:firstLine="0"/>
      </w:pPr>
      <w:r>
        <w:tab/>
      </w:r>
      <w:hyperlink r:id="rId47" w:history="1">
        <w:r>
          <w:rPr>
            <w:rStyle w:val="Hyperlink"/>
            <w:color w:val="000000"/>
          </w:rPr>
          <w:t>Předseda PSP Miloslav Vlček</w:t>
        </w:r>
      </w:hyperlink>
      <w:r>
        <w:rPr>
          <w:snapToGrid w:val="0"/>
        </w:rPr>
        <w:t>:</w:t>
      </w:r>
      <w:r>
        <w:t xml:space="preserve"> Vážené paní senátorky, vážené paní poslankyně, vážení páni senátoři, vážení páni poslanci, vážení členové vlády, milí hosté, zahajuji přerušené jednání. Seznámím vás s výsledkem třetího kola veřejné volby prezidenta republiky. </w:t>
      </w:r>
    </w:p>
    <w:p w:rsidR="008C3FA2" w:rsidRDefault="008C3FA2">
      <w:pPr>
        <w:pStyle w:val="text"/>
        <w:ind w:firstLine="0"/>
      </w:pPr>
      <w:r>
        <w:t> </w:t>
      </w:r>
    </w:p>
    <w:p w:rsidR="008C3FA2" w:rsidRDefault="008C3FA2">
      <w:pPr>
        <w:pStyle w:val="text"/>
        <w:ind w:firstLine="0"/>
      </w:pPr>
      <w:r>
        <w:tab/>
        <w:t xml:space="preserve">Zápis o veřejné volbě prezidenta republiky, druhá volba, třetí kolo. </w:t>
      </w:r>
    </w:p>
    <w:p w:rsidR="008C3FA2" w:rsidRDefault="008C3FA2">
      <w:pPr>
        <w:pStyle w:val="text"/>
        <w:ind w:firstLine="0"/>
      </w:pPr>
      <w:r>
        <w:tab/>
        <w:t>Hlasování se zúčastnilo 279 poslanců a senátorů.</w:t>
      </w:r>
    </w:p>
    <w:p w:rsidR="008C3FA2" w:rsidRDefault="008C3FA2">
      <w:pPr>
        <w:pStyle w:val="text"/>
        <w:ind w:firstLine="0"/>
      </w:pPr>
      <w:r>
        <w:tab/>
        <w:t>Pro kandidáta Václava Klause pro 141. (Bouřlivý potlesk poslanců ODS, kteří vstávají. Prezident přebírá květiny a přijímá gratulace.) Proti hlasovalo 122.</w:t>
      </w:r>
    </w:p>
    <w:p w:rsidR="008C3FA2" w:rsidRDefault="008C3FA2">
      <w:pPr>
        <w:pStyle w:val="text"/>
        <w:ind w:firstLine="0"/>
      </w:pPr>
      <w:r>
        <w:t> </w:t>
      </w:r>
    </w:p>
    <w:p w:rsidR="008C3FA2" w:rsidRDefault="008C3FA2">
      <w:pPr>
        <w:pStyle w:val="text"/>
        <w:ind w:firstLine="0"/>
      </w:pPr>
      <w:r>
        <w:tab/>
        <w:t xml:space="preserve">Pro kandidáta Jana </w:t>
      </w:r>
      <w:proofErr w:type="spellStart"/>
      <w:r>
        <w:t>Švejnara</w:t>
      </w:r>
      <w:proofErr w:type="spellEnd"/>
      <w:r>
        <w:t xml:space="preserve"> hlasovalo pro 111, proti 119. (Všichni přítomní poslanci vstávají a tleskají. Oba kandidáti si podávají ruku.)</w:t>
      </w:r>
    </w:p>
    <w:p w:rsidR="008C3FA2" w:rsidRDefault="008C3FA2">
      <w:pPr>
        <w:pStyle w:val="text"/>
        <w:ind w:firstLine="0"/>
      </w:pPr>
      <w:r>
        <w:t> </w:t>
      </w:r>
    </w:p>
    <w:p w:rsidR="008C3FA2" w:rsidRDefault="008C3FA2">
      <w:pPr>
        <w:pStyle w:val="text"/>
        <w:ind w:firstLine="0"/>
      </w:pPr>
      <w:r>
        <w:tab/>
        <w:t>Ve třetím kole druhé volby byl prezidentem zvolen pan Václav Klaus. (Dlouhotrvající mohutný potlesk zprava.)</w:t>
      </w:r>
    </w:p>
    <w:p w:rsidR="008C3FA2" w:rsidRDefault="008C3FA2">
      <w:pPr>
        <w:pStyle w:val="text"/>
        <w:ind w:firstLine="0"/>
      </w:pPr>
      <w:r>
        <w:t> </w:t>
      </w:r>
    </w:p>
    <w:p w:rsidR="008C3FA2" w:rsidRDefault="008C3FA2">
      <w:pPr>
        <w:pStyle w:val="text"/>
        <w:ind w:firstLine="0"/>
      </w:pPr>
      <w:r>
        <w:tab/>
        <w:t>Vážený pane prezidente Klausi, s potěšením vám mohu oznámit, že vás Parlament zvolil prezidentem České republiky. V souladu s ústavou vaše pětileté volební období započne dnem složení slibu na 3. společné schůzi obou komor Parlamentu.</w:t>
      </w:r>
    </w:p>
    <w:p w:rsidR="008C3FA2" w:rsidRDefault="008C3FA2">
      <w:pPr>
        <w:pStyle w:val="text"/>
        <w:ind w:firstLine="0"/>
      </w:pPr>
      <w:r>
        <w:tab/>
        <w:t>Dovolte mi, abych vám blahopřál jménem obou komor Parlamentu i jménem svým ke zvolení hlavou státu a abych vám popřál životní pohodu, optimismus a mnoho úspěchů ve vaší práci pro Českou republiku.</w:t>
      </w:r>
    </w:p>
    <w:p w:rsidR="008C3FA2" w:rsidRDefault="008C3FA2">
      <w:pPr>
        <w:pStyle w:val="text"/>
        <w:ind w:firstLine="0"/>
      </w:pPr>
      <w:r>
        <w:t> </w:t>
      </w:r>
    </w:p>
    <w:p w:rsidR="008C3FA2" w:rsidRDefault="008C3FA2">
      <w:pPr>
        <w:pStyle w:val="text"/>
        <w:ind w:firstLine="0"/>
      </w:pPr>
      <w:r>
        <w:tab/>
        <w:t>O slovo se přihlásil nově zvolený prezident republiky pan Václav Klaus. Prosím, pane prezidente, máte slovo.</w:t>
      </w:r>
    </w:p>
    <w:p w:rsidR="008C3FA2" w:rsidRDefault="008C3FA2">
      <w:pPr>
        <w:pStyle w:val="text"/>
        <w:ind w:firstLine="0"/>
      </w:pPr>
      <w:r>
        <w:br w:type="page"/>
        <w:t> </w:t>
      </w:r>
    </w:p>
    <w:p w:rsidR="008C3FA2" w:rsidRDefault="008C3FA2">
      <w:pPr>
        <w:pStyle w:val="text"/>
        <w:ind w:firstLine="0"/>
      </w:pPr>
      <w:r>
        <w:tab/>
      </w:r>
      <w:hyperlink r:id="rId48" w:history="1">
        <w:r>
          <w:rPr>
            <w:rStyle w:val="Hyperlink"/>
            <w:color w:val="000000"/>
          </w:rPr>
          <w:t>Prezident ČR Václav Klaus</w:t>
        </w:r>
      </w:hyperlink>
      <w:r>
        <w:t>: Dámy a pánové, vážené poslankyně, senátorky, poslanci, senátoři, nejdříve bych vám chtěl opravdu poděkovat za důvěru, kterou jste mi tímto vyslovili, za vaše hlasy a chtěl bych vám slíbit, že tuto vaši důvěru opravdu nezklamu. Já velmi oceňuji i dnešní velmi důstojný průběh této prezidentské volby. Myslím, že jsme se všichni trochu poučili z minulého týdne, a doufám, že to bude určitým závdavkem do budoucna.</w:t>
      </w:r>
    </w:p>
    <w:p w:rsidR="008C3FA2" w:rsidRDefault="008C3FA2">
      <w:pPr>
        <w:pStyle w:val="text"/>
        <w:ind w:firstLine="0"/>
      </w:pPr>
      <w:r>
        <w:t>***</w:t>
      </w:r>
    </w:p>
    <w:p w:rsidR="008C3FA2" w:rsidRDefault="008C3FA2">
      <w:r>
        <w:t> </w:t>
      </w:r>
    </w:p>
    <w:p w:rsidR="008C3FA2" w:rsidRDefault="008C3FA2">
      <w:r>
        <w:t>(17.50 hodin)</w:t>
      </w:r>
      <w:r>
        <w:br/>
        <w:t>(pokračuje Klaus)</w:t>
      </w:r>
    </w:p>
    <w:p w:rsidR="008C3FA2" w:rsidRDefault="008C3FA2">
      <w:r>
        <w:tab/>
        <w:t xml:space="preserve">Chtěl vás všechny v tomto sále, ale prostřednictvím sdělovacích prostředků i všechny občany České republiky ujistit, že oba mé kandidátské projevy, jak ten z minulého týdne, tak ten dnešní, platí. Není důvod, abych to, co jsem tam říkal, abych teď opakoval. Já myslím, že jste to všichni slyšeli, a opakuji znova, že tyto oba projevy platí i po volbě, samozřejmě. Já doufám, že jim bylo dobře rozuměno. Říkám to z jednoho jediného důvodu. Viděl jsem po skončení svého ranního dnešního projevu jeden internetový server, který napsal nadpis: Klaus se označil za muže včerejška. To jsem pochopil, že možná, že to je těžké, že elementární selský rozum nestačí, ale já pevně věřím tomu, že drtivá většina občanů naší země tomuto mému poselství dobře porozuměla. </w:t>
      </w:r>
    </w:p>
    <w:p w:rsidR="008C3FA2" w:rsidRDefault="008C3FA2">
      <w:r>
        <w:tab/>
        <w:t xml:space="preserve">Řekl jsem již jednou, že nebudu pronášet dlouhý projev, že nebudu opakovat svá vystoupení. Chtěl bych zdůraznit snad jenom jednu věc, kterou považuji skutečně za důležitou. Mluvil jsem o ní zejména ve svém dnešním projevu. I když některé věci, některé výroky se tak okamžitě nezapomenou, a asi by to ani nebylo správné, já bych chtěl zdůraznit, že je třeba jít dál, je třeba, abychom tuto volbu už měli za sebou a abychom se dívali skutečně dopředu. Jistá rozpolcenost politické scény, která zde byla demonstrována, se nesmí v žádném případě stát brzdou naší cesty vpřed. Jsem plně přesvědčen, že to je v zájmu celého Parlamentu, jsem plně přesvědčen, že to je v zájmu celé České republiky a všech jejích občanů. Já budu prezidentem všech občanů České republiky a stejně tak prezidentem všech vás. </w:t>
      </w:r>
    </w:p>
    <w:p w:rsidR="008C3FA2" w:rsidRDefault="008C3FA2">
      <w:r>
        <w:tab/>
        <w:t>Ještě jednou děkuji. (Potlesk.)</w:t>
      </w:r>
    </w:p>
    <w:p w:rsidR="008C3FA2" w:rsidRDefault="008C3FA2"/>
    <w:p w:rsidR="008C3FA2" w:rsidRDefault="008C3FA2"/>
    <w:p w:rsidR="008C3FA2" w:rsidRDefault="008C3FA2">
      <w:r>
        <w:tab/>
      </w:r>
      <w:hyperlink r:id="rId49" w:history="1">
        <w:r>
          <w:rPr>
            <w:rStyle w:val="Hyperlink"/>
            <w:color w:val="000000"/>
          </w:rPr>
          <w:t>Předseda PSP Miloslav Vlček</w:t>
        </w:r>
      </w:hyperlink>
      <w:r>
        <w:rPr>
          <w:snapToGrid w:val="0"/>
          <w:color w:val="000000"/>
          <w:u w:val="single"/>
        </w:rPr>
        <w:t>:</w:t>
      </w:r>
      <w:r>
        <w:t xml:space="preserve"> Děkuji, pane prezidente. O slovo požádal pan Jan </w:t>
      </w:r>
      <w:proofErr w:type="spellStart"/>
      <w:r>
        <w:t>Švejnar</w:t>
      </w:r>
      <w:proofErr w:type="spellEnd"/>
      <w:r>
        <w:t xml:space="preserve">. Prosím, máte slovo. </w:t>
      </w:r>
    </w:p>
    <w:p w:rsidR="008C3FA2" w:rsidRDefault="008C3FA2">
      <w:r>
        <w:br w:type="page"/>
        <w:t> </w:t>
      </w:r>
    </w:p>
    <w:p w:rsidR="008C3FA2" w:rsidRDefault="008C3FA2">
      <w:r>
        <w:tab/>
      </w:r>
      <w:r>
        <w:rPr>
          <w:u w:val="single"/>
        </w:rPr>
        <w:t xml:space="preserve">Pan Jan </w:t>
      </w:r>
      <w:proofErr w:type="spellStart"/>
      <w:r>
        <w:rPr>
          <w:u w:val="single"/>
        </w:rPr>
        <w:t>Švejnar</w:t>
      </w:r>
      <w:proofErr w:type="spellEnd"/>
      <w:r>
        <w:rPr>
          <w:u w:val="single"/>
        </w:rPr>
        <w:t>:</w:t>
      </w:r>
      <w:r>
        <w:t xml:space="preserve"> Vážený pane předsedo Senátu, vážený pane předsedo Poslanecké sněmovny, vážené paní senátorky, páni senátoři, vážené paní poslankyně, páni poslanci, dovolte, abych pogratuloval panu prezidentu Václavu Klausovi a popřál mu do výkonu příštího mandátu prezidenta republiky hodně štěstí. (Potlesk.)</w:t>
      </w:r>
    </w:p>
    <w:p w:rsidR="008C3FA2" w:rsidRDefault="008C3FA2">
      <w:r>
        <w:tab/>
        <w:t>Rád bych touto cestou poděkoval všem volitelům, kteří mi v této volbě vyjádřili důvěru. Velice si vaší podpory vážím, ale i když jsem nebyl zvolen, jsem přesvědčen, že nebyla nadarmo. (Potlesk.)</w:t>
      </w:r>
    </w:p>
    <w:p w:rsidR="008C3FA2" w:rsidRDefault="008C3FA2">
      <w:r>
        <w:tab/>
        <w:t>Dovolte mi, abych z celého srdce poděkoval všem, kteří se podíleli na mé kampani, představitelům politických stran, klubů, mému týmu a v neposlední řadě mé manželce a rodině, která při mně stála po celou dobu kampaně. (Potlesk.)</w:t>
      </w:r>
    </w:p>
    <w:p w:rsidR="008C3FA2" w:rsidRDefault="008C3FA2">
      <w:r>
        <w:tab/>
        <w:t xml:space="preserve">Z celého srdce bych rád poděkoval občanům České republiky. Dokázali jsme společně v mnohém pozvednout očekávání nejen k prezidentovi, ale k politice obecně a toho si velice cením a děkuji vám. Důvěry, kterou mi občané vyjádřili, si nesmírně vážím. Stal jsem se politickou, nikoliv však stranickou osobou a cítím zodpovědnost vůči všem, kteří mě podporují. Děkuji vám. </w:t>
      </w:r>
    </w:p>
    <w:p w:rsidR="008C3FA2" w:rsidRDefault="008C3FA2">
      <w:r>
        <w:tab/>
        <w:t>Nadále věřím v úspěch České republiky a udělám vše, co budu moci, co bude v mých silách, abych Českou republiku co nejvíce podpořil a pomohl jí ve všem, kde je potřeba. Děkuji vám. (Potlesk.)</w:t>
      </w:r>
    </w:p>
    <w:p w:rsidR="008C3FA2" w:rsidRDefault="008C3FA2"/>
    <w:p w:rsidR="008C3FA2" w:rsidRDefault="008C3FA2"/>
    <w:p w:rsidR="008C3FA2" w:rsidRDefault="008C3FA2">
      <w:r>
        <w:tab/>
      </w:r>
      <w:hyperlink r:id="rId50" w:history="1">
        <w:r>
          <w:rPr>
            <w:rStyle w:val="Hyperlink"/>
            <w:color w:val="000000"/>
          </w:rPr>
          <w:t>Předseda PSP Miloslav Vlček</w:t>
        </w:r>
      </w:hyperlink>
      <w:r>
        <w:rPr>
          <w:snapToGrid w:val="0"/>
          <w:color w:val="000000"/>
          <w:u w:val="single"/>
        </w:rPr>
        <w:t>:</w:t>
      </w:r>
      <w:r>
        <w:t xml:space="preserve"> Děkuji. Projednali jsme pořad a naši 2. společnou schůzi končím. Děkuji. Na shledanou. </w:t>
      </w:r>
    </w:p>
    <w:p w:rsidR="008C3FA2" w:rsidRDefault="008C3FA2">
      <w:r>
        <w:t> </w:t>
      </w:r>
    </w:p>
    <w:p w:rsidR="008C3FA2" w:rsidRDefault="008C3FA2">
      <w:r>
        <w:tab/>
        <w:t>(Schůze skončila v 17.58 hodin.)</w:t>
      </w:r>
    </w:p>
    <w:p w:rsidR="008C3FA2" w:rsidRDefault="008C3FA2">
      <w:r>
        <w:t>***</w:t>
      </w:r>
    </w:p>
    <w:p w:rsidR="008C3FA2" w:rsidRDefault="008C3FA2"/>
    <w:sectPr w:rsidR="008C3FA2">
      <w:headerReference w:type="default" r:id="rId51"/>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C3FA2" w:rsidRDefault="008C3FA2">
      <w:r>
        <w:separator/>
      </w:r>
    </w:p>
  </w:endnote>
  <w:endnote w:type="continuationSeparator" w:id="0">
    <w:p w:rsidR="008C3FA2" w:rsidRDefault="008C3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C3FA2" w:rsidRDefault="008C3FA2">
      <w:r>
        <w:separator/>
      </w:r>
    </w:p>
  </w:footnote>
  <w:footnote w:type="continuationSeparator" w:id="0">
    <w:p w:rsidR="008C3FA2" w:rsidRDefault="008C3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C3FA2" w:rsidRPr="0054007C" w:rsidRDefault="008C3FA2" w:rsidP="008C3FA2">
    <w:pPr>
      <w:pStyle w:val="Header"/>
      <w:spacing w:line="240" w:lineRule="atLeast"/>
      <w:jc w:val="center"/>
      <w:rPr>
        <w:b/>
        <w:sz w:val="20"/>
      </w:rPr>
    </w:pPr>
    <w:r w:rsidRPr="0054007C">
      <w:rPr>
        <w:b/>
        <w:sz w:val="20"/>
      </w:rPr>
      <w:t>Stenografický zápis</w:t>
    </w:r>
  </w:p>
  <w:p w:rsidR="008C3FA2" w:rsidRPr="0054007C" w:rsidRDefault="008C3FA2" w:rsidP="008C3FA2">
    <w:pPr>
      <w:pStyle w:val="Header"/>
      <w:spacing w:line="240" w:lineRule="atLeast"/>
      <w:jc w:val="center"/>
      <w:rPr>
        <w:b/>
        <w:sz w:val="20"/>
      </w:rPr>
    </w:pPr>
    <w:r w:rsidRPr="0054007C">
      <w:rPr>
        <w:b/>
        <w:sz w:val="20"/>
      </w:rPr>
      <w:t>z</w:t>
    </w:r>
    <w:r>
      <w:rPr>
        <w:b/>
        <w:sz w:val="20"/>
      </w:rPr>
      <w:t xml:space="preserve"> 1. dne</w:t>
    </w:r>
    <w:r w:rsidRPr="0054007C">
      <w:rPr>
        <w:b/>
        <w:sz w:val="20"/>
      </w:rPr>
      <w:t> 1. společné schůze Senátu a Poslanecké sněmovny</w:t>
    </w:r>
  </w:p>
  <w:p w:rsidR="008C3FA2" w:rsidRDefault="008C3FA2" w:rsidP="008C3FA2">
    <w:pPr>
      <w:pStyle w:val="Header"/>
      <w:spacing w:line="240" w:lineRule="atLeast"/>
      <w:jc w:val="center"/>
      <w:rPr>
        <w:b/>
        <w:sz w:val="20"/>
      </w:rPr>
    </w:pPr>
    <w:r w:rsidRPr="0054007C">
      <w:rPr>
        <w:b/>
        <w:sz w:val="20"/>
      </w:rPr>
      <w:t>Parlamentu České republiky</w:t>
    </w:r>
  </w:p>
  <w:p w:rsidR="008C3FA2" w:rsidRDefault="008C3FA2" w:rsidP="008C3FA2">
    <w:pPr>
      <w:pStyle w:val="Header"/>
      <w:spacing w:line="240" w:lineRule="atLeast"/>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3FA2"/>
    <w:rsid w:val="008C3FA2"/>
    <w:rsid w:val="00D2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1BA98933-E9A9-4484-A82D-5CD194FA4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60" w:lineRule="auto"/>
      <w:jc w:val="both"/>
    </w:pPr>
    <w:rPr>
      <w:sz w:val="24"/>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Pr>
      <w:color w:val="0000FF"/>
      <w:u w:val="single"/>
    </w:rPr>
  </w:style>
  <w:style w:type="paragraph" w:customStyle="1" w:styleId="Nadpis">
    <w:name w:val="Nadpis"/>
    <w:basedOn w:val="Normal"/>
    <w:pPr>
      <w:keepNext/>
      <w:keepLines/>
      <w:jc w:val="center"/>
    </w:pPr>
    <w:rPr>
      <w:b/>
    </w:rPr>
  </w:style>
  <w:style w:type="paragraph" w:customStyle="1" w:styleId="text">
    <w:name w:val="text"/>
    <w:basedOn w:val="Normal"/>
    <w:pPr>
      <w:ind w:firstLine="709"/>
    </w:pPr>
  </w:style>
  <w:style w:type="character" w:styleId="FollowedHyperlink">
    <w:name w:val="FollowedHyperlink"/>
    <w:basedOn w:val="DefaultParagraphFont"/>
    <w:rPr>
      <w:color w:val="800080"/>
      <w:u w:val="single"/>
    </w:rPr>
  </w:style>
  <w:style w:type="paragraph" w:styleId="PlainText">
    <w:name w:val="Plain Text"/>
    <w:basedOn w:val="Normal"/>
    <w:pPr>
      <w:spacing w:line="240" w:lineRule="auto"/>
      <w:jc w:val="left"/>
    </w:pPr>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psp.cz/sqw/detail.sqw?id=303" TargetMode="External"/><Relationship Id="rId18" Type="http://schemas.openxmlformats.org/officeDocument/2006/relationships/hyperlink" Target="http://www.psp.cz/sqw/detail.sqw?id=250" TargetMode="External"/><Relationship Id="rId26" Type="http://schemas.openxmlformats.org/officeDocument/2006/relationships/hyperlink" Target="http://www.psp.cz/sqw/detail.sqw?id=250" TargetMode="External"/><Relationship Id="rId39" Type="http://schemas.openxmlformats.org/officeDocument/2006/relationships/hyperlink" Target="http://www.psp.cz/sqw/detail.sqw?id=250" TargetMode="External"/><Relationship Id="rId21" Type="http://schemas.openxmlformats.org/officeDocument/2006/relationships/hyperlink" Target="http://www.psp.cz/sqw/detail.sqw?id=250" TargetMode="External"/><Relationship Id="rId34" Type="http://schemas.openxmlformats.org/officeDocument/2006/relationships/hyperlink" Target="http://www.psp.cz/sqw/detail.sqw?id=250" TargetMode="External"/><Relationship Id="rId42" Type="http://schemas.openxmlformats.org/officeDocument/2006/relationships/hyperlink" Target="http://www.psp.cz/sqw/detail.sqw?id=143" TargetMode="External"/><Relationship Id="rId47" Type="http://schemas.openxmlformats.org/officeDocument/2006/relationships/hyperlink" Target="http://www.psp.cz/sqw/detail.sqw?id=250" TargetMode="External"/><Relationship Id="rId50" Type="http://schemas.openxmlformats.org/officeDocument/2006/relationships/hyperlink" Target="http://www.psp.cz/sqw/detail.sqw?id=250" TargetMode="External"/><Relationship Id="rId7" Type="http://schemas.openxmlformats.org/officeDocument/2006/relationships/hyperlink" Target="http://www.hrad.cz/president/Klaus/index.html" TargetMode="External"/><Relationship Id="rId2" Type="http://schemas.openxmlformats.org/officeDocument/2006/relationships/settings" Target="settings.xml"/><Relationship Id="rId16" Type="http://schemas.openxmlformats.org/officeDocument/2006/relationships/hyperlink" Target="http://www.psp.cz/sqw/detail.sqw?id=305" TargetMode="External"/><Relationship Id="rId29" Type="http://schemas.openxmlformats.org/officeDocument/2006/relationships/hyperlink" Target="http://www.psp.cz/sqw/detail.sqw?id=250" TargetMode="External"/><Relationship Id="rId11" Type="http://schemas.openxmlformats.org/officeDocument/2006/relationships/hyperlink" Target="http://www.psp.cz/sqw/detail.sqw?id=5515" TargetMode="External"/><Relationship Id="rId24" Type="http://schemas.openxmlformats.org/officeDocument/2006/relationships/hyperlink" Target="http://www.psp.cz/sqw/detail.sqw?id=250" TargetMode="External"/><Relationship Id="rId32" Type="http://schemas.openxmlformats.org/officeDocument/2006/relationships/hyperlink" Target="http://www.psp.cz/sqw/detail.sqw?id=250" TargetMode="External"/><Relationship Id="rId37" Type="http://schemas.openxmlformats.org/officeDocument/2006/relationships/hyperlink" Target="http://www.psp.cz/sqw/detail.sqw?id=250" TargetMode="External"/><Relationship Id="rId40" Type="http://schemas.openxmlformats.org/officeDocument/2006/relationships/hyperlink" Target="http://www.psp.cz/sqw/detail.sqw?id=5297" TargetMode="External"/><Relationship Id="rId45" Type="http://schemas.openxmlformats.org/officeDocument/2006/relationships/hyperlink" Target="http://www.psp.cz/sqw/detail.sqw?id=250" TargetMode="External"/><Relationship Id="rId53"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hyperlink" Target="http://www.psp.cz/sqw/detail.sqw?id=250" TargetMode="External"/><Relationship Id="rId19" Type="http://schemas.openxmlformats.org/officeDocument/2006/relationships/hyperlink" Target="http://www.psp.cz/sqw/detail.sqw?id=5384" TargetMode="External"/><Relationship Id="rId31" Type="http://schemas.openxmlformats.org/officeDocument/2006/relationships/hyperlink" Target="http://www.psp.cz/sqw/detail.sqw?id=250" TargetMode="External"/><Relationship Id="rId44" Type="http://schemas.openxmlformats.org/officeDocument/2006/relationships/hyperlink" Target="http://www.psp.cz/sqw/detail.sqw?id=250"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psp.cz/sqw/detail.sqw?id=250" TargetMode="External"/><Relationship Id="rId14" Type="http://schemas.openxmlformats.org/officeDocument/2006/relationships/hyperlink" Target="http://www.psp.cz/sqw/detail.sqw?id=250" TargetMode="External"/><Relationship Id="rId22" Type="http://schemas.openxmlformats.org/officeDocument/2006/relationships/hyperlink" Target="http://www.psp.cz/sqw/detail.sqw?id=301" TargetMode="External"/><Relationship Id="rId27" Type="http://schemas.openxmlformats.org/officeDocument/2006/relationships/hyperlink" Target="http://www.psp.cz/sqw/detail.sqw?id=250" TargetMode="External"/><Relationship Id="rId30" Type="http://schemas.openxmlformats.org/officeDocument/2006/relationships/hyperlink" Target="http://www.psp.cz/sqw/detail.sqw?id=143" TargetMode="External"/><Relationship Id="rId35" Type="http://schemas.openxmlformats.org/officeDocument/2006/relationships/hyperlink" Target="http://www.psp.cz/sqw/detail.sqw?id=250" TargetMode="External"/><Relationship Id="rId43" Type="http://schemas.openxmlformats.org/officeDocument/2006/relationships/hyperlink" Target="http://www.psp.cz/sqw/detail.sqw?id=250" TargetMode="External"/><Relationship Id="rId48" Type="http://schemas.openxmlformats.org/officeDocument/2006/relationships/hyperlink" Target="http://www.hrad.cz/president/Klaus/index.html" TargetMode="External"/><Relationship Id="rId8" Type="http://schemas.openxmlformats.org/officeDocument/2006/relationships/hyperlink" Target="http://www.psp.cz/sqw/detail.sqw?id=250" TargetMode="External"/><Relationship Id="rId51"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psp.cz/sqw/detail.sqw?id=250" TargetMode="External"/><Relationship Id="rId17" Type="http://schemas.openxmlformats.org/officeDocument/2006/relationships/hyperlink" Target="http://www.psp.cz/sqw/detail.sqw?id=250" TargetMode="External"/><Relationship Id="rId25" Type="http://schemas.openxmlformats.org/officeDocument/2006/relationships/hyperlink" Target="http://www.vlada.cz/scripts/detail.php?id=20563" TargetMode="External"/><Relationship Id="rId33" Type="http://schemas.openxmlformats.org/officeDocument/2006/relationships/hyperlink" Target="http://www.psp.cz/sqw/detail.sqw?id=5384" TargetMode="External"/><Relationship Id="rId38" Type="http://schemas.openxmlformats.org/officeDocument/2006/relationships/hyperlink" Target="http://www.psp.cz/sqw/detail.sqw?id=5376" TargetMode="External"/><Relationship Id="rId46" Type="http://schemas.openxmlformats.org/officeDocument/2006/relationships/hyperlink" Target="http://www.psp.cz/sqw/detail.sqw?id=250" TargetMode="External"/><Relationship Id="rId20" Type="http://schemas.openxmlformats.org/officeDocument/2006/relationships/hyperlink" Target="http://www.psp.cz/sqw/detail.sqw?id=250" TargetMode="External"/><Relationship Id="rId41" Type="http://schemas.openxmlformats.org/officeDocument/2006/relationships/hyperlink" Target="http://www.psp.cz/sqw/detail.sqw?id=250" TargetMode="External"/><Relationship Id="rId1" Type="http://schemas.openxmlformats.org/officeDocument/2006/relationships/styles" Target="styles.xml"/><Relationship Id="rId6" Type="http://schemas.openxmlformats.org/officeDocument/2006/relationships/hyperlink" Target="http://www.psp.cz/sqw/detail.sqw?id=250" TargetMode="External"/><Relationship Id="rId15" Type="http://schemas.openxmlformats.org/officeDocument/2006/relationships/hyperlink" Target="http://www.psp.cz/sqw/detail.sqw?id=250" TargetMode="External"/><Relationship Id="rId23" Type="http://schemas.openxmlformats.org/officeDocument/2006/relationships/hyperlink" Target="http://www.psp.cz/sqw/detail.sqw?id=250" TargetMode="External"/><Relationship Id="rId28" Type="http://schemas.openxmlformats.org/officeDocument/2006/relationships/hyperlink" Target="http://www.psp.cz/sqw/detail.sqw?id=250" TargetMode="External"/><Relationship Id="rId36" Type="http://schemas.openxmlformats.org/officeDocument/2006/relationships/hyperlink" Target="http://www.psp.cz/sqw/detail.sqw?id=250" TargetMode="External"/><Relationship Id="rId49" Type="http://schemas.openxmlformats.org/officeDocument/2006/relationships/hyperlink" Target="http://www.psp.cz/sqw/detail.sqw?id=25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ost\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18880</Words>
  <Characters>107616</Characters>
  <Application>Microsoft Office Word</Application>
  <DocSecurity>0</DocSecurity>
  <Lines>896</Lines>
  <Paragraphs>252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Stenoprotokol</vt:lpstr>
      <vt:lpstr>Stenoprotokol</vt:lpstr>
    </vt:vector>
  </TitlesOfParts>
  <Company>Parlament ČR</Company>
  <LinksUpToDate>false</LinksUpToDate>
  <CharactersWithSpaces>126244</CharactersWithSpaces>
  <SharedDoc>false</SharedDoc>
  <HLinks>
    <vt:vector size="270" baseType="variant">
      <vt:variant>
        <vt:i4>3407932</vt:i4>
      </vt:variant>
      <vt:variant>
        <vt:i4>132</vt:i4>
      </vt:variant>
      <vt:variant>
        <vt:i4>0</vt:i4>
      </vt:variant>
      <vt:variant>
        <vt:i4>5</vt:i4>
      </vt:variant>
      <vt:variant>
        <vt:lpwstr>http://www.psp.cz/sqw/detail.sqw?id=250</vt:lpwstr>
      </vt:variant>
      <vt:variant>
        <vt:lpwstr/>
      </vt:variant>
      <vt:variant>
        <vt:i4>3407932</vt:i4>
      </vt:variant>
      <vt:variant>
        <vt:i4>129</vt:i4>
      </vt:variant>
      <vt:variant>
        <vt:i4>0</vt:i4>
      </vt:variant>
      <vt:variant>
        <vt:i4>5</vt:i4>
      </vt:variant>
      <vt:variant>
        <vt:lpwstr>http://www.psp.cz/sqw/detail.sqw?id=250</vt:lpwstr>
      </vt:variant>
      <vt:variant>
        <vt:lpwstr/>
      </vt:variant>
      <vt:variant>
        <vt:i4>1179721</vt:i4>
      </vt:variant>
      <vt:variant>
        <vt:i4>126</vt:i4>
      </vt:variant>
      <vt:variant>
        <vt:i4>0</vt:i4>
      </vt:variant>
      <vt:variant>
        <vt:i4>5</vt:i4>
      </vt:variant>
      <vt:variant>
        <vt:lpwstr>http://www.hrad.cz/president/Klaus/index.html</vt:lpwstr>
      </vt:variant>
      <vt:variant>
        <vt:lpwstr/>
      </vt:variant>
      <vt:variant>
        <vt:i4>3407932</vt:i4>
      </vt:variant>
      <vt:variant>
        <vt:i4>123</vt:i4>
      </vt:variant>
      <vt:variant>
        <vt:i4>0</vt:i4>
      </vt:variant>
      <vt:variant>
        <vt:i4>5</vt:i4>
      </vt:variant>
      <vt:variant>
        <vt:lpwstr>http://www.psp.cz/sqw/detail.sqw?id=250</vt:lpwstr>
      </vt:variant>
      <vt:variant>
        <vt:lpwstr/>
      </vt:variant>
      <vt:variant>
        <vt:i4>3407932</vt:i4>
      </vt:variant>
      <vt:variant>
        <vt:i4>120</vt:i4>
      </vt:variant>
      <vt:variant>
        <vt:i4>0</vt:i4>
      </vt:variant>
      <vt:variant>
        <vt:i4>5</vt:i4>
      </vt:variant>
      <vt:variant>
        <vt:lpwstr>http://www.psp.cz/sqw/detail.sqw?id=250</vt:lpwstr>
      </vt:variant>
      <vt:variant>
        <vt:lpwstr/>
      </vt:variant>
      <vt:variant>
        <vt:i4>3407932</vt:i4>
      </vt:variant>
      <vt:variant>
        <vt:i4>117</vt:i4>
      </vt:variant>
      <vt:variant>
        <vt:i4>0</vt:i4>
      </vt:variant>
      <vt:variant>
        <vt:i4>5</vt:i4>
      </vt:variant>
      <vt:variant>
        <vt:lpwstr>http://www.psp.cz/sqw/detail.sqw?id=250</vt:lpwstr>
      </vt:variant>
      <vt:variant>
        <vt:lpwstr/>
      </vt:variant>
      <vt:variant>
        <vt:i4>3407932</vt:i4>
      </vt:variant>
      <vt:variant>
        <vt:i4>114</vt:i4>
      </vt:variant>
      <vt:variant>
        <vt:i4>0</vt:i4>
      </vt:variant>
      <vt:variant>
        <vt:i4>5</vt:i4>
      </vt:variant>
      <vt:variant>
        <vt:lpwstr>http://www.psp.cz/sqw/detail.sqw?id=250</vt:lpwstr>
      </vt:variant>
      <vt:variant>
        <vt:lpwstr/>
      </vt:variant>
      <vt:variant>
        <vt:i4>3407932</vt:i4>
      </vt:variant>
      <vt:variant>
        <vt:i4>111</vt:i4>
      </vt:variant>
      <vt:variant>
        <vt:i4>0</vt:i4>
      </vt:variant>
      <vt:variant>
        <vt:i4>5</vt:i4>
      </vt:variant>
      <vt:variant>
        <vt:lpwstr>http://www.psp.cz/sqw/detail.sqw?id=250</vt:lpwstr>
      </vt:variant>
      <vt:variant>
        <vt:lpwstr/>
      </vt:variant>
      <vt:variant>
        <vt:i4>3473471</vt:i4>
      </vt:variant>
      <vt:variant>
        <vt:i4>108</vt:i4>
      </vt:variant>
      <vt:variant>
        <vt:i4>0</vt:i4>
      </vt:variant>
      <vt:variant>
        <vt:i4>5</vt:i4>
      </vt:variant>
      <vt:variant>
        <vt:lpwstr>http://www.psp.cz/sqw/detail.sqw?id=143</vt:lpwstr>
      </vt:variant>
      <vt:variant>
        <vt:lpwstr/>
      </vt:variant>
      <vt:variant>
        <vt:i4>3407932</vt:i4>
      </vt:variant>
      <vt:variant>
        <vt:i4>105</vt:i4>
      </vt:variant>
      <vt:variant>
        <vt:i4>0</vt:i4>
      </vt:variant>
      <vt:variant>
        <vt:i4>5</vt:i4>
      </vt:variant>
      <vt:variant>
        <vt:lpwstr>http://www.psp.cz/sqw/detail.sqw?id=250</vt:lpwstr>
      </vt:variant>
      <vt:variant>
        <vt:lpwstr/>
      </vt:variant>
      <vt:variant>
        <vt:i4>262146</vt:i4>
      </vt:variant>
      <vt:variant>
        <vt:i4>102</vt:i4>
      </vt:variant>
      <vt:variant>
        <vt:i4>0</vt:i4>
      </vt:variant>
      <vt:variant>
        <vt:i4>5</vt:i4>
      </vt:variant>
      <vt:variant>
        <vt:lpwstr>http://www.psp.cz/sqw/detail.sqw?id=5297</vt:lpwstr>
      </vt:variant>
      <vt:variant>
        <vt:lpwstr/>
      </vt:variant>
      <vt:variant>
        <vt:i4>3407932</vt:i4>
      </vt:variant>
      <vt:variant>
        <vt:i4>99</vt:i4>
      </vt:variant>
      <vt:variant>
        <vt:i4>0</vt:i4>
      </vt:variant>
      <vt:variant>
        <vt:i4>5</vt:i4>
      </vt:variant>
      <vt:variant>
        <vt:lpwstr>http://www.psp.cz/sqw/detail.sqw?id=250</vt:lpwstr>
      </vt:variant>
      <vt:variant>
        <vt:lpwstr/>
      </vt:variant>
      <vt:variant>
        <vt:i4>262156</vt:i4>
      </vt:variant>
      <vt:variant>
        <vt:i4>96</vt:i4>
      </vt:variant>
      <vt:variant>
        <vt:i4>0</vt:i4>
      </vt:variant>
      <vt:variant>
        <vt:i4>5</vt:i4>
      </vt:variant>
      <vt:variant>
        <vt:lpwstr>http://www.psp.cz/sqw/detail.sqw?id=5376</vt:lpwstr>
      </vt:variant>
      <vt:variant>
        <vt:lpwstr/>
      </vt:variant>
      <vt:variant>
        <vt:i4>3407932</vt:i4>
      </vt:variant>
      <vt:variant>
        <vt:i4>93</vt:i4>
      </vt:variant>
      <vt:variant>
        <vt:i4>0</vt:i4>
      </vt:variant>
      <vt:variant>
        <vt:i4>5</vt:i4>
      </vt:variant>
      <vt:variant>
        <vt:lpwstr>http://www.psp.cz/sqw/detail.sqw?id=250</vt:lpwstr>
      </vt:variant>
      <vt:variant>
        <vt:lpwstr/>
      </vt:variant>
      <vt:variant>
        <vt:i4>3407932</vt:i4>
      </vt:variant>
      <vt:variant>
        <vt:i4>90</vt:i4>
      </vt:variant>
      <vt:variant>
        <vt:i4>0</vt:i4>
      </vt:variant>
      <vt:variant>
        <vt:i4>5</vt:i4>
      </vt:variant>
      <vt:variant>
        <vt:lpwstr>http://www.psp.cz/sqw/detail.sqw?id=250</vt:lpwstr>
      </vt:variant>
      <vt:variant>
        <vt:lpwstr/>
      </vt:variant>
      <vt:variant>
        <vt:i4>3407932</vt:i4>
      </vt:variant>
      <vt:variant>
        <vt:i4>87</vt:i4>
      </vt:variant>
      <vt:variant>
        <vt:i4>0</vt:i4>
      </vt:variant>
      <vt:variant>
        <vt:i4>5</vt:i4>
      </vt:variant>
      <vt:variant>
        <vt:lpwstr>http://www.psp.cz/sqw/detail.sqw?id=250</vt:lpwstr>
      </vt:variant>
      <vt:variant>
        <vt:lpwstr/>
      </vt:variant>
      <vt:variant>
        <vt:i4>3407932</vt:i4>
      </vt:variant>
      <vt:variant>
        <vt:i4>84</vt:i4>
      </vt:variant>
      <vt:variant>
        <vt:i4>0</vt:i4>
      </vt:variant>
      <vt:variant>
        <vt:i4>5</vt:i4>
      </vt:variant>
      <vt:variant>
        <vt:lpwstr>http://www.psp.cz/sqw/detail.sqw?id=250</vt:lpwstr>
      </vt:variant>
      <vt:variant>
        <vt:lpwstr/>
      </vt:variant>
      <vt:variant>
        <vt:i4>393219</vt:i4>
      </vt:variant>
      <vt:variant>
        <vt:i4>81</vt:i4>
      </vt:variant>
      <vt:variant>
        <vt:i4>0</vt:i4>
      </vt:variant>
      <vt:variant>
        <vt:i4>5</vt:i4>
      </vt:variant>
      <vt:variant>
        <vt:lpwstr>http://www.psp.cz/sqw/detail.sqw?id=5384</vt:lpwstr>
      </vt:variant>
      <vt:variant>
        <vt:lpwstr/>
      </vt:variant>
      <vt:variant>
        <vt:i4>3407932</vt:i4>
      </vt:variant>
      <vt:variant>
        <vt:i4>78</vt:i4>
      </vt:variant>
      <vt:variant>
        <vt:i4>0</vt:i4>
      </vt:variant>
      <vt:variant>
        <vt:i4>5</vt:i4>
      </vt:variant>
      <vt:variant>
        <vt:lpwstr>http://www.psp.cz/sqw/detail.sqw?id=250</vt:lpwstr>
      </vt:variant>
      <vt:variant>
        <vt:lpwstr/>
      </vt:variant>
      <vt:variant>
        <vt:i4>3407932</vt:i4>
      </vt:variant>
      <vt:variant>
        <vt:i4>75</vt:i4>
      </vt:variant>
      <vt:variant>
        <vt:i4>0</vt:i4>
      </vt:variant>
      <vt:variant>
        <vt:i4>5</vt:i4>
      </vt:variant>
      <vt:variant>
        <vt:lpwstr>http://www.psp.cz/sqw/detail.sqw?id=250</vt:lpwstr>
      </vt:variant>
      <vt:variant>
        <vt:lpwstr/>
      </vt:variant>
      <vt:variant>
        <vt:i4>3473471</vt:i4>
      </vt:variant>
      <vt:variant>
        <vt:i4>72</vt:i4>
      </vt:variant>
      <vt:variant>
        <vt:i4>0</vt:i4>
      </vt:variant>
      <vt:variant>
        <vt:i4>5</vt:i4>
      </vt:variant>
      <vt:variant>
        <vt:lpwstr>http://www.psp.cz/sqw/detail.sqw?id=143</vt:lpwstr>
      </vt:variant>
      <vt:variant>
        <vt:lpwstr/>
      </vt:variant>
      <vt:variant>
        <vt:i4>3407932</vt:i4>
      </vt:variant>
      <vt:variant>
        <vt:i4>69</vt:i4>
      </vt:variant>
      <vt:variant>
        <vt:i4>0</vt:i4>
      </vt:variant>
      <vt:variant>
        <vt:i4>5</vt:i4>
      </vt:variant>
      <vt:variant>
        <vt:lpwstr>http://www.psp.cz/sqw/detail.sqw?id=250</vt:lpwstr>
      </vt:variant>
      <vt:variant>
        <vt:lpwstr/>
      </vt:variant>
      <vt:variant>
        <vt:i4>3407932</vt:i4>
      </vt:variant>
      <vt:variant>
        <vt:i4>66</vt:i4>
      </vt:variant>
      <vt:variant>
        <vt:i4>0</vt:i4>
      </vt:variant>
      <vt:variant>
        <vt:i4>5</vt:i4>
      </vt:variant>
      <vt:variant>
        <vt:lpwstr>http://www.psp.cz/sqw/detail.sqw?id=250</vt:lpwstr>
      </vt:variant>
      <vt:variant>
        <vt:lpwstr/>
      </vt:variant>
      <vt:variant>
        <vt:i4>3407932</vt:i4>
      </vt:variant>
      <vt:variant>
        <vt:i4>63</vt:i4>
      </vt:variant>
      <vt:variant>
        <vt:i4>0</vt:i4>
      </vt:variant>
      <vt:variant>
        <vt:i4>5</vt:i4>
      </vt:variant>
      <vt:variant>
        <vt:lpwstr>http://www.psp.cz/sqw/detail.sqw?id=250</vt:lpwstr>
      </vt:variant>
      <vt:variant>
        <vt:lpwstr/>
      </vt:variant>
      <vt:variant>
        <vt:i4>3407932</vt:i4>
      </vt:variant>
      <vt:variant>
        <vt:i4>60</vt:i4>
      </vt:variant>
      <vt:variant>
        <vt:i4>0</vt:i4>
      </vt:variant>
      <vt:variant>
        <vt:i4>5</vt:i4>
      </vt:variant>
      <vt:variant>
        <vt:lpwstr>http://www.psp.cz/sqw/detail.sqw?id=250</vt:lpwstr>
      </vt:variant>
      <vt:variant>
        <vt:lpwstr/>
      </vt:variant>
      <vt:variant>
        <vt:i4>7995501</vt:i4>
      </vt:variant>
      <vt:variant>
        <vt:i4>57</vt:i4>
      </vt:variant>
      <vt:variant>
        <vt:i4>0</vt:i4>
      </vt:variant>
      <vt:variant>
        <vt:i4>5</vt:i4>
      </vt:variant>
      <vt:variant>
        <vt:lpwstr>http://www.vlada.cz/scripts/detail.php?id=20563</vt:lpwstr>
      </vt:variant>
      <vt:variant>
        <vt:lpwstr/>
      </vt:variant>
      <vt:variant>
        <vt:i4>3407932</vt:i4>
      </vt:variant>
      <vt:variant>
        <vt:i4>54</vt:i4>
      </vt:variant>
      <vt:variant>
        <vt:i4>0</vt:i4>
      </vt:variant>
      <vt:variant>
        <vt:i4>5</vt:i4>
      </vt:variant>
      <vt:variant>
        <vt:lpwstr>http://www.psp.cz/sqw/detail.sqw?id=250</vt:lpwstr>
      </vt:variant>
      <vt:variant>
        <vt:lpwstr/>
      </vt:variant>
      <vt:variant>
        <vt:i4>3407932</vt:i4>
      </vt:variant>
      <vt:variant>
        <vt:i4>51</vt:i4>
      </vt:variant>
      <vt:variant>
        <vt:i4>0</vt:i4>
      </vt:variant>
      <vt:variant>
        <vt:i4>5</vt:i4>
      </vt:variant>
      <vt:variant>
        <vt:lpwstr>http://www.psp.cz/sqw/detail.sqw?id=250</vt:lpwstr>
      </vt:variant>
      <vt:variant>
        <vt:lpwstr/>
      </vt:variant>
      <vt:variant>
        <vt:i4>3211325</vt:i4>
      </vt:variant>
      <vt:variant>
        <vt:i4>48</vt:i4>
      </vt:variant>
      <vt:variant>
        <vt:i4>0</vt:i4>
      </vt:variant>
      <vt:variant>
        <vt:i4>5</vt:i4>
      </vt:variant>
      <vt:variant>
        <vt:lpwstr>http://www.psp.cz/sqw/detail.sqw?id=301</vt:lpwstr>
      </vt:variant>
      <vt:variant>
        <vt:lpwstr/>
      </vt:variant>
      <vt:variant>
        <vt:i4>3407932</vt:i4>
      </vt:variant>
      <vt:variant>
        <vt:i4>45</vt:i4>
      </vt:variant>
      <vt:variant>
        <vt:i4>0</vt:i4>
      </vt:variant>
      <vt:variant>
        <vt:i4>5</vt:i4>
      </vt:variant>
      <vt:variant>
        <vt:lpwstr>http://www.psp.cz/sqw/detail.sqw?id=250</vt:lpwstr>
      </vt:variant>
      <vt:variant>
        <vt:lpwstr/>
      </vt:variant>
      <vt:variant>
        <vt:i4>3407932</vt:i4>
      </vt:variant>
      <vt:variant>
        <vt:i4>42</vt:i4>
      </vt:variant>
      <vt:variant>
        <vt:i4>0</vt:i4>
      </vt:variant>
      <vt:variant>
        <vt:i4>5</vt:i4>
      </vt:variant>
      <vt:variant>
        <vt:lpwstr>http://www.psp.cz/sqw/detail.sqw?id=250</vt:lpwstr>
      </vt:variant>
      <vt:variant>
        <vt:lpwstr/>
      </vt:variant>
      <vt:variant>
        <vt:i4>393219</vt:i4>
      </vt:variant>
      <vt:variant>
        <vt:i4>39</vt:i4>
      </vt:variant>
      <vt:variant>
        <vt:i4>0</vt:i4>
      </vt:variant>
      <vt:variant>
        <vt:i4>5</vt:i4>
      </vt:variant>
      <vt:variant>
        <vt:lpwstr>http://www.psp.cz/sqw/detail.sqw?id=5384</vt:lpwstr>
      </vt:variant>
      <vt:variant>
        <vt:lpwstr/>
      </vt:variant>
      <vt:variant>
        <vt:i4>3407932</vt:i4>
      </vt:variant>
      <vt:variant>
        <vt:i4>36</vt:i4>
      </vt:variant>
      <vt:variant>
        <vt:i4>0</vt:i4>
      </vt:variant>
      <vt:variant>
        <vt:i4>5</vt:i4>
      </vt:variant>
      <vt:variant>
        <vt:lpwstr>http://www.psp.cz/sqw/detail.sqw?id=250</vt:lpwstr>
      </vt:variant>
      <vt:variant>
        <vt:lpwstr/>
      </vt:variant>
      <vt:variant>
        <vt:i4>3407932</vt:i4>
      </vt:variant>
      <vt:variant>
        <vt:i4>33</vt:i4>
      </vt:variant>
      <vt:variant>
        <vt:i4>0</vt:i4>
      </vt:variant>
      <vt:variant>
        <vt:i4>5</vt:i4>
      </vt:variant>
      <vt:variant>
        <vt:lpwstr>http://www.psp.cz/sqw/detail.sqw?id=250</vt:lpwstr>
      </vt:variant>
      <vt:variant>
        <vt:lpwstr/>
      </vt:variant>
      <vt:variant>
        <vt:i4>3211325</vt:i4>
      </vt:variant>
      <vt:variant>
        <vt:i4>30</vt:i4>
      </vt:variant>
      <vt:variant>
        <vt:i4>0</vt:i4>
      </vt:variant>
      <vt:variant>
        <vt:i4>5</vt:i4>
      </vt:variant>
      <vt:variant>
        <vt:lpwstr>http://www.psp.cz/sqw/detail.sqw?id=305</vt:lpwstr>
      </vt:variant>
      <vt:variant>
        <vt:lpwstr/>
      </vt:variant>
      <vt:variant>
        <vt:i4>3407932</vt:i4>
      </vt:variant>
      <vt:variant>
        <vt:i4>27</vt:i4>
      </vt:variant>
      <vt:variant>
        <vt:i4>0</vt:i4>
      </vt:variant>
      <vt:variant>
        <vt:i4>5</vt:i4>
      </vt:variant>
      <vt:variant>
        <vt:lpwstr>http://www.psp.cz/sqw/detail.sqw?id=250</vt:lpwstr>
      </vt:variant>
      <vt:variant>
        <vt:lpwstr/>
      </vt:variant>
      <vt:variant>
        <vt:i4>3407932</vt:i4>
      </vt:variant>
      <vt:variant>
        <vt:i4>24</vt:i4>
      </vt:variant>
      <vt:variant>
        <vt:i4>0</vt:i4>
      </vt:variant>
      <vt:variant>
        <vt:i4>5</vt:i4>
      </vt:variant>
      <vt:variant>
        <vt:lpwstr>http://www.psp.cz/sqw/detail.sqw?id=250</vt:lpwstr>
      </vt:variant>
      <vt:variant>
        <vt:lpwstr/>
      </vt:variant>
      <vt:variant>
        <vt:i4>3211325</vt:i4>
      </vt:variant>
      <vt:variant>
        <vt:i4>21</vt:i4>
      </vt:variant>
      <vt:variant>
        <vt:i4>0</vt:i4>
      </vt:variant>
      <vt:variant>
        <vt:i4>5</vt:i4>
      </vt:variant>
      <vt:variant>
        <vt:lpwstr>http://www.psp.cz/sqw/detail.sqw?id=303</vt:lpwstr>
      </vt:variant>
      <vt:variant>
        <vt:lpwstr/>
      </vt:variant>
      <vt:variant>
        <vt:i4>3407932</vt:i4>
      </vt:variant>
      <vt:variant>
        <vt:i4>18</vt:i4>
      </vt:variant>
      <vt:variant>
        <vt:i4>0</vt:i4>
      </vt:variant>
      <vt:variant>
        <vt:i4>5</vt:i4>
      </vt:variant>
      <vt:variant>
        <vt:lpwstr>http://www.psp.cz/sqw/detail.sqw?id=250</vt:lpwstr>
      </vt:variant>
      <vt:variant>
        <vt:lpwstr/>
      </vt:variant>
      <vt:variant>
        <vt:i4>65546</vt:i4>
      </vt:variant>
      <vt:variant>
        <vt:i4>15</vt:i4>
      </vt:variant>
      <vt:variant>
        <vt:i4>0</vt:i4>
      </vt:variant>
      <vt:variant>
        <vt:i4>5</vt:i4>
      </vt:variant>
      <vt:variant>
        <vt:lpwstr>http://www.psp.cz/sqw/detail.sqw?id=5515</vt:lpwstr>
      </vt:variant>
      <vt:variant>
        <vt:lpwstr/>
      </vt:variant>
      <vt:variant>
        <vt:i4>3407932</vt:i4>
      </vt:variant>
      <vt:variant>
        <vt:i4>12</vt:i4>
      </vt:variant>
      <vt:variant>
        <vt:i4>0</vt:i4>
      </vt:variant>
      <vt:variant>
        <vt:i4>5</vt:i4>
      </vt:variant>
      <vt:variant>
        <vt:lpwstr>http://www.psp.cz/sqw/detail.sqw?id=250</vt:lpwstr>
      </vt:variant>
      <vt:variant>
        <vt:lpwstr/>
      </vt:variant>
      <vt:variant>
        <vt:i4>3407932</vt:i4>
      </vt:variant>
      <vt:variant>
        <vt:i4>9</vt:i4>
      </vt:variant>
      <vt:variant>
        <vt:i4>0</vt:i4>
      </vt:variant>
      <vt:variant>
        <vt:i4>5</vt:i4>
      </vt:variant>
      <vt:variant>
        <vt:lpwstr>http://www.psp.cz/sqw/detail.sqw?id=250</vt:lpwstr>
      </vt:variant>
      <vt:variant>
        <vt:lpwstr/>
      </vt:variant>
      <vt:variant>
        <vt:i4>3407932</vt:i4>
      </vt:variant>
      <vt:variant>
        <vt:i4>6</vt:i4>
      </vt:variant>
      <vt:variant>
        <vt:i4>0</vt:i4>
      </vt:variant>
      <vt:variant>
        <vt:i4>5</vt:i4>
      </vt:variant>
      <vt:variant>
        <vt:lpwstr>http://www.psp.cz/sqw/detail.sqw?id=250</vt:lpwstr>
      </vt:variant>
      <vt:variant>
        <vt:lpwstr/>
      </vt:variant>
      <vt:variant>
        <vt:i4>1179721</vt:i4>
      </vt:variant>
      <vt:variant>
        <vt:i4>3</vt:i4>
      </vt:variant>
      <vt:variant>
        <vt:i4>0</vt:i4>
      </vt:variant>
      <vt:variant>
        <vt:i4>5</vt:i4>
      </vt:variant>
      <vt:variant>
        <vt:lpwstr>http://www.hrad.cz/president/Klaus/index.html</vt:lpwstr>
      </vt:variant>
      <vt:variant>
        <vt:lpwstr/>
      </vt:variant>
      <vt:variant>
        <vt:i4>3407932</vt:i4>
      </vt:variant>
      <vt:variant>
        <vt:i4>0</vt:i4>
      </vt:variant>
      <vt:variant>
        <vt:i4>0</vt:i4>
      </vt:variant>
      <vt:variant>
        <vt:i4>5</vt:i4>
      </vt:variant>
      <vt:variant>
        <vt:lpwstr>http://www.psp.cz/sqw/detail.sqw?id=250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Stenoprotokol</dc:title>
  <dc:subject/>
  <dc:creator>.....</dc:creator>
  <cp:keywords/>
  <cp:lastModifiedBy>Zilt, Juraj</cp:lastModifiedBy>
  <cp:revision>2</cp:revision>
  <cp:lastPrinted>2008-02-18T08:39:00Z</cp:lastPrinted>
  <dcterms:created xsi:type="dcterms:W3CDTF">2025-06-14T17:29:00Z</dcterms:created>
  <dcterms:modified xsi:type="dcterms:W3CDTF">2025-06-14T17:29:00Z</dcterms:modified>
</cp:coreProperties>
</file>