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2C09" w:rsidRDefault="00712C09" w:rsidP="00712C09">
      <w:pPr>
        <w:jc w:val="center"/>
        <w:rPr>
          <w:rFonts w:cs="Arial"/>
          <w:b/>
          <w:i/>
        </w:rPr>
      </w:pPr>
      <w:r>
        <w:rPr>
          <w:rFonts w:cs="Arial"/>
          <w:b/>
          <w:i/>
        </w:rPr>
        <w:t>Těsnopisecká zpráva</w:t>
      </w:r>
    </w:p>
    <w:p w:rsidR="00712C09" w:rsidRDefault="00984741" w:rsidP="00712C09">
      <w:pPr>
        <w:jc w:val="center"/>
        <w:rPr>
          <w:rFonts w:cs="Arial"/>
          <w:b/>
          <w:i/>
        </w:rPr>
      </w:pPr>
      <w:r>
        <w:rPr>
          <w:rFonts w:cs="Arial"/>
          <w:b/>
          <w:i/>
        </w:rPr>
        <w:t>z 1</w:t>
      </w:r>
      <w:r w:rsidR="00712C09">
        <w:rPr>
          <w:rFonts w:cs="Arial"/>
          <w:b/>
          <w:i/>
        </w:rPr>
        <w:t>. schůze Senátu</w:t>
      </w:r>
    </w:p>
    <w:p w:rsidR="00712C09" w:rsidRDefault="00712C09" w:rsidP="00712C09">
      <w:pPr>
        <w:jc w:val="center"/>
        <w:rPr>
          <w:rFonts w:cs="Arial"/>
          <w:b/>
          <w:i/>
        </w:rPr>
      </w:pPr>
      <w:r>
        <w:rPr>
          <w:rFonts w:cs="Arial"/>
          <w:b/>
          <w:i/>
        </w:rPr>
        <w:t>Parlamentu České republiky</w:t>
      </w:r>
    </w:p>
    <w:p w:rsidR="00712C09" w:rsidRDefault="00984741" w:rsidP="00712C09">
      <w:pPr>
        <w:jc w:val="center"/>
        <w:rPr>
          <w:rFonts w:cs="Arial"/>
          <w:b/>
          <w:i/>
        </w:rPr>
      </w:pPr>
      <w:r>
        <w:rPr>
          <w:rFonts w:cs="Arial"/>
          <w:b/>
          <w:i/>
        </w:rPr>
        <w:t>(1. den schůze – 29</w:t>
      </w:r>
      <w:r w:rsidR="00712C09">
        <w:rPr>
          <w:rFonts w:cs="Arial"/>
          <w:b/>
          <w:i/>
        </w:rPr>
        <w:t>. listopadu 2006)</w:t>
      </w:r>
    </w:p>
    <w:p w:rsidR="00712C09" w:rsidRDefault="00712C09" w:rsidP="00712C09">
      <w:pPr>
        <w:pBdr>
          <w:bottom w:val="single" w:sz="4" w:space="1" w:color="auto"/>
        </w:pBdr>
        <w:jc w:val="center"/>
        <w:rPr>
          <w:rFonts w:cs="Arial"/>
          <w:b/>
          <w:i/>
        </w:rPr>
      </w:pPr>
    </w:p>
    <w:p w:rsidR="00712C09" w:rsidRDefault="00712C09" w:rsidP="00712C09">
      <w:r>
        <w:t xml:space="preserve"> </w:t>
      </w:r>
    </w:p>
    <w:p w:rsidR="00712C09" w:rsidRDefault="00EA68DF" w:rsidP="00712C09">
      <w:r>
        <w:tab/>
        <w:t>(Jednání zahájeno v 9.02</w:t>
      </w:r>
      <w:r w:rsidR="00712C09">
        <w:t xml:space="preserve"> hodin.)</w:t>
      </w:r>
    </w:p>
    <w:p w:rsidR="008E1C2C" w:rsidRDefault="008E1C2C" w:rsidP="00D9398F">
      <w:r w:rsidRPr="00D9398F">
        <w:t xml:space="preserve"> </w:t>
      </w:r>
    </w:p>
    <w:p w:rsidR="00EA68DF" w:rsidRDefault="00EA68DF" w:rsidP="00D9398F">
      <w:r>
        <w:rPr>
          <w:b/>
        </w:rPr>
        <w:tab/>
      </w:r>
      <w:hyperlink r:id="rId7" w:tooltip="Informace o osobě" w:history="1">
        <w:r w:rsidRPr="00E32224">
          <w:rPr>
            <w:rStyle w:val="Hyperlink"/>
            <w:b/>
          </w:rPr>
          <w:t>Předseda Senátu Přemysl Sobotka</w:t>
        </w:r>
      </w:hyperlink>
      <w:r>
        <w:rPr>
          <w:b/>
        </w:rPr>
        <w:t xml:space="preserve">: </w:t>
      </w:r>
      <w:r w:rsidRPr="00E32224">
        <w:rPr>
          <w:b/>
        </w:rPr>
        <w:t xml:space="preserve"> </w:t>
      </w:r>
      <w:r>
        <w:t>Vážené kolegyně, vážení kolegové, milí hosté, dovolte, abych vás přivítal na naší ustavující schůzi Senátu Parlamentu České republiky. Vítám zde vzácné hosty a jedním z nich je předseda Poslanecké sněmovny, který nás vlastně poprvé v desetileté historii navštívil. Patří mu za to díky. (Potlesk.)</w:t>
      </w:r>
    </w:p>
    <w:p w:rsidR="00EA68DF" w:rsidRDefault="00EA68DF" w:rsidP="00D9398F">
      <w:r>
        <w:tab/>
        <w:t>Na úvod, protože jde samozřejmě o slavnostní zahájení, zazní hymna České republiky. (Shromáždění povstává – zaznívá hymna České republiky – shromáždění usedá.)</w:t>
      </w:r>
    </w:p>
    <w:p w:rsidR="00EA68DF" w:rsidRDefault="00EA68DF" w:rsidP="00D9398F">
      <w:r>
        <w:tab/>
        <w:t>Tím jsme zahájili 1. schůzi Senátu Parlamentu České republiky v novém funkčním období. Vítám mezi námi nově zvolené senátory a těm, kteří již mezi námi nesedí, ještě jednou děkuji za jejich odvedenou práci v Senátu Parlamentu České republiky.</w:t>
      </w:r>
    </w:p>
    <w:p w:rsidR="00EA68DF" w:rsidRDefault="00EA68DF" w:rsidP="00D9398F">
      <w:r>
        <w:tab/>
        <w:t>Tuto schůzi jsem svolal na návrh Organizačního výboru podle § 26 odst. 2 zákona o jednacím řádu Senátu. Pozvánka vám byla zaslána v pondělí 26. listopadu 2006.</w:t>
      </w:r>
    </w:p>
    <w:p w:rsidR="00EA68DF" w:rsidRDefault="00EA68DF" w:rsidP="00D9398F">
      <w:r>
        <w:tab/>
        <w:t>Z dnešní schůze se omluvil pan senátor Alexandr Vondra.</w:t>
      </w:r>
    </w:p>
    <w:p w:rsidR="00EA68DF" w:rsidRDefault="00EA68DF" w:rsidP="00D9398F">
      <w:r>
        <w:tab/>
        <w:t xml:space="preserve">Dovolte mi, abych ještě jednou uvítal nově zvolené senátory, které prosím, aby do složení slibu, jímž se ujmou výkonu svého mandátu, zatím nehlasovali. </w:t>
      </w:r>
    </w:p>
    <w:p w:rsidR="00EA68DF" w:rsidRDefault="00EA68DF" w:rsidP="00D9398F">
      <w:r>
        <w:tab/>
        <w:t xml:space="preserve">Nyní stanovíme pořad 1. schůze Senátu. </w:t>
      </w:r>
    </w:p>
    <w:p w:rsidR="00EA68DF" w:rsidRDefault="00EA68DF" w:rsidP="00D9398F">
      <w:r>
        <w:tab/>
        <w:t>V souladu s usnesením Organizačního výboru č. 304 ze dne 28. listopadu 2006 navrhuji tyto změny pořadu:</w:t>
      </w:r>
    </w:p>
    <w:p w:rsidR="00EA68DF" w:rsidRDefault="00EA68DF" w:rsidP="009A4034">
      <w:pPr>
        <w:numPr>
          <w:ilvl w:val="0"/>
          <w:numId w:val="1"/>
        </w:numPr>
      </w:pPr>
      <w:r>
        <w:t>Navrhuji Senátu doplnit na pořad první schůze bod „Senátní tisk č. 371 – Vládní návrh, kterým se předkládá Parlamentu České republiky k vyslovení souhlasu s ratifikací Mezinárodní úmluva proti dopingu ve sportu“, dále je to senátní tisk č. 373, což je Vládní návrh, kterým se předkládá Parlamentu České republiky k vyslovení souhlasu návrh na přijetí změn Úmluvy o posuzování vlivů na životní prostředí přesahujících hranice států (Espoo, 25. února 1991). Potom je to senátní tisk č. N 87/05, což je Návrh nařízení Evropského parlamentu a Rady o roamingu ve veřejných mobilních sítích v rámci Společenství a o změně směrnice 2002/21/ES o společném předpisovém rámci pro sítě a služby elektronických komunikací. Dále je to senátní tisk č. K 92/05 – Zelená kniha o kolizním právu v oblasti úpravy majetkových poměrů v manželství, zabývající se převážně otázkou soudní příslušnosti a vzájemného uznávání, a to na místa 24 až 27,</w:t>
      </w:r>
    </w:p>
    <w:p w:rsidR="00EA68DF" w:rsidRDefault="00EA68DF" w:rsidP="009A4034">
      <w:pPr>
        <w:numPr>
          <w:ilvl w:val="0"/>
          <w:numId w:val="1"/>
        </w:numPr>
      </w:pPr>
      <w:r>
        <w:t xml:space="preserve">Organizační výbor navrhuje Senátu projednat bod „Informace vlády o pořadu jednání Evropské rady konaného ve dnech </w:t>
      </w:r>
      <w:smartTag w:uri="urn:schemas-microsoft-com:office:smarttags" w:element="metricconverter">
        <w:smartTagPr>
          <w:attr w:name="ProductID" w:val="14. a"/>
        </w:smartTagPr>
        <w:r>
          <w:t>14. a</w:t>
        </w:r>
      </w:smartTag>
      <w:r>
        <w:t xml:space="preserve"> 15. prosince 2006 v Bruselu a o pozicích České republiky) jako bod 28.</w:t>
      </w:r>
    </w:p>
    <w:p w:rsidR="00EA68DF" w:rsidRDefault="00EA68DF" w:rsidP="009A4034">
      <w:pPr>
        <w:ind w:firstLine="708"/>
      </w:pPr>
      <w:r>
        <w:t xml:space="preserve">Ptám se, zda někdo má další bod na doplnění. Nikdo. </w:t>
      </w:r>
      <w:r w:rsidRPr="00EA68DF">
        <w:rPr>
          <w:b/>
        </w:rPr>
        <w:t>O tomto návrhu pořadu budeme za malý moment hlasovat</w:t>
      </w:r>
      <w:r>
        <w:t xml:space="preserve">. </w:t>
      </w:r>
    </w:p>
    <w:p w:rsidR="00EA68DF" w:rsidRDefault="00EA68DF" w:rsidP="009A4034">
      <w:r>
        <w:tab/>
        <w:t>Znovu upozorňuji, že hlasovat mohou pouze „staří“ členové a členky a „mladí“ bohužel v této chvíli ještě hlasovat nemohou.</w:t>
      </w:r>
    </w:p>
    <w:p w:rsidR="00EA68DF" w:rsidRDefault="00EA68DF" w:rsidP="009A4034">
      <w:r>
        <w:lastRenderedPageBreak/>
        <w:tab/>
        <w:t xml:space="preserve">Zahajuji hlasování. Kdo je pro tento upravený program naší schůze, stiskne tlačítko ANO a zvedne ruku. Kdo je proti, stiskne tlačítko NE a rovněž zvedne ruku. </w:t>
      </w:r>
    </w:p>
    <w:p w:rsidR="00EA68DF" w:rsidRDefault="00EA68DF" w:rsidP="009A4034">
      <w:r>
        <w:tab/>
        <w:t xml:space="preserve">Hlasování č. 1 ukončeno, registrováno 49, kvórum 25, pro 49, proti nikdo. </w:t>
      </w:r>
      <w:r w:rsidRPr="00EA68DF">
        <w:rPr>
          <w:b/>
        </w:rPr>
        <w:t>Návrh byl schválen</w:t>
      </w:r>
      <w:r>
        <w:t>.</w:t>
      </w:r>
    </w:p>
    <w:p w:rsidR="00EA68DF" w:rsidRDefault="00EA68DF" w:rsidP="009A4034">
      <w:r>
        <w:tab/>
        <w:t>A tím můžeme přistoupit k prvnímu bodu našeho jednání, kterým je</w:t>
      </w:r>
    </w:p>
    <w:p w:rsidR="00EA68DF" w:rsidRDefault="00EA68DF" w:rsidP="009A4034">
      <w:pPr>
        <w:jc w:val="center"/>
        <w:rPr>
          <w:b/>
        </w:rPr>
      </w:pPr>
    </w:p>
    <w:p w:rsidR="00EA68DF" w:rsidRDefault="00EA68DF" w:rsidP="009A4034">
      <w:pPr>
        <w:jc w:val="center"/>
        <w:rPr>
          <w:b/>
        </w:rPr>
      </w:pPr>
      <w:r>
        <w:rPr>
          <w:b/>
        </w:rPr>
        <w:t xml:space="preserve">Zpráva mandátového a imunitního výboru o výsledku zkoumání, </w:t>
      </w:r>
    </w:p>
    <w:p w:rsidR="00EA68DF" w:rsidRDefault="00EA68DF" w:rsidP="009A4034">
      <w:pPr>
        <w:jc w:val="center"/>
        <w:rPr>
          <w:b/>
        </w:rPr>
      </w:pPr>
      <w:r>
        <w:rPr>
          <w:b/>
        </w:rPr>
        <w:t>zda byli jednotliví senátoři platně zvoleni.</w:t>
      </w:r>
    </w:p>
    <w:p w:rsidR="00EA68DF" w:rsidRDefault="00EA68DF" w:rsidP="009A4034">
      <w:pPr>
        <w:jc w:val="center"/>
        <w:rPr>
          <w:b/>
        </w:rPr>
      </w:pPr>
    </w:p>
    <w:p w:rsidR="00EA68DF" w:rsidRDefault="00EA68DF" w:rsidP="009A4034">
      <w:r>
        <w:tab/>
        <w:t>Chci připomenout znění § 41 odst. 1 písm. a) jednacího řádu, podle něhož mandátový a imunitní výbor zkoumá, zda jednotliví senátoři byli platně zvoleni a svá zjištění předkládá Senátu.</w:t>
      </w:r>
    </w:p>
    <w:p w:rsidR="00EA68DF" w:rsidRDefault="00EA68DF" w:rsidP="009A4034">
      <w:r>
        <w:tab/>
        <w:t>A proto nyní uděluji slovo zpravodaji mandátového a imunitního výboru, aby nás informoval o závěrech jeho jednání. Slovo má pan senátor Ladislav Svoboda.</w:t>
      </w:r>
    </w:p>
    <w:p w:rsidR="00EA68DF" w:rsidRDefault="00EA68DF" w:rsidP="009A4034"/>
    <w:p w:rsidR="00EA68DF" w:rsidRDefault="00EA68DF" w:rsidP="009A4034">
      <w:r>
        <w:rPr>
          <w:b/>
        </w:rPr>
        <w:tab/>
      </w:r>
      <w:hyperlink r:id="rId8" w:tooltip="Informace o osobě" w:history="1">
        <w:r w:rsidRPr="00F36A1C">
          <w:rPr>
            <w:rStyle w:val="Hyperlink"/>
            <w:b/>
            <w:u w:val="none"/>
          </w:rPr>
          <w:t>Senátor Ladislav Svoboda</w:t>
        </w:r>
      </w:hyperlink>
      <w:r>
        <w:rPr>
          <w:b/>
        </w:rPr>
        <w:t xml:space="preserve">: </w:t>
      </w:r>
      <w:r>
        <w:t>Vážený pane předsedo Senátu, vážený pane předsedo Poslanecké sněmovny, vážené dámy a vážení pánové senátoři.</w:t>
      </w:r>
    </w:p>
    <w:p w:rsidR="00EA68DF" w:rsidRDefault="00EA68DF" w:rsidP="009A4034">
      <w:r>
        <w:tab/>
        <w:t>Dne 28. listopadu 2006 mandátový a imunitní výbor naplnil povinnost vyplývající z dikce § 41 jednacího řádu. Po rozpravě a hlasování dospěl k usnesení č. 16, které vám bylo předloženo na lavice. Jestli dovolíte, seznámím vás s jeho obsahem:</w:t>
      </w:r>
    </w:p>
    <w:p w:rsidR="00EA68DF" w:rsidRDefault="00EA68DF" w:rsidP="009A4034">
      <w:r>
        <w:tab/>
        <w:t>Mandátový a imunitní výbor</w:t>
      </w:r>
    </w:p>
    <w:p w:rsidR="00EA68DF" w:rsidRDefault="0083397D" w:rsidP="009A4034">
      <w:pPr>
        <w:numPr>
          <w:ilvl w:val="0"/>
          <w:numId w:val="2"/>
        </w:numPr>
      </w:pPr>
      <w:r>
        <w:t>O</w:t>
      </w:r>
      <w:r w:rsidR="00EA68DF">
        <w:t>věřil</w:t>
      </w:r>
    </w:p>
    <w:p w:rsidR="00EA68DF" w:rsidRDefault="00EA68DF" w:rsidP="009A4034">
      <w:pPr>
        <w:ind w:left="1080"/>
      </w:pPr>
      <w:r>
        <w:t>platnost volby 27 senátorů zvolených ve druhém kole voleb dne 27. a 28. října 2006 ve volebních obvodech č. 2, 5, 8, 11, 14, 17, 20, 23, 26, 29, 32, 35, 38, 41, 44, 47, 50, 53, 56, 59, 62, 65, 68, 71, 74, 77 a 80.</w:t>
      </w:r>
    </w:p>
    <w:p w:rsidR="00EA68DF" w:rsidRDefault="00EA68DF" w:rsidP="009A4034">
      <w:pPr>
        <w:ind w:left="1080"/>
      </w:pPr>
      <w:r>
        <w:t>Ověření proběhlo v souladu s ustanovením § 41 odst. 1 písm. a) zákona č. 107/1999 Sb., o jednacím řádu Senátu.</w:t>
      </w:r>
    </w:p>
    <w:p w:rsidR="00EA68DF" w:rsidRDefault="0083397D" w:rsidP="009A4034">
      <w:pPr>
        <w:numPr>
          <w:ilvl w:val="0"/>
          <w:numId w:val="2"/>
        </w:numPr>
      </w:pPr>
      <w:r>
        <w:t>D</w:t>
      </w:r>
      <w:r w:rsidR="00EA68DF">
        <w:t>oporučuje</w:t>
      </w:r>
    </w:p>
    <w:p w:rsidR="00EA68DF" w:rsidRDefault="00EA68DF" w:rsidP="009A4034">
      <w:pPr>
        <w:ind w:left="1080"/>
      </w:pPr>
      <w:r>
        <w:t>Senátu přijmout zjištění mandátového a imunitního výboru, kterým se potvrzuje, že není překážek, aby nově zvolení senátoři zvolili Ústavou předepsaný slib.</w:t>
      </w:r>
    </w:p>
    <w:p w:rsidR="00EA68DF" w:rsidRDefault="00EA68DF" w:rsidP="009A4034">
      <w:pPr>
        <w:ind w:left="1080"/>
      </w:pPr>
      <w:r>
        <w:t>Děkuji za pozornost.</w:t>
      </w:r>
    </w:p>
    <w:p w:rsidR="00EA68DF" w:rsidRDefault="00EA68DF" w:rsidP="009A4034">
      <w:pPr>
        <w:ind w:left="1080"/>
      </w:pPr>
    </w:p>
    <w:p w:rsidR="00EA68DF" w:rsidRDefault="00EA68DF" w:rsidP="00D9398F">
      <w:r>
        <w:rPr>
          <w:b/>
        </w:rPr>
        <w:tab/>
      </w:r>
      <w:hyperlink r:id="rId9" w:tooltip="Informace o osobě" w:history="1">
        <w:r w:rsidRPr="00546D05">
          <w:rPr>
            <w:rStyle w:val="Hyperlink"/>
            <w:b/>
          </w:rPr>
          <w:t>Předseda Senátu Přemysl Sobotka</w:t>
        </w:r>
      </w:hyperlink>
      <w:r>
        <w:rPr>
          <w:b/>
        </w:rPr>
        <w:t xml:space="preserve">: </w:t>
      </w:r>
      <w:r w:rsidRPr="00546D05">
        <w:rPr>
          <w:b/>
        </w:rPr>
        <w:t xml:space="preserve"> </w:t>
      </w:r>
      <w:r>
        <w:t>Děkuji, pane kolego. Posaďte se ke stolku zpravodajů. Otevírám rozpravu. Do rozpravy se nikdo nehlásí, rozpravu končím. Není potřeba, aby se kolega vyjadřoval k něčemu, co neproběhlo. Budeme hlasovat o usnesení, které nám přednesl kolega Svoboda. Řekne vám ho ještě jednou.</w:t>
      </w:r>
    </w:p>
    <w:p w:rsidR="00EA68DF" w:rsidRDefault="00EA68DF" w:rsidP="00D9398F"/>
    <w:p w:rsidR="00EA68DF" w:rsidRDefault="00EA68DF" w:rsidP="00D9398F">
      <w:r>
        <w:rPr>
          <w:b/>
        </w:rPr>
        <w:tab/>
      </w:r>
      <w:hyperlink r:id="rId10" w:tooltip="Informace o osobě" w:history="1">
        <w:r w:rsidRPr="00546D05">
          <w:rPr>
            <w:rStyle w:val="Hyperlink"/>
            <w:b/>
            <w:u w:val="none"/>
          </w:rPr>
          <w:t>Senátor Ladislav Svoboda</w:t>
        </w:r>
      </w:hyperlink>
      <w:r>
        <w:rPr>
          <w:b/>
        </w:rPr>
        <w:t xml:space="preserve">: </w:t>
      </w:r>
      <w:r>
        <w:t>Návrh na usnesení z 1. schůze dn</w:t>
      </w:r>
      <w:r w:rsidR="0083397D">
        <w:t>e 29. listopadu 2006 ke zprávě m</w:t>
      </w:r>
      <w:r>
        <w:t>andátového a imunitního výboru o výsledku ověření platnosti voleb senátorů.</w:t>
      </w:r>
    </w:p>
    <w:p w:rsidR="00EA68DF" w:rsidRPr="00EA68DF" w:rsidRDefault="00EA68DF" w:rsidP="00D9398F">
      <w:pPr>
        <w:rPr>
          <w:b/>
        </w:rPr>
      </w:pPr>
      <w:r>
        <w:tab/>
      </w:r>
      <w:r w:rsidRPr="00EA68DF">
        <w:rPr>
          <w:b/>
        </w:rPr>
        <w:t>Senát bere na vědomí usnesení mandátového a imunitního výboru č. 16 ze dne 28. listopadu 2006 k ověření platnosti volby senátorů zvolených ve volbách do Senátu Parlamentu ČR v říjnu 2006.</w:t>
      </w:r>
    </w:p>
    <w:p w:rsidR="00EA68DF" w:rsidRPr="00EA68DF" w:rsidRDefault="00EA68DF" w:rsidP="00D9398F">
      <w:pPr>
        <w:rPr>
          <w:b/>
        </w:rPr>
      </w:pPr>
    </w:p>
    <w:p w:rsidR="00EA68DF" w:rsidRDefault="00EA68DF" w:rsidP="00D9398F">
      <w:r>
        <w:rPr>
          <w:b/>
        </w:rPr>
        <w:tab/>
      </w:r>
      <w:hyperlink r:id="rId11" w:tooltip="Informace o osobě" w:history="1">
        <w:r w:rsidRPr="00546D05">
          <w:rPr>
            <w:rStyle w:val="Hyperlink"/>
            <w:b/>
          </w:rPr>
          <w:t>Předseda Senátu Přemysl Sobotka</w:t>
        </w:r>
      </w:hyperlink>
      <w:r>
        <w:rPr>
          <w:b/>
        </w:rPr>
        <w:t xml:space="preserve">: </w:t>
      </w:r>
      <w:r>
        <w:t>Děkuji. Všem je jasné, o čem budeme hlasovat. Upozorňuji, že pouze staří hlasují, mladí nehlasují.</w:t>
      </w:r>
    </w:p>
    <w:p w:rsidR="00EA68DF" w:rsidRDefault="00EA68DF" w:rsidP="00D9398F">
      <w:r>
        <w:lastRenderedPageBreak/>
        <w:tab/>
        <w:t>Zahajuji hlasování. Kdo je pro, tlačítko ANO a zvedne ruku. Kdo je proti, tlačítko NE a rovněž zvedne ruku.</w:t>
      </w:r>
    </w:p>
    <w:p w:rsidR="00EA68DF" w:rsidRDefault="00EA68DF" w:rsidP="00D9398F">
      <w:r>
        <w:tab/>
        <w:t xml:space="preserve">Hlasování č. 2 ukončeno. Registrováno 48 senátorek a senátorů, kvórum 25, pro 48, proti nikdo. </w:t>
      </w:r>
      <w:r w:rsidRPr="00EA68DF">
        <w:rPr>
          <w:b/>
        </w:rPr>
        <w:t>Návrh byl schválen</w:t>
      </w:r>
      <w:r>
        <w:t>. Tím končím projednávání tohoto bodu. Děkuji, pane zpravodaji.</w:t>
      </w:r>
    </w:p>
    <w:p w:rsidR="00EA68DF" w:rsidRDefault="00EA68DF" w:rsidP="00D9398F">
      <w:r>
        <w:tab/>
        <w:t>Jsme u dalšího bodu.</w:t>
      </w:r>
    </w:p>
    <w:p w:rsidR="00EA68DF" w:rsidRDefault="00EA68DF" w:rsidP="00D9398F"/>
    <w:p w:rsidR="00EA68DF" w:rsidRPr="00EA68DF" w:rsidRDefault="00EA68DF" w:rsidP="00EA68DF">
      <w:pPr>
        <w:jc w:val="center"/>
        <w:rPr>
          <w:b/>
        </w:rPr>
      </w:pPr>
      <w:r>
        <w:rPr>
          <w:b/>
        </w:rPr>
        <w:t>Slib senátorů</w:t>
      </w:r>
    </w:p>
    <w:p w:rsidR="00EA68DF" w:rsidRDefault="00EA68DF" w:rsidP="00D9398F"/>
    <w:p w:rsidR="00EA68DF" w:rsidRDefault="00EA68DF" w:rsidP="00D9398F">
      <w:r>
        <w:tab/>
        <w:t>Vážené kolegyně a kolegové, podle Ústavy čl. 23 skládá senátor slib na 1. schůzi Senátu, které ze zúčastní. V souladu s jednacím řádem tak učiní pronesením slova „slibuji“ a podáním ruky tomu, do jehož rukou slib skládá. Složením slibu poté senátor stvrdí svým podpisem.</w:t>
      </w:r>
    </w:p>
    <w:p w:rsidR="00EA68DF" w:rsidRDefault="00EA68DF" w:rsidP="00D9398F">
      <w:r>
        <w:tab/>
        <w:t>V této souvislosti ještě připomínám čl. 25 Ústavy ČR, který řeší zánik mandátu. V něm uvedeno, že mandát zaniká mj. odepřením slibu nebo složením slibu s výhradou.</w:t>
      </w:r>
    </w:p>
    <w:p w:rsidR="00EA68DF" w:rsidRDefault="00EA68DF" w:rsidP="00D9398F">
      <w:r>
        <w:tab/>
        <w:t>Vlastní akt slibu proběhne takto. Nejmladší senátor pan kolega Richard Svoboda přednese Ústavou předepsaný slib a jako první z nově zvolených senátorů jej složí do rukou předsedajícího 1. schůze v 6. funkčním období Senátu. Poté senátor Richard Svoboda bude číst jednotlivá jména nově zvolených senátorů podle čísel jejich volebních obvodů a ti budou postupně přistupovat k předsedajícímu. Slib vykonají pronesením slova „slibuji“ a podáním ruky. Poté to stvrdí podpisem.</w:t>
      </w:r>
    </w:p>
    <w:p w:rsidR="00EA68DF" w:rsidRDefault="00EA68DF" w:rsidP="00D9398F">
      <w:r>
        <w:tab/>
        <w:t>Slib senátorů. Prosím, abychom všichni povstali a zároveň prosím pana kolegu senátora Richarda Svobodu, aby předstoupil a přečetl slib daný Ústavou.</w:t>
      </w:r>
    </w:p>
    <w:p w:rsidR="00EA68DF" w:rsidRDefault="00EA68DF" w:rsidP="00D9398F"/>
    <w:p w:rsidR="00EA68DF" w:rsidRDefault="00EA68DF" w:rsidP="00D9398F">
      <w:r>
        <w:rPr>
          <w:b/>
        </w:rPr>
        <w:tab/>
      </w:r>
      <w:hyperlink r:id="rId12" w:tooltip="Informace o osobě" w:history="1">
        <w:r w:rsidRPr="00546D05">
          <w:rPr>
            <w:rStyle w:val="Hyperlink"/>
            <w:b/>
            <w:u w:val="none"/>
          </w:rPr>
          <w:t>Senátor Richard Svoboda</w:t>
        </w:r>
      </w:hyperlink>
      <w:r>
        <w:rPr>
          <w:b/>
        </w:rPr>
        <w:t xml:space="preserve">: </w:t>
      </w:r>
      <w:r>
        <w:t xml:space="preserve">Slibuji věrnost České republice. Slibuji, že budu zachovávat její Ústavu a zákony. Slibuji na svou čest, že svůj mandát budu vykonávat v zájmu všeho lidu a podle svého nejlepšího vědomí a svědomí. </w:t>
      </w:r>
    </w:p>
    <w:p w:rsidR="00EA68DF" w:rsidRDefault="00EA68DF" w:rsidP="009A4034">
      <w:pPr>
        <w:ind w:firstLine="708"/>
      </w:pPr>
      <w:r>
        <w:t>(Všichni jmenovaní senátoři postupně přicházejí před předsednický stůl a skládají do rukou předsedy Senátu Přemysla Sobotky slib.)</w:t>
      </w:r>
    </w:p>
    <w:p w:rsidR="00EA68DF" w:rsidRDefault="00EA68DF" w:rsidP="00BD52B1">
      <w:pPr>
        <w:ind w:left="360"/>
        <w:jc w:val="left"/>
      </w:pPr>
      <w:r>
        <w:t>volební obvod č. 2 – pan senátor Pavel Čáslava</w:t>
      </w:r>
    </w:p>
    <w:p w:rsidR="00EA68DF" w:rsidRDefault="00EA68DF" w:rsidP="00BD52B1">
      <w:pPr>
        <w:ind w:left="360"/>
        <w:jc w:val="left"/>
      </w:pPr>
      <w:r>
        <w:t>volební obvod č. 5 – pan senátor Petr Skála</w:t>
      </w:r>
    </w:p>
    <w:p w:rsidR="00EA68DF" w:rsidRDefault="00EA68DF" w:rsidP="00BD52B1">
      <w:pPr>
        <w:ind w:left="360"/>
        <w:jc w:val="left"/>
      </w:pPr>
      <w:r>
        <w:t>volební obvod č. 8 – pan senátor Luděk Sefzig</w:t>
      </w:r>
    </w:p>
    <w:p w:rsidR="00BD52B1" w:rsidRDefault="00EA68DF" w:rsidP="00BD52B1">
      <w:pPr>
        <w:ind w:left="360"/>
      </w:pPr>
      <w:r>
        <w:t>volební obvod č. 11 – paní senátorka Jiřina Rippelová</w:t>
      </w:r>
    </w:p>
    <w:p w:rsidR="00BD52B1" w:rsidRDefault="00EA68DF" w:rsidP="00BD52B1">
      <w:pPr>
        <w:ind w:left="360"/>
      </w:pPr>
      <w:r>
        <w:t>volební obvod č. 14 – pan senátor Jiří Pospíšil</w:t>
      </w:r>
    </w:p>
    <w:p w:rsidR="00BD52B1" w:rsidRDefault="00EA68DF" w:rsidP="00BD52B1">
      <w:pPr>
        <w:ind w:left="360"/>
      </w:pPr>
      <w:r>
        <w:t>volební obvod č. 17 – pan senátor Tomáš Grulich</w:t>
      </w:r>
    </w:p>
    <w:p w:rsidR="009A4034" w:rsidRDefault="00EA68DF" w:rsidP="009A4034">
      <w:pPr>
        <w:ind w:left="360"/>
      </w:pPr>
      <w:r>
        <w:t>volební obvod č. 20 –  pan senátor Tomáš Töpfer</w:t>
      </w:r>
    </w:p>
    <w:p w:rsidR="009A4034" w:rsidRDefault="00EA68DF" w:rsidP="009A4034">
      <w:pPr>
        <w:ind w:left="360"/>
      </w:pPr>
      <w:r>
        <w:t>volební obvod č. 23 – paní senátorka Alena Palečková</w:t>
      </w:r>
    </w:p>
    <w:p w:rsidR="009A4034" w:rsidRDefault="00EA68DF" w:rsidP="009A4034">
      <w:pPr>
        <w:ind w:left="360"/>
      </w:pPr>
      <w:r>
        <w:t>volební obvod č. 26 – paní senátorka Daniela Filipiová</w:t>
      </w:r>
    </w:p>
    <w:p w:rsidR="009A4034" w:rsidRDefault="00EA68DF" w:rsidP="009A4034">
      <w:pPr>
        <w:ind w:left="360"/>
      </w:pPr>
      <w:r>
        <w:t>volební obvod č. 32 – pan senátor Jaroslav Kubera</w:t>
      </w:r>
    </w:p>
    <w:p w:rsidR="009A4034" w:rsidRDefault="00EA68DF" w:rsidP="009A4034">
      <w:pPr>
        <w:ind w:left="360"/>
      </w:pPr>
      <w:r>
        <w:t>volební obvod č. 35</w:t>
      </w:r>
      <w:r w:rsidR="009A4034">
        <w:t xml:space="preserve"> – paní senátorka Soňa Paukrtová</w:t>
      </w:r>
    </w:p>
    <w:p w:rsidR="009A4034" w:rsidRDefault="00EA68DF" w:rsidP="009A4034">
      <w:pPr>
        <w:ind w:left="360"/>
      </w:pPr>
      <w:r>
        <w:t>volební obvod č. 38 – pan senátor Jaromír Jermář</w:t>
      </w:r>
    </w:p>
    <w:p w:rsidR="009A4034" w:rsidRDefault="00EA68DF" w:rsidP="009A4034">
      <w:pPr>
        <w:ind w:left="360"/>
      </w:pPr>
      <w:r>
        <w:t>volební obvod č. 41 – pan senátor Karel Šebek</w:t>
      </w:r>
    </w:p>
    <w:p w:rsidR="009A4034" w:rsidRDefault="00EA68DF" w:rsidP="009A4034">
      <w:pPr>
        <w:ind w:left="360"/>
      </w:pPr>
      <w:r>
        <w:t>volební obvod č. 44 – pan senátor Petr Pithart</w:t>
      </w:r>
    </w:p>
    <w:p w:rsidR="009A4034" w:rsidRDefault="00EA68DF" w:rsidP="009A4034">
      <w:pPr>
        <w:ind w:left="360"/>
      </w:pPr>
      <w:r>
        <w:t>volební obvod č. 47 – pan senátor Petr Pakosta</w:t>
      </w:r>
    </w:p>
    <w:p w:rsidR="009A4034" w:rsidRDefault="00EA68DF" w:rsidP="009A4034">
      <w:pPr>
        <w:ind w:left="360"/>
      </w:pPr>
      <w:r>
        <w:t>volební obvod č. 50 – pan senátor Václav Koukal</w:t>
      </w:r>
    </w:p>
    <w:p w:rsidR="009A4034" w:rsidRDefault="00EA68DF" w:rsidP="009A4034">
      <w:pPr>
        <w:ind w:left="360"/>
      </w:pPr>
      <w:r>
        <w:t>volební obvod č. 53 – pan senátor Vítězslav Jonáš</w:t>
      </w:r>
    </w:p>
    <w:p w:rsidR="009A4034" w:rsidRDefault="00EA68DF" w:rsidP="009A4034">
      <w:pPr>
        <w:ind w:left="360"/>
      </w:pPr>
      <w:r>
        <w:t>volební obvod č. 56 – pan senátor Jan Hajda</w:t>
      </w:r>
    </w:p>
    <w:p w:rsidR="009A4034" w:rsidRDefault="00EA68DF" w:rsidP="009A4034">
      <w:pPr>
        <w:ind w:left="360"/>
      </w:pPr>
      <w:r>
        <w:t>volební obvod č. 62 – paní senátorka Božena Sekaninová</w:t>
      </w:r>
    </w:p>
    <w:p w:rsidR="009A4034" w:rsidRDefault="00EA68DF" w:rsidP="009A4034">
      <w:pPr>
        <w:ind w:left="360"/>
      </w:pPr>
      <w:r>
        <w:t>volební obvod č. 65 – pan senátor Adolf Jílek</w:t>
      </w:r>
    </w:p>
    <w:p w:rsidR="009A4034" w:rsidRDefault="00EA68DF" w:rsidP="009A4034">
      <w:pPr>
        <w:ind w:left="360"/>
      </w:pPr>
      <w:r>
        <w:lastRenderedPageBreak/>
        <w:t>volební obvod č. 68 – pan senátor Václav Vlček</w:t>
      </w:r>
    </w:p>
    <w:p w:rsidR="009A4034" w:rsidRDefault="00EA68DF" w:rsidP="009A4034">
      <w:pPr>
        <w:ind w:left="360"/>
      </w:pPr>
      <w:r>
        <w:t>volební obvod č. 71 – pan senátor Otakar Veřovský</w:t>
      </w:r>
    </w:p>
    <w:p w:rsidR="009A4034" w:rsidRDefault="00EA68DF" w:rsidP="009A4034">
      <w:pPr>
        <w:ind w:left="360"/>
      </w:pPr>
      <w:r>
        <w:t>volební obvod č. 74 – pan senátor Petr Vícha</w:t>
      </w:r>
    </w:p>
    <w:p w:rsidR="009A4034" w:rsidRDefault="00EA68DF" w:rsidP="009A4034">
      <w:pPr>
        <w:ind w:left="360"/>
      </w:pPr>
      <w:r>
        <w:t>volební obvod č. 77 – pan senátor Jiří Čunek</w:t>
      </w:r>
    </w:p>
    <w:p w:rsidR="00EA68DF" w:rsidRDefault="00EA68DF" w:rsidP="009A4034">
      <w:pPr>
        <w:ind w:left="360"/>
      </w:pPr>
      <w:r>
        <w:t>volební obvod č. 80 – paní senátorka Jana Juřenčáková</w:t>
      </w:r>
    </w:p>
    <w:p w:rsidR="00EA68DF" w:rsidRDefault="00EA68DF" w:rsidP="00D9398F"/>
    <w:p w:rsidR="00EA68DF" w:rsidRDefault="00EA68DF" w:rsidP="00D9398F">
      <w:r>
        <w:rPr>
          <w:b/>
        </w:rPr>
        <w:tab/>
      </w:r>
      <w:hyperlink r:id="rId13" w:tooltip="Informace o osobě" w:history="1">
        <w:r w:rsidRPr="00D15B03">
          <w:rPr>
            <w:rStyle w:val="Hyperlink"/>
            <w:b/>
          </w:rPr>
          <w:t>Předseda Senátu Přemysl Sobotka</w:t>
        </w:r>
      </w:hyperlink>
      <w:r>
        <w:rPr>
          <w:b/>
        </w:rPr>
        <w:t xml:space="preserve">: </w:t>
      </w:r>
      <w:r>
        <w:t xml:space="preserve">Posaďte se, kolegyně a kolegové. Dovolte, abych poblahopřál všem nově zvoleným senátorkám a senátorům a konstatoval, že od tohoto okamžiku jsou právoplatnými členy Senátu Parlamentu České republiky. </w:t>
      </w:r>
    </w:p>
    <w:p w:rsidR="00EA68DF" w:rsidRDefault="00EA68DF" w:rsidP="00D9398F">
      <w:r>
        <w:tab/>
        <w:t>Aby se mohli účastnit dalšího hlasování, je třeba aktualizovat databázi senátorů, proto vyhlašuji 15minutovou přestávku.</w:t>
      </w:r>
    </w:p>
    <w:p w:rsidR="002D0041" w:rsidRDefault="002D0041" w:rsidP="00D9398F"/>
    <w:p w:rsidR="00EA68DF" w:rsidRPr="00D9398F" w:rsidRDefault="003E5425" w:rsidP="00D9398F">
      <w:r>
        <w:tab/>
      </w:r>
      <w:r w:rsidR="002D0041">
        <w:t>(Jednání přerušeno v 9.30 hodin.)</w:t>
      </w:r>
      <w:r w:rsidR="00EA68DF">
        <w:t xml:space="preserve"> </w:t>
      </w:r>
    </w:p>
    <w:p w:rsidR="00F024BA" w:rsidRDefault="00F024BA" w:rsidP="00D9398F"/>
    <w:p w:rsidR="00F024BA" w:rsidRDefault="003E5425" w:rsidP="00D9398F">
      <w:r>
        <w:tab/>
      </w:r>
      <w:r w:rsidR="00F024BA">
        <w:t>(Jednání opět zahájeno v 9.43 hod</w:t>
      </w:r>
      <w:r>
        <w:t>in</w:t>
      </w:r>
      <w:r w:rsidR="00F024BA">
        <w:t>.)</w:t>
      </w:r>
    </w:p>
    <w:p w:rsidR="00F024BA" w:rsidRDefault="00F024BA" w:rsidP="00D9398F"/>
    <w:p w:rsidR="00F024BA" w:rsidRDefault="00F024BA" w:rsidP="00D9398F">
      <w:r>
        <w:rPr>
          <w:b/>
        </w:rPr>
        <w:tab/>
      </w:r>
      <w:hyperlink r:id="rId14" w:tooltip="Informace o osobě" w:history="1">
        <w:r w:rsidRPr="00AE39DB">
          <w:rPr>
            <w:rStyle w:val="Hyperlink"/>
            <w:b/>
          </w:rPr>
          <w:t>Předseda Senátu Přemysl Sobotka</w:t>
        </w:r>
      </w:hyperlink>
      <w:r>
        <w:rPr>
          <w:b/>
        </w:rPr>
        <w:t xml:space="preserve">: </w:t>
      </w:r>
      <w:r>
        <w:t xml:space="preserve">Vážené kolegyně, vážení kolegové, vážení hosté. Budeme pokračovat v našem jednání. Ještě omluvenka – z dnešního jednání se omluvili senátoři Karel Schwarzenberg a Václav Roubíček. </w:t>
      </w:r>
    </w:p>
    <w:p w:rsidR="00F024BA" w:rsidRDefault="00F024BA" w:rsidP="00D9398F">
      <w:r>
        <w:tab/>
        <w:t xml:space="preserve">Dalším bodem je </w:t>
      </w:r>
    </w:p>
    <w:p w:rsidR="00F024BA" w:rsidRDefault="00F024BA" w:rsidP="00D9398F"/>
    <w:p w:rsidR="003E5425" w:rsidRDefault="00F024BA" w:rsidP="00F024BA">
      <w:pPr>
        <w:jc w:val="center"/>
        <w:rPr>
          <w:b/>
        </w:rPr>
      </w:pPr>
      <w:r>
        <w:rPr>
          <w:b/>
        </w:rPr>
        <w:t xml:space="preserve">Informace předsedy volební komise o ustavení volební komise </w:t>
      </w:r>
    </w:p>
    <w:p w:rsidR="00F024BA" w:rsidRDefault="00F024BA" w:rsidP="00F024BA">
      <w:pPr>
        <w:jc w:val="center"/>
        <w:rPr>
          <w:b/>
        </w:rPr>
      </w:pPr>
      <w:r>
        <w:rPr>
          <w:b/>
        </w:rPr>
        <w:t>a o volbě jejích funkcionářů</w:t>
      </w:r>
    </w:p>
    <w:p w:rsidR="00F024BA" w:rsidRDefault="00F024BA" w:rsidP="00F024BA">
      <w:pPr>
        <w:jc w:val="center"/>
        <w:rPr>
          <w:b/>
        </w:rPr>
      </w:pPr>
    </w:p>
    <w:p w:rsidR="00F024BA" w:rsidRDefault="00F024BA" w:rsidP="00F024BA">
      <w:r>
        <w:tab/>
        <w:t xml:space="preserve">Skupina senátorů delegovaná senátorskými kluby na základě parity ustavila podle § 48 odst. 2 jednacího řádu, dle návrhů senátorských klubů, volební komisi.  Členové volební komise se již sešli a provedli kroky předepsané v článku 1 bod 4 volebního řádu, to znamená, že zvolili ze svého středu předsedu, místopředsedkyni a dva ověřovatele. </w:t>
      </w:r>
    </w:p>
    <w:p w:rsidR="00F024BA" w:rsidRDefault="00F024BA" w:rsidP="00F024BA">
      <w:r>
        <w:tab/>
        <w:t xml:space="preserve">Toto jsme již mohli pro urychlení našeho jednání učinit, neboť volební komisi Senát nevolí, pouze její ustavení skupinou senátorů bere na vědomí. </w:t>
      </w:r>
    </w:p>
    <w:p w:rsidR="00F024BA" w:rsidRDefault="00F024BA" w:rsidP="00F024BA">
      <w:r>
        <w:tab/>
        <w:t xml:space="preserve">Předsedou volební komise byl zvolen pan senátor Josef Palata. </w:t>
      </w:r>
    </w:p>
    <w:p w:rsidR="00F024BA" w:rsidRDefault="00F024BA" w:rsidP="00F024BA">
      <w:r>
        <w:tab/>
        <w:t>Pane kolego, seznamte nás s jednotlivými členy komise. Žádám je, aby po přečtení svého jména povstali. Máte slovo, pane kolego.</w:t>
      </w:r>
    </w:p>
    <w:p w:rsidR="00F024BA" w:rsidRDefault="00F024BA" w:rsidP="00F024BA"/>
    <w:p w:rsidR="00F024BA" w:rsidRDefault="00F024BA" w:rsidP="00F024BA">
      <w:r>
        <w:rPr>
          <w:b/>
        </w:rPr>
        <w:tab/>
      </w:r>
      <w:hyperlink r:id="rId15" w:tooltip="Informace o osobě" w:history="1">
        <w:r w:rsidRPr="00405265">
          <w:rPr>
            <w:rStyle w:val="Hyperlink"/>
            <w:b/>
            <w:u w:val="none"/>
          </w:rPr>
          <w:t>Senátor Josef Pavlata</w:t>
        </w:r>
      </w:hyperlink>
      <w:r>
        <w:rPr>
          <w:b/>
        </w:rPr>
        <w:t xml:space="preserve">: </w:t>
      </w:r>
      <w:r w:rsidRPr="00405265">
        <w:rPr>
          <w:b/>
        </w:rPr>
        <w:t xml:space="preserve"> </w:t>
      </w:r>
      <w:r>
        <w:t xml:space="preserve">Děkuji, pane předsedo. Dámy a pánové, jak již bylo řečeno, volební komise Senátu, kterou ustavila skupina senátorů, zvolila na své 1. schůzi konané 28. listopadu 2006 předsedou této komise mne. Jmenuji se Josef Pavlata. </w:t>
      </w:r>
    </w:p>
    <w:p w:rsidR="00F024BA" w:rsidRDefault="00F024BA" w:rsidP="00F024BA">
      <w:r>
        <w:tab/>
        <w:t xml:space="preserve">Nyní si vám dovolím představit místopředsedkyni komise senátorku Lianu Janáčkovou. Dvěma ověřovateli komise jsou pan senátor Pavel Čáslava a senátor Otakar Veřovský. </w:t>
      </w:r>
    </w:p>
    <w:p w:rsidR="00F024BA" w:rsidRDefault="00F024BA" w:rsidP="00F024BA">
      <w:r>
        <w:tab/>
        <w:t xml:space="preserve">Zbývajícími členy volební komise jsou kolegové Richard Sequens, Josef Vaculík a Václav Vlček. </w:t>
      </w:r>
    </w:p>
    <w:p w:rsidR="00F024BA" w:rsidRDefault="00F024BA" w:rsidP="00F024BA">
      <w:r>
        <w:tab/>
        <w:t xml:space="preserve">Pro úplnost musím na závěr vás seznámit s usnesením, které volební komise v tomto složení přijala na své 1. schůzi. </w:t>
      </w:r>
    </w:p>
    <w:p w:rsidR="00F024BA" w:rsidRDefault="00F024BA" w:rsidP="00F024BA">
      <w:r>
        <w:tab/>
        <w:t xml:space="preserve">Usnesení č. 1: </w:t>
      </w:r>
    </w:p>
    <w:p w:rsidR="00F024BA" w:rsidRDefault="00F024BA" w:rsidP="00F024BA">
      <w:r>
        <w:tab/>
        <w:t>Volební komise zvolila ověřovateli komise senátora Pavla Čáslavu a senátora Otakara Veřovského.</w:t>
      </w:r>
    </w:p>
    <w:p w:rsidR="00F024BA" w:rsidRDefault="00F024BA" w:rsidP="00F024BA">
      <w:r>
        <w:lastRenderedPageBreak/>
        <w:tab/>
        <w:t>Usnesení č. 2:</w:t>
      </w:r>
    </w:p>
    <w:p w:rsidR="00F024BA" w:rsidRDefault="00F024BA" w:rsidP="00F024BA">
      <w:r>
        <w:tab/>
        <w:t xml:space="preserve">Volební komise </w:t>
      </w:r>
    </w:p>
    <w:p w:rsidR="00F024BA" w:rsidRDefault="00F024BA" w:rsidP="00F024BA">
      <w:pPr>
        <w:numPr>
          <w:ilvl w:val="0"/>
          <w:numId w:val="6"/>
        </w:numPr>
      </w:pPr>
      <w:r>
        <w:t xml:space="preserve">zvolila předsedou komise senátora Josefa Pavlatu, </w:t>
      </w:r>
    </w:p>
    <w:p w:rsidR="00F024BA" w:rsidRDefault="00F024BA" w:rsidP="00F024BA">
      <w:pPr>
        <w:numPr>
          <w:ilvl w:val="0"/>
          <w:numId w:val="6"/>
        </w:numPr>
      </w:pPr>
      <w:r>
        <w:t>zvolila místopředsedkyní komise senátorku Lianu Janáčkovou a</w:t>
      </w:r>
    </w:p>
    <w:p w:rsidR="00F024BA" w:rsidRDefault="00F024BA" w:rsidP="00F024BA">
      <w:pPr>
        <w:numPr>
          <w:ilvl w:val="0"/>
          <w:numId w:val="6"/>
        </w:numPr>
      </w:pPr>
      <w:r>
        <w:t xml:space="preserve">pověřila předsedu komise, aby seznámil Senát s tímto usnesením, což jsem v této chvíli provedl a zatím vám děkuji za pozornost. </w:t>
      </w:r>
    </w:p>
    <w:p w:rsidR="00F024BA" w:rsidRDefault="00F024BA" w:rsidP="00F024BA"/>
    <w:p w:rsidR="00F024BA" w:rsidRDefault="00F024BA" w:rsidP="00F024BA">
      <w:pPr>
        <w:ind w:firstLine="708"/>
      </w:pPr>
      <w:hyperlink r:id="rId16" w:tooltip="Informace o osobě" w:history="1">
        <w:r w:rsidRPr="00E65EAE">
          <w:rPr>
            <w:rStyle w:val="Hyperlink"/>
            <w:b/>
          </w:rPr>
          <w:t>Předseda Senátu Přemysl Sobotka</w:t>
        </w:r>
      </w:hyperlink>
      <w:r>
        <w:rPr>
          <w:b/>
        </w:rPr>
        <w:t xml:space="preserve">: </w:t>
      </w:r>
      <w:r>
        <w:t>Děkuji, pane kolego. V této chvíli otevírám rozpravu. Nikdo se do rozpravy nehlásí, takže rozpravu končím.</w:t>
      </w:r>
    </w:p>
    <w:p w:rsidR="00F024BA" w:rsidRDefault="00F024BA" w:rsidP="00F024BA">
      <w:r>
        <w:tab/>
        <w:t xml:space="preserve">Ještě než přistoupíme k hlasování požádám předsedu volební komise, aby nám ještě jednou přečetl návrh usnesení. Vlastně nemusíte, protože jste ho celý již přečetl. </w:t>
      </w:r>
    </w:p>
    <w:p w:rsidR="00F024BA" w:rsidRDefault="00F024BA" w:rsidP="00F024BA">
      <w:r>
        <w:tab/>
        <w:t xml:space="preserve">V této chvíli </w:t>
      </w:r>
      <w:r w:rsidRPr="003E5425">
        <w:rPr>
          <w:b/>
        </w:rPr>
        <w:t>budeme hlasovat o usnesení</w:t>
      </w:r>
      <w:r>
        <w:t xml:space="preserve">. Prosím vás všechny, abyste se znovu zaevidovali, protože během přestávky jsme byli všichni odhlášeni, včetně nových. </w:t>
      </w:r>
    </w:p>
    <w:p w:rsidR="00F024BA" w:rsidRDefault="00F024BA" w:rsidP="00F024BA">
      <w:r>
        <w:tab/>
        <w:t xml:space="preserve">Zahajuji hlasování. Kdo je pro to vzít toto usnesení na vědomí, zvedne ruku a tlačítko ANO. Kdo je proti, zvedne ruku a stiskne tlačítko NE. </w:t>
      </w:r>
    </w:p>
    <w:p w:rsidR="00F024BA" w:rsidRDefault="00F024BA" w:rsidP="00F024BA">
      <w:r>
        <w:tab/>
        <w:t xml:space="preserve">Hlasování č. 3 je ukončeno, registrováno 75, kvorum 38, pro 75, proti nikdo. </w:t>
      </w:r>
      <w:r w:rsidRPr="003E5425">
        <w:rPr>
          <w:b/>
        </w:rPr>
        <w:t>Návrh byl schválen</w:t>
      </w:r>
      <w:r>
        <w:t>.</w:t>
      </w:r>
    </w:p>
    <w:p w:rsidR="00F024BA" w:rsidRDefault="00F024BA" w:rsidP="00F024BA">
      <w:r>
        <w:tab/>
        <w:t xml:space="preserve">Končím projednávání tohoto bodu. </w:t>
      </w:r>
    </w:p>
    <w:p w:rsidR="003E5425" w:rsidRDefault="00F024BA" w:rsidP="00F024BA">
      <w:r>
        <w:tab/>
        <w:t xml:space="preserve">Jsme u dalšího bodu našeho pořadu a tím je </w:t>
      </w:r>
    </w:p>
    <w:p w:rsidR="003E5425" w:rsidRDefault="003E5425" w:rsidP="00F024BA"/>
    <w:p w:rsidR="003E5425" w:rsidRPr="003E5425" w:rsidRDefault="003E5425" w:rsidP="003E5425">
      <w:pPr>
        <w:jc w:val="center"/>
        <w:rPr>
          <w:b/>
        </w:rPr>
      </w:pPr>
      <w:r w:rsidRPr="003E5425">
        <w:rPr>
          <w:b/>
        </w:rPr>
        <w:t>V</w:t>
      </w:r>
      <w:r>
        <w:rPr>
          <w:b/>
        </w:rPr>
        <w:t>olba předsedy Senátu</w:t>
      </w:r>
    </w:p>
    <w:p w:rsidR="003E5425" w:rsidRDefault="003E5425" w:rsidP="00F024BA"/>
    <w:p w:rsidR="00F024BA" w:rsidRDefault="003E5425" w:rsidP="00F024BA">
      <w:r>
        <w:tab/>
      </w:r>
      <w:r w:rsidR="00F024BA">
        <w:t>Uděluji v této chvíli slovo předsedovi volební komise panu kolegovi Pavlatovi, aby přednesl návrhy a další pokyny.</w:t>
      </w:r>
    </w:p>
    <w:p w:rsidR="00F024BA" w:rsidRDefault="00F024BA" w:rsidP="00F024BA"/>
    <w:p w:rsidR="00F024BA" w:rsidRDefault="00F024BA" w:rsidP="00F024BA">
      <w:r>
        <w:rPr>
          <w:b/>
        </w:rPr>
        <w:tab/>
      </w:r>
      <w:hyperlink r:id="rId17" w:tooltip="Informace o osobě" w:history="1">
        <w:r w:rsidRPr="00E65EAE">
          <w:rPr>
            <w:rStyle w:val="Hyperlink"/>
            <w:b/>
            <w:u w:val="none"/>
          </w:rPr>
          <w:t>Senátor Josef Pavlata</w:t>
        </w:r>
      </w:hyperlink>
      <w:r>
        <w:rPr>
          <w:b/>
        </w:rPr>
        <w:t xml:space="preserve">: </w:t>
      </w:r>
      <w:r>
        <w:t xml:space="preserve">Pane předsedo, dámy a pánové, ve stanovené lhůtě obdržela volební komise jediný návrh na předsedu Senátu Parlamentu ČR. Byl to návrh senátního klubu ODS a je navržen senátor Přemysl Sobotka. </w:t>
      </w:r>
    </w:p>
    <w:p w:rsidR="00F024BA" w:rsidRDefault="00F024BA" w:rsidP="00F024BA">
      <w:r>
        <w:tab/>
        <w:t>To je v této chvíli ode mne všechno. Po rozpravě, která proběhne v příštích chvílích, vás seznámím se způsobem volby.</w:t>
      </w:r>
    </w:p>
    <w:p w:rsidR="00F024BA" w:rsidRDefault="00F024BA" w:rsidP="00F024BA"/>
    <w:p w:rsidR="00F024BA" w:rsidRDefault="00F024BA" w:rsidP="00F024BA">
      <w:r>
        <w:rPr>
          <w:b/>
        </w:rPr>
        <w:tab/>
      </w:r>
      <w:hyperlink r:id="rId18" w:tooltip="Informace o osobě" w:history="1">
        <w:r w:rsidRPr="00E65EAE">
          <w:rPr>
            <w:rStyle w:val="Hyperlink"/>
            <w:b/>
          </w:rPr>
          <w:t>Předseda Senátu Přemysl Sobotka</w:t>
        </w:r>
      </w:hyperlink>
      <w:r>
        <w:rPr>
          <w:b/>
        </w:rPr>
        <w:t xml:space="preserve">: </w:t>
      </w:r>
      <w:r>
        <w:t>Děkuji. V této chvíli otevírám rozpravu, do které jsem se přihlásil zatím já.</w:t>
      </w:r>
    </w:p>
    <w:p w:rsidR="00F024BA" w:rsidRDefault="00F024BA" w:rsidP="00D9398F">
      <w:r>
        <w:rPr>
          <w:b/>
        </w:rPr>
        <w:tab/>
      </w:r>
      <w:r>
        <w:t>Vážené kolegyně, vážení kolegové, dámy a pánové. Novodobý český Senát má deset let. Deset let, je to hodně nebo málo? Význam horní komory rok od roku roste a je to především díky vám, senátorkám a senátorům.</w:t>
      </w:r>
    </w:p>
    <w:p w:rsidR="00F024BA" w:rsidRDefault="00F024BA" w:rsidP="00D9398F">
      <w:r>
        <w:tab/>
        <w:t xml:space="preserve">Od r. 1996 nás bylo zvoleno celkem 182. Možná je v tom symbolika, ale od </w:t>
      </w:r>
      <w:r w:rsidR="001351E1">
        <w:t>prvních</w:t>
      </w:r>
      <w:r>
        <w:t xml:space="preserve"> voleb do letošního roku nás zde zůstalo deset – kolegyně Palečková, Seitlová, kolegové Eybert, Jehlička, Liška, Pavlata, Pithart, Svoboda, Štěch a Sobotka.</w:t>
      </w:r>
    </w:p>
    <w:p w:rsidR="00F024BA" w:rsidRDefault="00F024BA" w:rsidP="00D9398F">
      <w:r>
        <w:tab/>
        <w:t>Jsem přesvědčen o tom, že český Senát od své obnovy před deseti lety je dnes jedním z kvalitních pilířů naší demokracie. Mé názory na Senát se celých deset let nezměnily. To, že jsem mohl prosazovat názory na vývoj této instituce, je především zásluhou vás, a to bez rozdílu klubové příslušnosti. Myslím si, že jsme udělali kus práce. Umožnily nám to korektní vztahy a středopravicový charakter Senátu. Jelikož se situace nezměnila ani po letošních senátních volbách, rozhodl jsem se novou nominaci opět přijmout.</w:t>
      </w:r>
    </w:p>
    <w:p w:rsidR="00F024BA" w:rsidRDefault="00F024BA" w:rsidP="00D9398F">
      <w:r>
        <w:lastRenderedPageBreak/>
        <w:tab/>
        <w:t>Nerad odcházím od rozdělané práce, a proto vás v této chvíli žádám o hlasy ve volbách.</w:t>
      </w:r>
    </w:p>
    <w:p w:rsidR="00F024BA" w:rsidRDefault="00F024BA" w:rsidP="00D9398F">
      <w:r>
        <w:tab/>
        <w:t>Před dvěma lety v mém programu dominovaly především tyto úkoly: Zvýšení role Senátu v české zahraniční politice, zkvalitnění legislativního procesu prostřednictvím dialogu obou komor našeho Parlamentu a ochrana politické kultury naší země. Nezanedbatelná byla a je také snaha zpřístupnit naší veřejnosti v co nejširší míře historické prostory Senátu a udělat z nich prostřednictvím seminářů, výstav a dalších kulturních akcí významné středisko přímého kontaktu politiků a občanů.</w:t>
      </w:r>
    </w:p>
    <w:p w:rsidR="00F024BA" w:rsidRDefault="00F024BA" w:rsidP="00D9398F">
      <w:r>
        <w:tab/>
        <w:t>Jako předseda českého Senátu jsem mohl za ty dva ro</w:t>
      </w:r>
      <w:r w:rsidR="001351E1">
        <w:t>ky se přesvědčit o tom, že jednu</w:t>
      </w:r>
      <w:r>
        <w:t xml:space="preserve"> z cest, jak našim občanům neodcizovat evropskou politiku a naše členství v NATO, lze hledat právě v efektivní práci národních parlamentů. Právě zde jsem vždy držel zásadu, že mou základní rolí v zahraničí je dres České republiky, pod ním dres Senátu a potom dres politické strany, za kterou jsem zvolen.</w:t>
      </w:r>
    </w:p>
    <w:p w:rsidR="00F024BA" w:rsidRDefault="00F024BA" w:rsidP="00D9398F">
      <w:r>
        <w:tab/>
        <w:t>Není žádné tajemství, že dlouhodobě považuji národní parlamenty a jejich spolupráci za přirozenou ostrahu efektivity regulačního působení nejen svých vlád, ale také za dobrého strážce efektivity evropské normotvorby. Zde je velké pole působnosti právě pro Senát, kterému se vedle Poslanecké sněmovny jako dohledu nad každodenní agendou chodu legislativního procesu a rozpočtovými záležitostmi nabízí role jakéhosi strážce subsidiarity a garanta dodržování dělby kompetencí mezi EU a jejími členskými státy.</w:t>
      </w:r>
    </w:p>
    <w:p w:rsidR="00F024BA" w:rsidRDefault="00F024BA" w:rsidP="00D9398F">
      <w:r>
        <w:tab/>
        <w:t>Náš legislativní dialog s Poslaneckou sněmovnou přinesl také své ovoce. Nechci však vás do problému dobře zasvěcené zatěžovat statistikami úspěšnosti našich vlastních či pozměňovacích návrhů. Neodpustím si alespoň zmínku o tom, že naše úspěšnost je nejvyšší v Evropě a že tuto skutečnost nám kolegové z ostatních evropských Senátů upřímně závidí.</w:t>
      </w:r>
    </w:p>
    <w:p w:rsidR="00F024BA" w:rsidRDefault="00F024BA" w:rsidP="00D9398F">
      <w:r>
        <w:tab/>
        <w:t>Co se týče kvality politické kultury v naší zemi, není pro nikoho z nás velkým tajemstvím, že za poslední dva roky její úroveň hluboce poklesla. Jako předseda Senátu mohu konstatovat, že se to však tolik netýká naší parlamentní komory. Proto jsem si před časem v jednom článku neodpustil napsat, že český Senát je na naší politické scéně jednou z posledních oáz věcné práce, kultivované diskuse a gentlemanského chování. Sneslo se sice kvůli tomu na mne pár jedovatých poznámek ze strany některých politiků, ale to nic nemění na faktu, že je zde v Senátu jiná atmosféra. Vztah k demokracii, svobodě slova, ochraně lidských práv prostřednictvím veřejných slyšení, stejně jako aktivity jednotlivých senátorů i klubů hovoří o práci Senátu jasně.</w:t>
      </w:r>
    </w:p>
    <w:p w:rsidR="00F024BA" w:rsidRDefault="00F024BA" w:rsidP="00D9398F">
      <w:r>
        <w:tab/>
        <w:t>Senát má dobré podmínky pro pokračování tohoto programu, protože mu rozhodně nehrozí být odkladištěm vysloužilých politiků, jak bylo voličům často podsunováno. Spíše se potvrzuje, že Senát se stává vstupní branou do vysoké politiky pro zkušené komunální politiky či zralé osobnosti, které se dosud významně profilovaly jen v oborech své původní profese. Potvrdily to poslední volby.</w:t>
      </w:r>
    </w:p>
    <w:p w:rsidR="00F024BA" w:rsidRDefault="00F024BA" w:rsidP="00D9398F">
      <w:r>
        <w:tab/>
        <w:t>Myslím si proto, že český Senát se za svou práci nemusí stydět. Věřím, že by se i některé z různých důvodů uměle živené odsudky naší veřejnosti vůči Senátu změnily, kdyby měli občané o práci Senátu dostatek informací, včetně srovnání jeho práce se zahraničními horními komorami.</w:t>
      </w:r>
    </w:p>
    <w:p w:rsidR="001E7ADF" w:rsidRDefault="00F024BA" w:rsidP="00D9398F">
      <w:r>
        <w:tab/>
        <w:t>Rozhodně však nepatřím k těm politikům, kteří rádi nedostatky či neúspěchy svalují na novináře, ale asi se zde všichni shodneme, že naše novinářská obec je českému Senátu stále ještě hodně dlužna. Nejde však o uspokojení naší senátorské ješitnosti, ale o informační dluh vůči jednomu ze základů parlamentní demokracie.</w:t>
      </w:r>
    </w:p>
    <w:p w:rsidR="00F024BA" w:rsidRDefault="001E7ADF" w:rsidP="00D9398F">
      <w:r>
        <w:tab/>
      </w:r>
      <w:r w:rsidR="00F024BA">
        <w:t>Děkuji vám, kolegyně a kolegové, kteří jste se v posledních dvou le</w:t>
      </w:r>
      <w:r>
        <w:t>tech aktivně podíleli na práci S</w:t>
      </w:r>
      <w:r w:rsidR="00F024BA">
        <w:t>enátu a nestáli stranou. Těším se na spolupráci s novými senátorkami a senátory, protože stále věřím v sílící význam ústavní role českého Senátu.</w:t>
      </w:r>
    </w:p>
    <w:p w:rsidR="00F024BA" w:rsidRDefault="00F024BA" w:rsidP="00D9398F">
      <w:r>
        <w:tab/>
        <w:t>Je jen na vás, kolegyně a kolegové, jak zhodnotíte v následující volbě mojí práci pro Senát. Pokud řeknete své ANO, bude to pro mne velkým závazkem a pokusím se vás nezklamat.</w:t>
      </w:r>
    </w:p>
    <w:p w:rsidR="00F024BA" w:rsidRDefault="00F024BA" w:rsidP="00D9398F">
      <w:r>
        <w:tab/>
        <w:t>Děkuji za pozornost (Potlesk.)</w:t>
      </w:r>
    </w:p>
    <w:p w:rsidR="00F024BA" w:rsidRDefault="00F024BA" w:rsidP="00D9398F">
      <w:r>
        <w:tab/>
        <w:t xml:space="preserve">Nikdo další se do rozpravy nepřihlásil, takže ji končím, a prosím pana předsedu volební komise, aby nás seznámil s dalším průběhem volby. </w:t>
      </w:r>
    </w:p>
    <w:p w:rsidR="00F024BA" w:rsidRDefault="00F024BA" w:rsidP="00D9398F"/>
    <w:p w:rsidR="00F024BA" w:rsidRDefault="00F024BA" w:rsidP="00D9398F">
      <w:r>
        <w:rPr>
          <w:b/>
        </w:rPr>
        <w:tab/>
      </w:r>
      <w:hyperlink r:id="rId19" w:tooltip="Informace o osobě" w:history="1">
        <w:r w:rsidRPr="00F12030">
          <w:rPr>
            <w:rStyle w:val="Hyperlink"/>
            <w:b/>
            <w:u w:val="none"/>
          </w:rPr>
          <w:t>Senátor Josef Pavlata</w:t>
        </w:r>
      </w:hyperlink>
      <w:r>
        <w:rPr>
          <w:b/>
        </w:rPr>
        <w:t xml:space="preserve">: </w:t>
      </w:r>
      <w:r>
        <w:t>Děkuji za slovo, pane předsedo. Milé kolegyně, vážení kolegové, chtěl bych vás seznámit s průběhem samotné volby předsedy Senátu.</w:t>
      </w:r>
    </w:p>
    <w:p w:rsidR="00F024BA" w:rsidRDefault="00F024BA" w:rsidP="00D9398F">
      <w:r>
        <w:tab/>
        <w:t>Pro nové kolegyně a kolegy, a nejenom pro ně, uvádím, že volba se uskuteční v Prezidentském salonku, který se nachází po mé levé ruce, tam, kde jste se zapisovali po příchodu do Jednacího sálu, salonek nemůžete minout, protože jako při všech tajných volbách se před ním tvoří fronty ze senátorů a navíc je na cestě od prezence směrem do restaurace, kde také velice často se dojednávají důležité věci.</w:t>
      </w:r>
    </w:p>
    <w:p w:rsidR="00F024BA" w:rsidRDefault="00F024BA" w:rsidP="00F024BA">
      <w:r>
        <w:tab/>
        <w:t xml:space="preserve">Před salonkem na stole, u nichž sedí pracovnice Kanceláře Senátu, jsou umístěny prezenční listiny, do kterých se před každou volbou podepíšete a proti podpisu obdržíte hlasovací lístek, který v salonku za </w:t>
      </w:r>
      <w:r w:rsidR="003E5425">
        <w:t>paravánem</w:t>
      </w:r>
      <w:r>
        <w:t xml:space="preserve"> označíte a vzápětí hodíte do zapečetěné urny. Na hlasovacím lístku první kolo první volby předsedy Senátu je uvedeno jedno jméno, před kterým je uvedeno pořadové číslo 1.</w:t>
      </w:r>
    </w:p>
    <w:p w:rsidR="00F024BA" w:rsidRDefault="00F024BA" w:rsidP="00F024BA">
      <w:r>
        <w:tab/>
        <w:t xml:space="preserve">Hlasovací lístek vypadá tak, že je tam napsáno č. 1 – Přemysl Sobotka. Označení tohoto hlasovacího lístku podle článku 2, bodu 2 volebního řádu cituji: </w:t>
      </w:r>
    </w:p>
    <w:p w:rsidR="00F024BA" w:rsidRDefault="00F024BA" w:rsidP="00F024BA">
      <w:r>
        <w:tab/>
        <w:t>Senátor volí předsedu Senátu tak, že na hlasovacím lístku vyjádří souhlas s jedním z kandidátů zakroužkováním pořadového čísla před jeho jménem. Pořadová čísla ostatních kandidátů přeškrtne písmenem X. V tomto případě protikandidáti nejsou. Nesouhlas s tímto kandidátem vyjádří senátor škrtnutím pořadového čísla před jeho jménem.</w:t>
      </w:r>
    </w:p>
    <w:p w:rsidR="00F024BA" w:rsidRDefault="00F024BA" w:rsidP="00F024BA">
      <w:r>
        <w:tab/>
        <w:t>Přeloženo do češtiny: Číslo 1 – aby byl volební lístek platný – musí být označen buď kroužkem k vyjádření souhlasu, nebo křížkem k vyjádření nesouhlasu. Po celou dobu voleb toto mějte na paměti, že vždy všechny čísla musí být označena, jinak je hlasovací lístek neplatný. Zapomeňte na své kongresy, směny a sjezdy, protože volby probíhají všude podobně, ale tento způsob je ojedinělý. Je to způsob, který se používá jak v Poslanecké sněmovně, tak v Senátu. U nás je ještě zvykem, že se lístky odevzdávají do urny. Děkuji, že lístky odevzdáte</w:t>
      </w:r>
      <w:r w:rsidR="001E7ADF">
        <w:t>.</w:t>
      </w:r>
      <w:r>
        <w:tab/>
      </w:r>
    </w:p>
    <w:p w:rsidR="00F024BA" w:rsidRDefault="00F024BA" w:rsidP="00F024BA">
      <w:r>
        <w:tab/>
        <w:t>V prvním kole bude předsedou zvolen ten kandidát, který získá nadpoloviční většinu hlasů přítomných senátorů. Přítomný je ten, kdo si proti podpisu vyzvedne hlasovací lístek. Pokud nezíská tento kandidát nadpoloviční většinu hlasů přítomných senátorů, koná se druhé kolo první volby, do kterého tento kandidát postupuje. V takovém případě vás seznámím s průběhem hlasování ve druhém kole.</w:t>
      </w:r>
    </w:p>
    <w:p w:rsidR="00F024BA" w:rsidRDefault="00F024BA" w:rsidP="00F024BA">
      <w:r>
        <w:tab/>
        <w:t>Pokud by nebyl předseda Senátu zvolen ani ve druhém kole, koná se do 10 dnů nová volba podle volebního řádu.</w:t>
      </w:r>
    </w:p>
    <w:p w:rsidR="00F024BA" w:rsidRDefault="00F024BA" w:rsidP="00F024BA">
      <w:r>
        <w:tab/>
        <w:t>Prosím kolegy a kolegyni z vole</w:t>
      </w:r>
      <w:r w:rsidR="003E5425">
        <w:t>bní komise, aby se odebrali do P</w:t>
      </w:r>
      <w:r>
        <w:t>rezidentského salonku, abychom za dvě minuty po skončení mého vystoupení mohli zahájit volbu. Vydávání hlasovacích lístků a volbu navrhuji v trvání 15 minut, sčítání hlasů 5 minut, celkem 20 minut, po které prosím předsedajícího, aby přerušil naši schůzi. Děkuji.</w:t>
      </w:r>
    </w:p>
    <w:p w:rsidR="003E5425" w:rsidRDefault="003E5425" w:rsidP="00F024BA"/>
    <w:p w:rsidR="00F024BA" w:rsidRDefault="00F024BA" w:rsidP="00F024BA">
      <w:r>
        <w:rPr>
          <w:b/>
        </w:rPr>
        <w:tab/>
      </w:r>
      <w:hyperlink r:id="rId20" w:tooltip="Informace o osobě" w:history="1">
        <w:r w:rsidRPr="009D0604">
          <w:rPr>
            <w:rStyle w:val="Hyperlink"/>
            <w:b/>
          </w:rPr>
          <w:t>Předseda Senátu Přemysl Sobotka</w:t>
        </w:r>
      </w:hyperlink>
      <w:r>
        <w:rPr>
          <w:b/>
        </w:rPr>
        <w:t xml:space="preserve">: </w:t>
      </w:r>
      <w:r>
        <w:t>Než se rozejdete, otevírám ještě rozpravu k tomu, co řekl předseda volební komise. Do rozpravy se nikdo nehlásí. Všem je všechno jasné. Vyhlašuji přestávku na 30 minut.</w:t>
      </w:r>
    </w:p>
    <w:p w:rsidR="003E5425" w:rsidRDefault="003E5425" w:rsidP="00F024BA"/>
    <w:p w:rsidR="003E5425" w:rsidRDefault="003E5425" w:rsidP="00F024BA">
      <w:r>
        <w:tab/>
        <w:t>(Jednání přerušeno v 10.03 hodin.)</w:t>
      </w:r>
    </w:p>
    <w:p w:rsidR="00F024BA" w:rsidRDefault="00F024BA" w:rsidP="00F024BA"/>
    <w:p w:rsidR="00F024BA" w:rsidRDefault="003E5425" w:rsidP="00D9398F">
      <w:r>
        <w:tab/>
        <w:t>(</w:t>
      </w:r>
      <w:r w:rsidR="00F024BA">
        <w:t xml:space="preserve">Jednání </w:t>
      </w:r>
      <w:r>
        <w:t>opět zahájeno v 10.35 hodin.)</w:t>
      </w:r>
    </w:p>
    <w:p w:rsidR="00F024BA" w:rsidRDefault="00F024BA" w:rsidP="00D9398F"/>
    <w:p w:rsidR="00F024BA" w:rsidRDefault="00F024BA" w:rsidP="00D9398F">
      <w:r>
        <w:rPr>
          <w:b/>
        </w:rPr>
        <w:tab/>
      </w:r>
      <w:hyperlink r:id="rId21" w:tooltip="Informace o osobě" w:history="1">
        <w:r w:rsidRPr="00CA6588">
          <w:rPr>
            <w:rStyle w:val="Hyperlink"/>
            <w:b/>
          </w:rPr>
          <w:t>Předseda Senátu Přemysl Sobotka</w:t>
        </w:r>
      </w:hyperlink>
      <w:r>
        <w:rPr>
          <w:b/>
        </w:rPr>
        <w:t xml:space="preserve">: </w:t>
      </w:r>
      <w:r w:rsidRPr="00CA6588">
        <w:rPr>
          <w:b/>
        </w:rPr>
        <w:t xml:space="preserve"> </w:t>
      </w:r>
      <w:r>
        <w:t>Vážené kolegyně, vážení kolegové, po přerušení budeme pokračovat a slovo má předseda volební komise, pan senátor Pavlata.</w:t>
      </w:r>
    </w:p>
    <w:p w:rsidR="00F024BA" w:rsidRDefault="00F024BA" w:rsidP="00D9398F"/>
    <w:p w:rsidR="00F024BA" w:rsidRDefault="00F024BA" w:rsidP="00D9398F">
      <w:r>
        <w:rPr>
          <w:b/>
        </w:rPr>
        <w:tab/>
      </w:r>
      <w:hyperlink r:id="rId22" w:tooltip="Informace o osobě" w:history="1">
        <w:r w:rsidRPr="00CA6588">
          <w:rPr>
            <w:rStyle w:val="Hyperlink"/>
            <w:b/>
            <w:u w:val="none"/>
          </w:rPr>
          <w:t>Senátor Josef Pavlata</w:t>
        </w:r>
      </w:hyperlink>
      <w:r>
        <w:rPr>
          <w:b/>
        </w:rPr>
        <w:t xml:space="preserve">: </w:t>
      </w:r>
      <w:r>
        <w:t>Vážené dámy a vážení pánové, dovolte, abych vás seznámil s výsledkem volby předsedy Senátu Parlamentu České republiky.</w:t>
      </w:r>
    </w:p>
    <w:p w:rsidR="00F024BA" w:rsidRDefault="00F024BA" w:rsidP="00D9398F">
      <w:r>
        <w:tab/>
        <w:t>Počet vydaných hlasovacích lístků 77. Počet odevzdaných platných i neplatných hlasovacích lístků 77. Z toho neplatných 0, počet neodevzdaných hlasovacích lístků 0.</w:t>
      </w:r>
    </w:p>
    <w:p w:rsidR="00F024BA" w:rsidRDefault="00F024BA" w:rsidP="00D9398F">
      <w:r>
        <w:tab/>
        <w:t xml:space="preserve">Dovolím si malou odbočku, protože při dnešní volbě došlo podle mého názoru k historicky nepřekonatelnému rekordu vzhledem k tomu, že pan senátor Přemysl Sobotka získal ze 77 -  74 hlasy, což je 96 procent z odevzdaných a znamená to, že </w:t>
      </w:r>
      <w:r w:rsidRPr="00CF471A">
        <w:rPr>
          <w:b/>
        </w:rPr>
        <w:t xml:space="preserve">v prvním kole první volby byl Přemysl Sobotka zvolen předsedou Senátu Parlamentu České republiky </w:t>
      </w:r>
      <w:r>
        <w:t>a já jsem rád, že jako první mu mohu poblahopřát. (Potlesk)</w:t>
      </w:r>
    </w:p>
    <w:p w:rsidR="00F024BA" w:rsidRDefault="00F024BA" w:rsidP="00D9398F">
      <w:r>
        <w:tab/>
      </w:r>
    </w:p>
    <w:p w:rsidR="00F024BA" w:rsidRDefault="00F024BA" w:rsidP="00D9398F">
      <w:r>
        <w:rPr>
          <w:b/>
        </w:rPr>
        <w:tab/>
      </w:r>
      <w:hyperlink r:id="rId23" w:tooltip="Informace o osobě" w:history="1">
        <w:r w:rsidRPr="00CA6588">
          <w:rPr>
            <w:rStyle w:val="Hyperlink"/>
            <w:b/>
          </w:rPr>
          <w:t>Předseda Senátu Přemysl Sobotka</w:t>
        </w:r>
      </w:hyperlink>
      <w:r>
        <w:rPr>
          <w:b/>
        </w:rPr>
        <w:t xml:space="preserve">: </w:t>
      </w:r>
      <w:r>
        <w:t>Vážené kolegyně a kolegové, prosím vás, sedněte si! Já bych vám chtěl moc poděkovat za ten silný mandát, který jste mi dali, a jak už  jsem ve svém předvolebním projevu říkal, pokusím se pokračovat ve své práci, ale potřebuji dalších 81, aby spolupracovali. Takže díky a já bych si vás v této chvíli dovolil pozvat do Frýdlantu na malou skleničku</w:t>
      </w:r>
      <w:r w:rsidR="00CF471A">
        <w:t>,</w:t>
      </w:r>
      <w:r>
        <w:t xml:space="preserve"> a tím vyhlašuji přestávku do 11.00 hodin. </w:t>
      </w:r>
    </w:p>
    <w:p w:rsidR="00D241C4" w:rsidRDefault="00D241C4" w:rsidP="00D9398F">
      <w:r>
        <w:tab/>
      </w:r>
    </w:p>
    <w:p w:rsidR="00D241C4" w:rsidRDefault="00D241C4" w:rsidP="00D9398F">
      <w:r>
        <w:tab/>
        <w:t>(Jednání přerušeno v 10.40 hodin.)</w:t>
      </w:r>
    </w:p>
    <w:p w:rsidR="00D241C4" w:rsidRDefault="00D241C4" w:rsidP="00D9398F"/>
    <w:p w:rsidR="00D241C4" w:rsidRDefault="00D241C4" w:rsidP="00D9398F">
      <w:r>
        <w:tab/>
        <w:t>(Jednání opět zahájeno v 11.01 hodin.)</w:t>
      </w:r>
    </w:p>
    <w:p w:rsidR="00D241C4" w:rsidRDefault="00D241C4" w:rsidP="00D9398F"/>
    <w:p w:rsidR="00D241C4" w:rsidRDefault="00D241C4" w:rsidP="00D9398F">
      <w:r>
        <w:rPr>
          <w:b/>
        </w:rPr>
        <w:tab/>
      </w:r>
      <w:hyperlink r:id="rId24" w:tooltip="Informace o osobě" w:history="1">
        <w:r w:rsidRPr="008753B1">
          <w:rPr>
            <w:rStyle w:val="Hyperlink"/>
            <w:b/>
          </w:rPr>
          <w:t>Předseda Senátu Přemysl Sobotka</w:t>
        </w:r>
      </w:hyperlink>
      <w:r>
        <w:rPr>
          <w:b/>
        </w:rPr>
        <w:t xml:space="preserve">: </w:t>
      </w:r>
      <w:r w:rsidRPr="008753B1">
        <w:rPr>
          <w:b/>
        </w:rPr>
        <w:t xml:space="preserve"> </w:t>
      </w:r>
      <w:r>
        <w:t xml:space="preserve">Vážené kolegyně a kolegové, dalším bodem jednání je </w:t>
      </w:r>
    </w:p>
    <w:p w:rsidR="00D241C4" w:rsidRDefault="00D241C4" w:rsidP="00D9398F"/>
    <w:p w:rsidR="00D241C4" w:rsidRDefault="00D241C4" w:rsidP="00D241C4">
      <w:pPr>
        <w:jc w:val="center"/>
        <w:rPr>
          <w:b/>
        </w:rPr>
      </w:pPr>
      <w:r w:rsidRPr="008753B1">
        <w:rPr>
          <w:b/>
        </w:rPr>
        <w:t>Stanovení počtu místopředsedů Senátu</w:t>
      </w:r>
    </w:p>
    <w:p w:rsidR="00D241C4" w:rsidRDefault="00D241C4" w:rsidP="00D241C4">
      <w:pPr>
        <w:rPr>
          <w:b/>
        </w:rPr>
      </w:pPr>
    </w:p>
    <w:p w:rsidR="00D241C4" w:rsidRDefault="00D241C4" w:rsidP="00D241C4">
      <w:r>
        <w:tab/>
        <w:t>Navrhuji, v souladu s § 30 našeho jednacího řádu, aby Senát měl 4 místopředsedy jako doposud.</w:t>
      </w:r>
    </w:p>
    <w:p w:rsidR="00D241C4" w:rsidRDefault="00D241C4" w:rsidP="00D241C4">
      <w:r>
        <w:tab/>
        <w:t>Otevírám na toto téma rozpravu. Do rozpravy se nikdo nehlásí, takže ji končím.</w:t>
      </w:r>
    </w:p>
    <w:p w:rsidR="00D241C4" w:rsidRDefault="00D241C4" w:rsidP="00D241C4">
      <w:r>
        <w:tab/>
        <w:t>V této chvíli přistoupíme k hlasování o počtu místopředsedů naší komory.</w:t>
      </w:r>
    </w:p>
    <w:p w:rsidR="00D241C4" w:rsidRPr="00D241C4" w:rsidRDefault="00D241C4" w:rsidP="00D241C4">
      <w:pPr>
        <w:rPr>
          <w:b/>
        </w:rPr>
      </w:pPr>
      <w:r>
        <w:tab/>
        <w:t xml:space="preserve">Budeme </w:t>
      </w:r>
      <w:r w:rsidRPr="00D241C4">
        <w:rPr>
          <w:b/>
        </w:rPr>
        <w:t>hlasovat o tomto usnesení: Senát stanoví, že budeme mít 4 místopředsedy Senátu.</w:t>
      </w:r>
    </w:p>
    <w:p w:rsidR="00D241C4" w:rsidRDefault="00D241C4" w:rsidP="00D241C4">
      <w:r>
        <w:tab/>
        <w:t>Zahajuji hlasování. Kdo je pro, ať stiskne tlačítko ANO a zvedne ruku. Kdo je proti, ať stiskne tlačítko NE a rovněž zvedne ruku.</w:t>
      </w:r>
    </w:p>
    <w:p w:rsidR="00D241C4" w:rsidRDefault="00D241C4" w:rsidP="00D241C4">
      <w:r>
        <w:tab/>
        <w:t xml:space="preserve">Hlasování č. 5 je ukončeno. Registrováno 72, kvórum 37, pro 68, proti nikdo, </w:t>
      </w:r>
      <w:r w:rsidRPr="00D241C4">
        <w:rPr>
          <w:b/>
        </w:rPr>
        <w:t>návrh byl schválen</w:t>
      </w:r>
      <w:r>
        <w:t>.</w:t>
      </w:r>
    </w:p>
    <w:p w:rsidR="00D241C4" w:rsidRDefault="00D241C4" w:rsidP="00D241C4">
      <w:r>
        <w:tab/>
        <w:t xml:space="preserve">Proto můžeme přistoupit k dalšímu bodu, a tím je </w:t>
      </w:r>
    </w:p>
    <w:p w:rsidR="00D241C4" w:rsidRDefault="00D241C4" w:rsidP="00D241C4"/>
    <w:p w:rsidR="00D241C4" w:rsidRDefault="00D241C4" w:rsidP="00D241C4">
      <w:pPr>
        <w:jc w:val="center"/>
        <w:rPr>
          <w:b/>
        </w:rPr>
      </w:pPr>
      <w:r w:rsidRPr="008753B1">
        <w:rPr>
          <w:b/>
        </w:rPr>
        <w:t>Volba místopředsedů Senátu</w:t>
      </w:r>
    </w:p>
    <w:p w:rsidR="00D241C4" w:rsidRDefault="00D241C4" w:rsidP="00D241C4">
      <w:pPr>
        <w:rPr>
          <w:b/>
        </w:rPr>
      </w:pPr>
    </w:p>
    <w:p w:rsidR="00D241C4" w:rsidRDefault="00D241C4" w:rsidP="00D241C4">
      <w:r>
        <w:tab/>
        <w:t>Opět dávám slovo předsedovi volební komise panu senátorovi Pavlatovi.</w:t>
      </w:r>
    </w:p>
    <w:p w:rsidR="00D241C4" w:rsidRDefault="00D241C4" w:rsidP="00D241C4"/>
    <w:p w:rsidR="00D241C4" w:rsidRDefault="00D241C4" w:rsidP="00D241C4">
      <w:r>
        <w:rPr>
          <w:b/>
        </w:rPr>
        <w:tab/>
      </w:r>
      <w:hyperlink r:id="rId25" w:tooltip="Informace o osobě" w:history="1">
        <w:r w:rsidRPr="008753B1">
          <w:rPr>
            <w:rStyle w:val="Hyperlink"/>
            <w:b/>
            <w:u w:val="none"/>
          </w:rPr>
          <w:t>Senátor Josef Pavlata</w:t>
        </w:r>
      </w:hyperlink>
      <w:r>
        <w:rPr>
          <w:b/>
        </w:rPr>
        <w:t xml:space="preserve">: </w:t>
      </w:r>
      <w:r>
        <w:t>Děkuji. Vážený pane předsedo, dámy a pánové, chtěl bych vás informovat o tom, že volební komise ve stanovené lhůtě obdržela tyto návrhy na místopředsedy Senátu.</w:t>
      </w:r>
    </w:p>
    <w:p w:rsidR="00D241C4" w:rsidRDefault="00D241C4" w:rsidP="00D241C4">
      <w:r>
        <w:tab/>
        <w:t xml:space="preserve">Senátní klub ODS navrhuje senátory Jiřího Lišku a Jiřího Šnebergera, </w:t>
      </w:r>
    </w:p>
    <w:p w:rsidR="00D241C4" w:rsidRDefault="00D241C4" w:rsidP="00D241C4">
      <w:r>
        <w:tab/>
        <w:t xml:space="preserve">senátní klub ČSSD navrhuje senátora Jana Rakušana a </w:t>
      </w:r>
    </w:p>
    <w:p w:rsidR="00D241C4" w:rsidRDefault="00D241C4" w:rsidP="00D241C4">
      <w:r>
        <w:tab/>
        <w:t>senátní klub KDU-ČSL navrhuje Petra Pitharta.</w:t>
      </w:r>
    </w:p>
    <w:p w:rsidR="00D241C4" w:rsidRDefault="00D241C4" w:rsidP="00D241C4">
      <w:r>
        <w:tab/>
        <w:t>Všichni se vám vizuálně představili. Po rozpravě, která bude následovat, vás seznámím a provedu vás volbou místopředsedů. Zatím děkuji za pozornost.</w:t>
      </w:r>
    </w:p>
    <w:p w:rsidR="00D241C4" w:rsidRDefault="00D241C4" w:rsidP="00D241C4"/>
    <w:p w:rsidR="00D241C4" w:rsidRDefault="00D241C4" w:rsidP="00D241C4">
      <w:r>
        <w:rPr>
          <w:b/>
        </w:rPr>
        <w:tab/>
      </w:r>
      <w:hyperlink r:id="rId26" w:tooltip="Informace o osobě" w:history="1">
        <w:r w:rsidRPr="008753B1">
          <w:rPr>
            <w:rStyle w:val="Hyperlink"/>
            <w:b/>
          </w:rPr>
          <w:t>Předseda Senátu Přemysl Sobotka</w:t>
        </w:r>
      </w:hyperlink>
      <w:r>
        <w:rPr>
          <w:b/>
        </w:rPr>
        <w:t xml:space="preserve">: </w:t>
      </w:r>
      <w:r>
        <w:t>Děkuji. Otevírám rozpravu. Jako první se přihlásil pan senátor Jan Rakušan, připraví se pan senátor Jiří Liška.</w:t>
      </w:r>
    </w:p>
    <w:p w:rsidR="00D241C4" w:rsidRDefault="00D241C4" w:rsidP="00D241C4"/>
    <w:p w:rsidR="00D241C4" w:rsidRDefault="00D241C4" w:rsidP="00D241C4">
      <w:r>
        <w:rPr>
          <w:b/>
        </w:rPr>
        <w:tab/>
      </w:r>
      <w:hyperlink r:id="rId27" w:tooltip="Informace o osobě" w:history="1">
        <w:r w:rsidRPr="008753B1">
          <w:rPr>
            <w:rStyle w:val="Hyperlink"/>
            <w:b/>
            <w:u w:val="none"/>
          </w:rPr>
          <w:t>Senátor Jan Rakušan</w:t>
        </w:r>
      </w:hyperlink>
      <w:r>
        <w:rPr>
          <w:b/>
        </w:rPr>
        <w:t xml:space="preserve">: </w:t>
      </w:r>
      <w:r>
        <w:t>Vážený pane předsedo, kolegyně a kolegové, začnu větou, která zní jako fráze, ale svoji nominaci beru jako velkou poctu.</w:t>
      </w:r>
    </w:p>
    <w:p w:rsidR="00D241C4" w:rsidRDefault="00D241C4" w:rsidP="00D241C4">
      <w:r>
        <w:tab/>
        <w:t>Když dovolíte, krátce chci říci pár slov o Senátu, tak jak jsem ho zažil v posledních čtyřech letech a jak ho vnímám já.</w:t>
      </w:r>
    </w:p>
    <w:p w:rsidR="00D241C4" w:rsidRDefault="00D241C4" w:rsidP="00D241C4">
      <w:r>
        <w:tab/>
        <w:t>Považuji Senát za naše nejlepší a nejkvalitnější politické těleso, a to z několika důvodů.</w:t>
      </w:r>
    </w:p>
    <w:p w:rsidR="00D241C4" w:rsidRDefault="00D241C4" w:rsidP="00D241C4">
      <w:r>
        <w:tab/>
        <w:t>Za prvé je složen pouze z vítězů, kteří se nebáli podstoupit rizika většinové volby.</w:t>
      </w:r>
    </w:p>
    <w:p w:rsidR="00D241C4" w:rsidRDefault="00D241C4" w:rsidP="00D241C4">
      <w:r>
        <w:tab/>
        <w:t>Za druhé každý ze zvolených senátorů před příchodem do politiky do Senátu vykonával s úspěchem své povolání. Úspěch v povolání, mravní kvality každého, kompetence, ze senátorek a senátorů vás vynesli do horní komory Parlamentu.</w:t>
      </w:r>
    </w:p>
    <w:p w:rsidR="00D241C4" w:rsidRDefault="00D241C4" w:rsidP="00D241C4">
      <w:r>
        <w:tab/>
        <w:t>Souhrnem chci říci, že Senát je kolektiv úspěšných a pracovitých vítězů.</w:t>
      </w:r>
    </w:p>
    <w:p w:rsidR="00D241C4" w:rsidRDefault="00D241C4" w:rsidP="00D241C4">
      <w:r>
        <w:tab/>
        <w:t>Ještě jednou děkuji za nominaci a doufám ve vaši podporu. (Potlesk.)</w:t>
      </w:r>
    </w:p>
    <w:p w:rsidR="00D241C4" w:rsidRDefault="00D241C4" w:rsidP="00D241C4"/>
    <w:p w:rsidR="00D241C4" w:rsidRDefault="00D241C4" w:rsidP="00D241C4">
      <w:r>
        <w:rPr>
          <w:b/>
        </w:rPr>
        <w:tab/>
      </w:r>
      <w:hyperlink r:id="rId28" w:tooltip="Informace o osobě" w:history="1">
        <w:r w:rsidRPr="00A36FBA">
          <w:rPr>
            <w:rStyle w:val="Hyperlink"/>
            <w:b/>
          </w:rPr>
          <w:t>Předseda Senátu Přemysl Sobotka</w:t>
        </w:r>
      </w:hyperlink>
      <w:r>
        <w:rPr>
          <w:b/>
        </w:rPr>
        <w:t xml:space="preserve">: </w:t>
      </w:r>
      <w:r>
        <w:t>Děkuji, pane kolego. Slovo má pan senátor Jiří Liška.</w:t>
      </w:r>
    </w:p>
    <w:p w:rsidR="00D241C4" w:rsidRDefault="00D241C4" w:rsidP="00D241C4"/>
    <w:p w:rsidR="00D241C4" w:rsidRDefault="00D241C4" w:rsidP="00D241C4">
      <w:r>
        <w:rPr>
          <w:b/>
        </w:rPr>
        <w:tab/>
      </w:r>
      <w:hyperlink r:id="rId29" w:tooltip="Informace o osobě" w:history="1">
        <w:r w:rsidRPr="00A36FBA">
          <w:rPr>
            <w:rStyle w:val="Hyperlink"/>
            <w:b/>
          </w:rPr>
          <w:t>Místopředseda Senátu Jiří Liška</w:t>
        </w:r>
      </w:hyperlink>
      <w:r>
        <w:rPr>
          <w:b/>
        </w:rPr>
        <w:t xml:space="preserve">: </w:t>
      </w:r>
      <w:r>
        <w:t>Vážený pane předsedo, vážené kolegyně a kolegové, také děkuji za nominaci, velmi si toho vážím. Jsem si vědom toho, jak významná je tato funkce v našem parlamentním systému a také jsem si dobře vědom toho, jaká je s ní spojena odpovědnost, a to nejen odpovědnost vůči Senátu, ale i vůči jednotlivým senátorkám a senátorům.</w:t>
      </w:r>
    </w:p>
    <w:p w:rsidR="00D241C4" w:rsidRDefault="00D241C4" w:rsidP="00D241C4">
      <w:r>
        <w:tab/>
        <w:t>Pan předseda Sobotka před chvílí mluvil o tom, jaký by měl být Senát v novém funkčním období. Souhlasím s jeho názory. Dovolím si doplnit jeho názory ještě o několik možností, o kterých jsem přesvědčen, že by mohly být dobré pro budoucnost našeho Senátu.</w:t>
      </w:r>
    </w:p>
    <w:p w:rsidR="00D241C4" w:rsidRDefault="00D241C4" w:rsidP="00D241C4">
      <w:r>
        <w:tab/>
        <w:t>V Senátu každoročně pořádáme nebo spolupořádáme řadu seminářů, kongresů, konferencí, veřejných slyšení aj.. Jsou to zajímavá setkání, kde se projednávají důležitá témata. Bohužel si myslím, že ne ve všech případech dochází k nějakým konkrétním závěrům z těchto setkání, které bychom mohli využít v naší senátní práci. To je škoda a myslím si, že tady má Senát velké možnosti, jak vylepšit tento stav.</w:t>
      </w:r>
    </w:p>
    <w:p w:rsidR="00D241C4" w:rsidRDefault="00D241C4" w:rsidP="00D241C4">
      <w:r>
        <w:tab/>
        <w:t>Také si myslím, že bychom měli více spolupracovat a využívat praktické zkušenosti úřadu ombudsmana, Nejvyššího kontrolního úřadu, z Kolegia hejtmanů, Svazu měst a obcí atd.. Právě tyto zkušenosti by měly být náměty především pro naši legislativní činnost.</w:t>
      </w:r>
    </w:p>
    <w:p w:rsidR="00D241C4" w:rsidRDefault="00D241C4" w:rsidP="00D241C4">
      <w:r>
        <w:tab/>
        <w:t>To je oblast, které bych se chtěl, pokud samozřejmě dostanu vaši důvěru, v novém funkčním období více věnovat.</w:t>
      </w:r>
    </w:p>
    <w:p w:rsidR="00D241C4" w:rsidRDefault="00D241C4" w:rsidP="00D241C4">
      <w:r>
        <w:tab/>
        <w:t>Vážené kolegyně a kolegové, ještě jednou děkuji za nominaci a děkuji za vaši případnou podporu. (Potlesk.)</w:t>
      </w:r>
    </w:p>
    <w:p w:rsidR="00D241C4" w:rsidRDefault="00D241C4" w:rsidP="00D241C4"/>
    <w:p w:rsidR="00D241C4" w:rsidRDefault="00D241C4" w:rsidP="00D241C4">
      <w:r>
        <w:rPr>
          <w:b/>
        </w:rPr>
        <w:tab/>
      </w:r>
      <w:hyperlink r:id="rId30" w:tooltip="Informace o osobě" w:history="1">
        <w:r w:rsidRPr="00F65390">
          <w:rPr>
            <w:rStyle w:val="Hyperlink"/>
            <w:b/>
          </w:rPr>
          <w:t>Předseda Senátu Přemysl Sobotka</w:t>
        </w:r>
      </w:hyperlink>
      <w:r>
        <w:rPr>
          <w:b/>
        </w:rPr>
        <w:t xml:space="preserve">: </w:t>
      </w:r>
      <w:r>
        <w:t>Děkuji, slovo má pan senátor Petr Pithart, připraví se senátor Jiří Šneberger.</w:t>
      </w:r>
    </w:p>
    <w:p w:rsidR="00D241C4" w:rsidRDefault="00D241C4" w:rsidP="00D241C4"/>
    <w:p w:rsidR="00D241C4" w:rsidRDefault="00D241C4" w:rsidP="00D241C4">
      <w:r>
        <w:rPr>
          <w:b/>
        </w:rPr>
        <w:tab/>
      </w:r>
      <w:hyperlink r:id="rId31" w:tooltip="Informace o osobě" w:history="1">
        <w:r w:rsidRPr="00F65390">
          <w:rPr>
            <w:rStyle w:val="Hyperlink"/>
            <w:b/>
          </w:rPr>
          <w:t>Místopředseda Senátu Petr Pithart</w:t>
        </w:r>
      </w:hyperlink>
      <w:r>
        <w:rPr>
          <w:b/>
        </w:rPr>
        <w:t xml:space="preserve">: </w:t>
      </w:r>
      <w:r>
        <w:t>Děkuji vám, pane předsedo. Vážené kolegyně, vážení kolegové, je nás tady – kolega Sobotka to spočítal – deset, kteří jsme tu od samého začátku. Z nich jen někteří byli zvoleni třikrát. Já mezi ně patřím. To moje třetí zvolení bylo takříkajíc zostřené o jeden Nejvyšší správní soud.</w:t>
      </w:r>
    </w:p>
    <w:p w:rsidR="00D241C4" w:rsidRDefault="00D241C4" w:rsidP="00D241C4">
      <w:r>
        <w:tab/>
        <w:t>Takže mám za sebou leccos. Nepokládám se za veterána, za nestora možná. Zažil jsem vzestupy i – neřeknu pády – ale určité poklesy Senátu, zažili jsme dobu opoziční smlouvy, která významně poznamenala práci Senátu. A já jsem rád, že dnes prakticky všichni jsou odhodláni k takové praxi se již nevrátit.</w:t>
      </w:r>
    </w:p>
    <w:p w:rsidR="00D241C4" w:rsidRDefault="00D241C4" w:rsidP="00D241C4">
      <w:r>
        <w:tab/>
        <w:t>Byl jsem třikrát předsedou Senátu a začal jsem otevírat Senát veřejnosti a Přemysl Sobotka v tom přinejmenším pokračoval, dokonce v té míře, že máme pocit, že budeme muset ty dveře trochu přivřít. Máme tady spoustu veřejnosti a pak mezi nimi hledáme jednoho, dva, tři senátory. A to není přesně to, co jsme chtěli.</w:t>
      </w:r>
    </w:p>
    <w:p w:rsidR="00D241C4" w:rsidRDefault="00D241C4" w:rsidP="00D9398F">
      <w:r>
        <w:tab/>
        <w:t xml:space="preserve">V posledních dvou letech zažíváme určitou degradaci legislativního procesu, a to přesto, že tady máme, a možná od začátku, také se k tomu hlásím, patrně nejkvalitnější legislativce. Ten náš tým odborníků požívá všeobecné důvěry a my se na něj můžeme vždycky spolehnout. </w:t>
      </w:r>
    </w:p>
    <w:p w:rsidR="00D241C4" w:rsidRDefault="00D241C4" w:rsidP="00D9398F">
      <w:r>
        <w:t xml:space="preserve">            Ta degradace spočívá v tom, že jsme zřejmě rezignovali na možnosti oprav jednacích řádů.</w:t>
      </w:r>
      <w:r w:rsidRPr="00D9398F">
        <w:t xml:space="preserve"> </w:t>
      </w:r>
      <w:r>
        <w:t xml:space="preserve"> Ono právě jde vždycky o dva jednací řády, a v tom je ten problém. My bychom si ten svůj dokázali opravit tak, aby takové ty nápady poslední hodiny se nepromítaly do legislativy a nevytvářely nečekané problémy. Jenomže k tomu je třeba vždycky souhlasu obou komor a zpravidla změn jednacích řádů obou komor. A tam je to těžké.</w:t>
      </w:r>
    </w:p>
    <w:p w:rsidR="00D241C4" w:rsidRDefault="00D241C4" w:rsidP="00D9398F">
      <w:r>
        <w:tab/>
        <w:t>Před prázdninami tady skupina z nás začala pracovat na projektu, senátorka Soňa Paukrtová se toho ujala a nazvala to poněkud mediálně „legislativní STOP“. Ale všem je jasné, o co jde. Musíme zvolnit tempo, vyloučit určité nahodilé a nepromyšlené příspěvky v poslední chvíli, musíme trvat na tom, že normy musí být koherentní, že k nim nemůžeme přilepovat cokoli kdykoli. Bude to těžká práce. A já si troufnu odhadnout, pane předsedo, že to bude možná hlavní náplň toho příštího dvouletí.</w:t>
      </w:r>
    </w:p>
    <w:p w:rsidR="00D241C4" w:rsidRDefault="00D241C4" w:rsidP="00D9398F">
      <w:r>
        <w:tab/>
        <w:t>Proto jsem moc rád, že je mezi námi tolik nových, chci se s nimi seznámit a těším se na spolupráci s nimi. Děkuji vám. (Potlesk.)</w:t>
      </w:r>
    </w:p>
    <w:p w:rsidR="00D241C4" w:rsidRDefault="00D241C4" w:rsidP="00D9398F"/>
    <w:p w:rsidR="00D241C4" w:rsidRDefault="00D241C4" w:rsidP="00D9398F">
      <w:r>
        <w:rPr>
          <w:b/>
        </w:rPr>
        <w:tab/>
      </w:r>
      <w:hyperlink r:id="rId32" w:tooltip="Informace o osobě" w:history="1">
        <w:r w:rsidRPr="00DC12F0">
          <w:rPr>
            <w:rStyle w:val="Hyperlink"/>
            <w:b/>
          </w:rPr>
          <w:t>Předseda Senátu Přemysl Sobotka</w:t>
        </w:r>
      </w:hyperlink>
      <w:r>
        <w:rPr>
          <w:b/>
        </w:rPr>
        <w:t xml:space="preserve">: </w:t>
      </w:r>
      <w:r>
        <w:t>Děkuji, pane kolego. A slovo má pan senátor Jiří Šneberger.</w:t>
      </w:r>
    </w:p>
    <w:p w:rsidR="00D241C4" w:rsidRDefault="00D241C4" w:rsidP="00D9398F"/>
    <w:p w:rsidR="00D241C4" w:rsidRDefault="00D241C4" w:rsidP="00D9398F">
      <w:r>
        <w:rPr>
          <w:b/>
        </w:rPr>
        <w:tab/>
      </w:r>
      <w:hyperlink r:id="rId33" w:tooltip="Informace o osobě" w:history="1">
        <w:r w:rsidRPr="00DC12F0">
          <w:rPr>
            <w:rStyle w:val="Hyperlink"/>
            <w:b/>
            <w:u w:val="none"/>
          </w:rPr>
          <w:t>Senátor Jiří Šneberger</w:t>
        </w:r>
      </w:hyperlink>
      <w:r>
        <w:rPr>
          <w:b/>
        </w:rPr>
        <w:t xml:space="preserve">: </w:t>
      </w:r>
      <w:r>
        <w:t>Vážený pane předsedo, kolegyně a kolegové, to je ten úděl mluvit poslední, protože si celou noc píšete projev a potom to všichni ostatní řeknou za vás, takže já jsem projev zmuchlal a budu mluvit z hlavy, řeknu vám skutečně jenom pár slov.</w:t>
      </w:r>
    </w:p>
    <w:p w:rsidR="00D241C4" w:rsidRDefault="00D241C4" w:rsidP="00D9398F">
      <w:r>
        <w:tab/>
        <w:t>Já nejsem nestorem tohoto Senátu, jsem tady ze všech kandidátů na místopředsedu nejkratší dobu, pouze dva roky. Přesto musím říci, že když jsem vstupoval sem do Senátu, tak jsem sem vstupoval s jistými obavami, protože předtím jsem šest let dělal téměř manažérsko-politickou funkci jako primátor Plzně. A vstupoval jsem sem s obavami, ale musím říci, že moje obavy se rozptýlily a po těch dvou letech musím říci a potvrdit skutečně slova kolegy Rakušana, že horní parlamentní komora dělá čest svému jménu.</w:t>
      </w:r>
    </w:p>
    <w:p w:rsidR="00D241C4" w:rsidRDefault="00D241C4" w:rsidP="00D9398F">
      <w:r>
        <w:tab/>
        <w:t>A já bych vám chtěl říci jenom jedno. Pokud mi důvěru dáte a já se stanu místopředsedou, tak budu dělat všechno pro to, až za dva roky budu bilancovat, aby vám z této volby nezůstala nějaká pachuť. Děkuji. (Potlesk.)</w:t>
      </w:r>
    </w:p>
    <w:p w:rsidR="00D241C4" w:rsidRDefault="00D241C4" w:rsidP="00D9398F"/>
    <w:p w:rsidR="00D241C4" w:rsidRDefault="00D241C4" w:rsidP="00D9398F">
      <w:r>
        <w:rPr>
          <w:b/>
        </w:rPr>
        <w:tab/>
      </w:r>
      <w:hyperlink r:id="rId34" w:tooltip="Informace o osobě" w:history="1">
        <w:r w:rsidRPr="00DC12F0">
          <w:rPr>
            <w:rStyle w:val="Hyperlink"/>
            <w:b/>
          </w:rPr>
          <w:t>Předseda Senátu Přemysl Sobotka</w:t>
        </w:r>
      </w:hyperlink>
      <w:r>
        <w:rPr>
          <w:b/>
        </w:rPr>
        <w:t xml:space="preserve">: </w:t>
      </w:r>
      <w:r>
        <w:t>Děkuji. Nikdo další se nehlásí, končím rozpravu a dávám slovo předsedovi volební komise panu senátorovi Josefu Pavlatovi.</w:t>
      </w:r>
    </w:p>
    <w:p w:rsidR="00D241C4" w:rsidRDefault="00D241C4" w:rsidP="00D9398F"/>
    <w:p w:rsidR="00D241C4" w:rsidRDefault="00D241C4" w:rsidP="00D9398F">
      <w:r>
        <w:rPr>
          <w:b/>
        </w:rPr>
        <w:tab/>
      </w:r>
      <w:hyperlink r:id="rId35" w:tooltip="Informace o osobě" w:history="1">
        <w:r w:rsidRPr="00DC12F0">
          <w:rPr>
            <w:rStyle w:val="Hyperlink"/>
            <w:b/>
            <w:u w:val="none"/>
          </w:rPr>
          <w:t>Senátor Josef Pavlata</w:t>
        </w:r>
      </w:hyperlink>
      <w:r>
        <w:rPr>
          <w:b/>
        </w:rPr>
        <w:t xml:space="preserve">: </w:t>
      </w:r>
      <w:r>
        <w:t>Děkuji, pane předsedo. Dámy a pánové, volba místopředsedů Senátu proběhne opět na stejném místě jako v prvním případě při volbě předsedy Senátu.</w:t>
      </w:r>
    </w:p>
    <w:p w:rsidR="00D241C4" w:rsidRDefault="00D241C4" w:rsidP="00D9398F">
      <w:r>
        <w:tab/>
        <w:t>U prezence před Prezidentským salónkem obdržíte po podpisu hlasovací lístek připravený pro tuto volbu. Na hlasovacím lístku budou v abecedním pořadí uvedena jména navržených kandidátů, s tím, že před jménem každého z nich je i pořadové číslo kandidáta. Konkrétně je to tak, že pořadové číslo 1 má senátor Jiří Liška, pořadové číslo 2 má senátor Petr Pithart, pořadové číslo 3 má senátor Jan Rakušan a konečně pořadové číslo 4 má senátor Jiří Šneberger.</w:t>
      </w:r>
    </w:p>
    <w:p w:rsidR="00D241C4" w:rsidRDefault="00D241C4" w:rsidP="00D9398F">
      <w:r>
        <w:tab/>
        <w:t xml:space="preserve">Nyní vás seznámím s článkem 2 bod 10 volebního řádu: </w:t>
      </w:r>
    </w:p>
    <w:p w:rsidR="00D241C4" w:rsidRDefault="00D241C4" w:rsidP="00D9398F">
      <w:r>
        <w:tab/>
        <w:t>Senátor volí místopředsedy Senátu tak, že na hlasovacím lístku vyjádří souhlas nejvýše s takovým počtem kandidátů, který byl stanoven pro obsazení míst místopředsedů Senátu, neboli čtyři, zakroužkováním pořadových čísel před jejich jménem. Pořadová čísla před jmény ostatních kandidátů přeškrtne písmenem X nebo křížkem. Nesouhlas se všemi kandidáty vyjádří přeškrtnutím pořadového čísla před jejich jmény všech kandidátů písmenem X či křížkem.</w:t>
      </w:r>
    </w:p>
    <w:p w:rsidR="00D241C4" w:rsidRDefault="00D241C4" w:rsidP="00D9398F">
      <w:r>
        <w:tab/>
        <w:t xml:space="preserve">Neplatný je ten hlasovací lístek, který je upraven jiným způsobem nebo je neoznačen. </w:t>
      </w:r>
    </w:p>
    <w:p w:rsidR="00D241C4" w:rsidRDefault="00D241C4" w:rsidP="00D9398F">
      <w:r>
        <w:tab/>
        <w:t>Stejně jako při předchozí volbě předsedy Senátu platí, že platný lístek je ten, na němž jsou označena všechna pořadová čísla. Neboli jednoduše, pokud chcete, aby ten který kandidát byl zvolen místopředsedou Senátu, označíte pořadové číslo před jeho jménem kroužkem – opakuji pořadové číslo před jeho jménem kroužkem. Pokud nesouhlasíte s některým z kandidátů, označíte pořadové číslo před jeho jménem písmenem X či křížkem.</w:t>
      </w:r>
    </w:p>
    <w:p w:rsidR="00D241C4" w:rsidRDefault="00D241C4" w:rsidP="00D9398F">
      <w:r>
        <w:tab/>
        <w:t xml:space="preserve">Chtěl bych upozornit, že není možno udělat jeden kroužek přes všechna čtyři čísla. Takový lístek bude neplatný. Svádí k tomu určité zvyky z jiných jednání, kde to je tak možno. </w:t>
      </w:r>
    </w:p>
    <w:p w:rsidR="00D241C4" w:rsidRDefault="00D241C4" w:rsidP="00D9398F">
      <w:r>
        <w:tab/>
        <w:t>Čili opakuji. Pokud chcete, aby byl hlasovací lístek platný, tak musíte všechna čtyři čísla označit ať už kroužkem nebo křížkem.</w:t>
      </w:r>
    </w:p>
    <w:p w:rsidR="00D241C4" w:rsidRDefault="00D241C4" w:rsidP="00D9398F">
      <w:r>
        <w:tab/>
        <w:t>Dále vás musím informovat, že v prvém kole jsou místopředsedy Senátu zvoleni ti kandidáti, kteří získají nadpoloviční většinu hlasů přítomných senátorů. Pokud obdrží nadpoloviční většinu více kandidátů - což u nás nebude připadat v úvahu, protože jsou jenom čtyři, ale musím dodržet a seznámit vás s tím – než je počet obsazovaných míst, jsou zvoleni ti z nich, kteří obdrželi nejvyšší počet hlasů. Naopak nezíská-li nadpoloviční většinu hlasů přítomných senátorů tolik kandidátů, aby byl obsazen stanovený počet míst místopředsedů Senátu, koná se na neobsazená místa druhé místo volby. V takovém případě vás pak opět seznámím s hlasováním v případném druhém kole.</w:t>
      </w:r>
    </w:p>
    <w:p w:rsidR="00D241C4" w:rsidRDefault="00D241C4" w:rsidP="00D9398F">
      <w:r>
        <w:tab/>
        <w:t xml:space="preserve">Myslím, že v této chvíli je to z mé strany všechno. Jenom opakuji: Prosím, označte všechna čtyři čísla před jmény kandidátů. A požádám kolegy z volební komise, aby se odebrali do Prezidentského salónku tak, abychom za dvě minuty mohli zahájit volbu. Vydávání hlasovacích lístků a samotná volba bude trvat 15 minut a sčítání hlasů dalších 15 minut. Bude to trošku složitější než v prvním případě. Dohromady se tedy jedná o 30 minut, které jsou tím minimem, na které bych požádal pana předsedu, aby přerušil schůzi Senátu. </w:t>
      </w:r>
    </w:p>
    <w:p w:rsidR="00D241C4" w:rsidRDefault="00D241C4" w:rsidP="00D9398F">
      <w:r>
        <w:tab/>
        <w:t>Děkuji za pozornost.</w:t>
      </w:r>
    </w:p>
    <w:p w:rsidR="00D241C4" w:rsidRDefault="00D241C4" w:rsidP="00D9398F"/>
    <w:p w:rsidR="00D241C4" w:rsidRDefault="00D241C4" w:rsidP="00D9398F">
      <w:r>
        <w:rPr>
          <w:b/>
        </w:rPr>
        <w:tab/>
      </w:r>
      <w:hyperlink r:id="rId36" w:tooltip="Informace o osobě" w:history="1">
        <w:r w:rsidRPr="000F27C8">
          <w:rPr>
            <w:rStyle w:val="Hyperlink"/>
            <w:b/>
          </w:rPr>
          <w:t>Předseda Senátu Přemysl Sobotka</w:t>
        </w:r>
      </w:hyperlink>
      <w:r>
        <w:rPr>
          <w:b/>
        </w:rPr>
        <w:t xml:space="preserve">: </w:t>
      </w:r>
      <w:r>
        <w:t xml:space="preserve">Děkuji. A tyto volby spojíme s polední přestávkou. Přerušuji jednání Senátu do 13.00 hodin. </w:t>
      </w:r>
    </w:p>
    <w:p w:rsidR="00D241C4" w:rsidRDefault="00D241C4" w:rsidP="00D9398F"/>
    <w:p w:rsidR="00D241C4" w:rsidRDefault="00D241C4" w:rsidP="00D9398F">
      <w:r>
        <w:tab/>
        <w:t>(Jednání přerušeno v 11.18 hodin.)</w:t>
      </w:r>
    </w:p>
    <w:p w:rsidR="00D241C4" w:rsidRDefault="00D241C4" w:rsidP="00D9398F"/>
    <w:p w:rsidR="00CF471A" w:rsidRDefault="00CF471A" w:rsidP="00CF471A">
      <w:r>
        <w:tab/>
        <w:t>(Jednání opět zahájeno ve 13.00 hodin.)</w:t>
      </w:r>
    </w:p>
    <w:p w:rsidR="00CF471A" w:rsidRDefault="00CF471A" w:rsidP="00CF471A"/>
    <w:p w:rsidR="00CF471A" w:rsidRDefault="00CF471A" w:rsidP="00CF471A">
      <w:r>
        <w:rPr>
          <w:b/>
        </w:rPr>
        <w:tab/>
      </w:r>
      <w:hyperlink r:id="rId37" w:tooltip="Informace o osobě" w:history="1">
        <w:r w:rsidRPr="0065664D">
          <w:rPr>
            <w:rStyle w:val="Hyperlink"/>
            <w:b/>
          </w:rPr>
          <w:t>Předseda Senátu Přemysl Sobotka</w:t>
        </w:r>
      </w:hyperlink>
      <w:r>
        <w:rPr>
          <w:b/>
        </w:rPr>
        <w:t xml:space="preserve">: </w:t>
      </w:r>
      <w:r>
        <w:t>Vážené kolegyně a kolegové, po přestávce zahajujeme. Mám otázku na kolegu Jaromíra Jermáře, jestli se přihlásil dobrovolně anebo omylem. (Jste vymazán, je to dobré.)</w:t>
      </w:r>
    </w:p>
    <w:p w:rsidR="00CF471A" w:rsidRDefault="00CF471A" w:rsidP="00CF471A">
      <w:r>
        <w:tab/>
        <w:t>Dále dávám slovo předsedovi volební komise senátorovi Josefu Pavlatovi, aby nás seznámil s výsledkem volby místopředsedů.</w:t>
      </w:r>
    </w:p>
    <w:p w:rsidR="00CF471A" w:rsidRDefault="00CF471A" w:rsidP="00CF471A"/>
    <w:p w:rsidR="00CF471A" w:rsidRDefault="00CF471A" w:rsidP="00CF471A">
      <w:r>
        <w:rPr>
          <w:b/>
        </w:rPr>
        <w:tab/>
      </w:r>
      <w:hyperlink r:id="rId38" w:tooltip="Informace o osobě" w:history="1">
        <w:r w:rsidRPr="000A6951">
          <w:rPr>
            <w:rStyle w:val="Hyperlink"/>
            <w:b/>
            <w:u w:val="none"/>
          </w:rPr>
          <w:t>Senátor Josef Pavlata</w:t>
        </w:r>
      </w:hyperlink>
      <w:r>
        <w:rPr>
          <w:b/>
        </w:rPr>
        <w:t xml:space="preserve">: </w:t>
      </w:r>
      <w:r>
        <w:t xml:space="preserve">Pane místopředsedo, dámy a pánové, hned na začátku dobrá zpráva – </w:t>
      </w:r>
      <w:r w:rsidRPr="00CF471A">
        <w:rPr>
          <w:b/>
        </w:rPr>
        <w:t>v prvním kole byli zvoleni všichni místopředsedové</w:t>
      </w:r>
      <w:r>
        <w:t>. Počet vydaných hlasovacích lístků 77, počet odevzdaných platných i neplatných hlasovacích lístků 77, z toho neplatný 1, počet neodevzdaných hlasovacích lístků 0.</w:t>
      </w:r>
    </w:p>
    <w:p w:rsidR="00CF471A" w:rsidRDefault="00CF471A" w:rsidP="00CF471A">
      <w:r>
        <w:tab/>
        <w:t>Pro senátora Jiřího Lišku bylo odevzdáno 71 hlasů, pro senátora Petra Pitharta 55 hlasů, pro senátora Jana Rakušana 71 hlasů a pro senátora Jiřího Šnebergera 71 hlasů. Blahopřeji všem čtyřem, kteří byli zvoleni (Potlesk.)</w:t>
      </w:r>
    </w:p>
    <w:p w:rsidR="00CF471A" w:rsidRDefault="00CF471A" w:rsidP="00CF471A"/>
    <w:p w:rsidR="00CF471A" w:rsidRDefault="00CF471A" w:rsidP="00CF471A">
      <w:r>
        <w:rPr>
          <w:b/>
        </w:rPr>
        <w:tab/>
      </w:r>
      <w:hyperlink r:id="rId39" w:tooltip="Informace o osobě" w:history="1">
        <w:r w:rsidRPr="000A6951">
          <w:rPr>
            <w:rStyle w:val="Hyperlink"/>
            <w:b/>
          </w:rPr>
          <w:t>Předseda Senátu Přemysl Sobotka</w:t>
        </w:r>
      </w:hyperlink>
      <w:r>
        <w:rPr>
          <w:b/>
        </w:rPr>
        <w:t xml:space="preserve">: </w:t>
      </w:r>
      <w:r>
        <w:t>Děkuji, pane místopředsedo. Gratuluji všem zvoleným místopředsedům, a poprosím je, aby zaujali pozici po mé pravici a levici, protože už v této chvíli mají právo zde sedět a dokonce i řídit, což jim za chvíli předám.</w:t>
      </w:r>
    </w:p>
    <w:p w:rsidR="00CF471A" w:rsidRDefault="00CF471A" w:rsidP="00CF471A">
      <w:r>
        <w:tab/>
        <w:t>Jsme u dalšího bodu</w:t>
      </w:r>
    </w:p>
    <w:p w:rsidR="00CF471A" w:rsidRDefault="00CF471A" w:rsidP="00CF471A"/>
    <w:p w:rsidR="00CF471A" w:rsidRDefault="00CF471A" w:rsidP="00CF471A">
      <w:pPr>
        <w:jc w:val="center"/>
        <w:rPr>
          <w:b/>
        </w:rPr>
      </w:pPr>
      <w:r>
        <w:rPr>
          <w:b/>
        </w:rPr>
        <w:t>Stanovení počtu ověřovatelů</w:t>
      </w:r>
    </w:p>
    <w:p w:rsidR="00CF471A" w:rsidRDefault="00CF471A" w:rsidP="00CF471A">
      <w:pPr>
        <w:rPr>
          <w:b/>
        </w:rPr>
      </w:pPr>
    </w:p>
    <w:p w:rsidR="00CF471A" w:rsidRDefault="00CA4430" w:rsidP="00CF471A">
      <w:r>
        <w:tab/>
      </w:r>
      <w:r w:rsidR="00CF471A">
        <w:t>V souladu s § 31 jednacího řádu Senát rozhodne o počtu ověřovatelů a o návrhu na jejich nominaci. Ověřovatele Senátu nominují senátorské kluby na základě parity podle čl. 3, bod 1 volebního řádu tak, aby Senát měl nejméně deset ověřovatelů. Senátorské kluby navrhují, aby Senát měl deset ověřovatelů.</w:t>
      </w:r>
    </w:p>
    <w:p w:rsidR="00CF471A" w:rsidRDefault="00CF471A" w:rsidP="00CF471A">
      <w:r>
        <w:tab/>
        <w:t xml:space="preserve">Otevírám rozpravu. Do rozpravy se nikdo nehlásí, rozpravu končím. Můžeme přistoupit k hlasování, které bude o usnesení ve znění: </w:t>
      </w:r>
      <w:r w:rsidRPr="00CA4430">
        <w:rPr>
          <w:b/>
        </w:rPr>
        <w:t>Senát stanoví, že bude mít deset ověřovatelů</w:t>
      </w:r>
      <w:r>
        <w:t>.</w:t>
      </w:r>
    </w:p>
    <w:p w:rsidR="00CF471A" w:rsidRDefault="00CF471A" w:rsidP="00CF471A">
      <w:r>
        <w:tab/>
        <w:t>Zahajuji hlasování o počtu ověřovatelů v počtu deset. Kdo je pro, stiskne tlačítko ANO a zvedne ruku. Kdo je proti, stiskne tlačítko NE a rovněž zvedne ruku.</w:t>
      </w:r>
    </w:p>
    <w:p w:rsidR="00CF471A" w:rsidRDefault="00CF471A" w:rsidP="00CF471A">
      <w:r>
        <w:tab/>
        <w:t xml:space="preserve">Hlasování č. 10 ukončeno. Registrováno 67, kvórum 34, pro 59, proti nikdo. </w:t>
      </w:r>
      <w:r w:rsidRPr="00CA4430">
        <w:rPr>
          <w:b/>
        </w:rPr>
        <w:t>Návrh byl schválen</w:t>
      </w:r>
      <w:r>
        <w:t xml:space="preserve">. Končím projednávání tohoto bodu. </w:t>
      </w:r>
    </w:p>
    <w:p w:rsidR="00CF471A" w:rsidRDefault="00CF471A" w:rsidP="00CF471A">
      <w:r>
        <w:tab/>
        <w:t>Jsme u dalšího bodu a to je</w:t>
      </w:r>
    </w:p>
    <w:p w:rsidR="00CF471A" w:rsidRDefault="00CF471A" w:rsidP="00CF471A"/>
    <w:p w:rsidR="00CF471A" w:rsidRDefault="00CA4430" w:rsidP="00CF471A">
      <w:pPr>
        <w:jc w:val="center"/>
        <w:rPr>
          <w:b/>
        </w:rPr>
      </w:pPr>
      <w:r>
        <w:rPr>
          <w:b/>
        </w:rPr>
        <w:t>Návrh na schválení nominace</w:t>
      </w:r>
      <w:r w:rsidR="00CF471A">
        <w:rPr>
          <w:b/>
        </w:rPr>
        <w:t xml:space="preserve"> ověřovatelů Senátu</w:t>
      </w:r>
    </w:p>
    <w:p w:rsidR="00CF471A" w:rsidRDefault="00CF471A" w:rsidP="00CF471A">
      <w:pPr>
        <w:jc w:val="center"/>
        <w:rPr>
          <w:b/>
        </w:rPr>
      </w:pPr>
    </w:p>
    <w:p w:rsidR="00CF471A" w:rsidRDefault="00CA4430" w:rsidP="00CF471A">
      <w:r>
        <w:tab/>
      </w:r>
      <w:r w:rsidR="00CF471A">
        <w:t>Poprosil bych předsedu volební komise, aby se ujal slova, dnes je to převážně jeho den.</w:t>
      </w:r>
    </w:p>
    <w:p w:rsidR="00CF471A" w:rsidRDefault="00CF471A" w:rsidP="00CF471A"/>
    <w:p w:rsidR="00CF471A" w:rsidRDefault="00CF471A" w:rsidP="00CF471A">
      <w:r>
        <w:rPr>
          <w:b/>
        </w:rPr>
        <w:tab/>
      </w:r>
      <w:hyperlink r:id="rId40" w:tooltip="Informace o osobě" w:history="1">
        <w:r w:rsidRPr="000A6951">
          <w:rPr>
            <w:rStyle w:val="Hyperlink"/>
            <w:b/>
            <w:u w:val="none"/>
          </w:rPr>
          <w:t>Senátor Josef Pavlata</w:t>
        </w:r>
      </w:hyperlink>
      <w:r>
        <w:rPr>
          <w:b/>
        </w:rPr>
        <w:t xml:space="preserve">: </w:t>
      </w:r>
      <w:r>
        <w:t>Děkuji, i moje maminka z toho bude mít radost, až se bude v noci dívat na záznam.</w:t>
      </w:r>
    </w:p>
    <w:p w:rsidR="00CF471A" w:rsidRDefault="00CF471A" w:rsidP="00CF471A">
      <w:r>
        <w:tab/>
        <w:t>Dámy a pánové, dovoluji si vás informovat, že volební komise obdržela od jednotlivých senátorských klubů následující návrhy na ověřovatele Senátu. Prosím, jak budu číst jejich jména, aby jmenovaní povstali.</w:t>
      </w:r>
    </w:p>
    <w:p w:rsidR="00CF471A" w:rsidRDefault="00CF471A" w:rsidP="00CF471A">
      <w:r>
        <w:tab/>
        <w:t>Jsou to: Karel Barták, Tomáš Grulich, Jaromír Jermář, Martin Mejstřík – je nepřítomen – stojí jinde, Josef Novotný – je dočasně nepřítomen, Josef Pavlata jsem já, Jiřina Rippelová, Jitka Seitlová, Rostislav Slavotínek a Jaromír Štětina – také je dočasně nepřítomen.</w:t>
      </w:r>
    </w:p>
    <w:p w:rsidR="00CF471A" w:rsidRDefault="00CF471A" w:rsidP="00CF471A">
      <w:r>
        <w:tab/>
        <w:t>To bylo deset jmen, která volební komise obdržela. Návrh usnesení vám přečtu po rozpravě, která by nyní měla následovat. Děkuji.</w:t>
      </w:r>
    </w:p>
    <w:p w:rsidR="00CF471A" w:rsidRDefault="00CF471A" w:rsidP="00CF471A"/>
    <w:p w:rsidR="00CF471A" w:rsidRDefault="00CF471A" w:rsidP="00CF471A">
      <w:r>
        <w:rPr>
          <w:b/>
        </w:rPr>
        <w:tab/>
      </w:r>
      <w:hyperlink r:id="rId41" w:tooltip="Informace o osobě" w:history="1">
        <w:r w:rsidRPr="000A6951">
          <w:rPr>
            <w:rStyle w:val="Hyperlink"/>
            <w:b/>
          </w:rPr>
          <w:t>Předseda Senátu Přemysl Sobotka</w:t>
        </w:r>
      </w:hyperlink>
      <w:r>
        <w:rPr>
          <w:b/>
        </w:rPr>
        <w:t xml:space="preserve">: </w:t>
      </w:r>
      <w:r>
        <w:t>Rozprava je otevřena. Předpokládám, že i nepřítomní tím, že byli nominováni, dali svůj souhlas. Do rozpravy se nikdo nehlásí, rozpravu končím. Navrhuji, abychom hlasovali o všech kandidátech najednou. Má někdo jiný návrh? Nemá. Souhlasíte, pane předsedo, abychom hlasovali najednou? Chcete nám ještě něco říci?</w:t>
      </w:r>
    </w:p>
    <w:p w:rsidR="00CF471A" w:rsidRDefault="00CF471A" w:rsidP="00CF471A"/>
    <w:p w:rsidR="00CF471A" w:rsidRDefault="00CF471A" w:rsidP="00CF471A">
      <w:r>
        <w:rPr>
          <w:b/>
        </w:rPr>
        <w:tab/>
      </w:r>
      <w:hyperlink r:id="rId42" w:tooltip="Informace o osobě" w:history="1">
        <w:r w:rsidRPr="00C914FB">
          <w:rPr>
            <w:rStyle w:val="Hyperlink"/>
            <w:b/>
            <w:u w:val="none"/>
          </w:rPr>
          <w:t>Senátor Josef Pavlata</w:t>
        </w:r>
      </w:hyperlink>
      <w:r>
        <w:rPr>
          <w:b/>
        </w:rPr>
        <w:t xml:space="preserve">: </w:t>
      </w:r>
      <w:r>
        <w:t>Chtěl bych přečíst návrh usnesení z 1. schůze konané 29. 11. 2006 k návrhu na schválení nominace ověřovatelů Senátu.</w:t>
      </w:r>
    </w:p>
    <w:p w:rsidR="00CF471A" w:rsidRDefault="00CF471A" w:rsidP="00CF471A">
      <w:r>
        <w:tab/>
      </w:r>
      <w:r w:rsidRPr="00CA4430">
        <w:rPr>
          <w:b/>
        </w:rPr>
        <w:t>Senát schvaluje nominované ověřovatele Senátu v tomto složení: Karel Barták, Tomáš Grulich, Jaromír Jermář, Martin Mejstřík, Josef Novotný, Josef Pavlata, Jiřina Rippelová, Jitka Seitlová, Rostislav Slavotínek a Jaromír Štětina</w:t>
      </w:r>
      <w:r>
        <w:t>.</w:t>
      </w:r>
    </w:p>
    <w:p w:rsidR="00CF471A" w:rsidRDefault="00CF471A" w:rsidP="00CF471A"/>
    <w:p w:rsidR="00CF471A" w:rsidRDefault="00CF471A" w:rsidP="00CF471A">
      <w:r>
        <w:rPr>
          <w:b/>
        </w:rPr>
        <w:tab/>
      </w:r>
      <w:hyperlink r:id="rId43" w:tooltip="Informace o osobě" w:history="1">
        <w:r w:rsidRPr="00C914FB">
          <w:rPr>
            <w:rStyle w:val="Hyperlink"/>
            <w:b/>
          </w:rPr>
          <w:t>Předseda Senátu Přemysl Sobotka</w:t>
        </w:r>
      </w:hyperlink>
      <w:r>
        <w:rPr>
          <w:b/>
        </w:rPr>
        <w:t xml:space="preserve">: </w:t>
      </w:r>
      <w:r>
        <w:t>Zahajuji hlasování. Kdo je pro, stiskne tlačítko ANO a zvedne ruku. Kdo je proti, stiskne tlačítko NE a zvedne ruku.</w:t>
      </w:r>
    </w:p>
    <w:p w:rsidR="00CF471A" w:rsidRDefault="00CF471A" w:rsidP="00CF471A">
      <w:r>
        <w:tab/>
        <w:t>Hlasování č. 11 ukončeno, registrováno 72, kvórum 37, pro 65, proti nikdo. Návrh byl schválen. Konstatuji, že máme jasně definované ověřovatele Senátu.</w:t>
      </w:r>
    </w:p>
    <w:p w:rsidR="00CF471A" w:rsidRDefault="00CF471A" w:rsidP="00CF471A">
      <w:r>
        <w:tab/>
      </w:r>
      <w:r w:rsidRPr="005F534B">
        <w:rPr>
          <w:b/>
        </w:rPr>
        <w:t>V této chvíli navrhuji, aby ověřovateli dnešní 1. schůze byli senátoři Karel Barták a Tomáš Grulich</w:t>
      </w:r>
      <w:r>
        <w:t>. Máte někdo připomínku k tomuto návrhu? Nikdo.</w:t>
      </w:r>
    </w:p>
    <w:p w:rsidR="00CF471A" w:rsidRDefault="00CF471A" w:rsidP="00CF471A">
      <w:r>
        <w:tab/>
        <w:t>Zahajuji hlasování o mém návrhu. Kdo je pro, stiskne tlačítko ANO a zvedne ruku. Kdo je proti, stiskne tlačítko NE a rovněž zvedne ruku.</w:t>
      </w:r>
    </w:p>
    <w:p w:rsidR="00CF471A" w:rsidRDefault="00CF471A" w:rsidP="00CF471A">
      <w:r>
        <w:tab/>
        <w:t xml:space="preserve">Hlasování č. 12 ukončeno, registrováno 72, kvórum 37, pro 68, proti nikdo. </w:t>
      </w:r>
      <w:r w:rsidRPr="005F534B">
        <w:rPr>
          <w:b/>
        </w:rPr>
        <w:t>Návrh byl schválen</w:t>
      </w:r>
      <w:r>
        <w:t>. Tím končím projednávání tohoto bodu.</w:t>
      </w:r>
    </w:p>
    <w:p w:rsidR="00C95233" w:rsidRDefault="00CF471A" w:rsidP="00D9398F">
      <w:r>
        <w:tab/>
        <w:t>Prosím kolegu Pitharta, aby se ujal řízení dalšího průběhu.</w:t>
      </w:r>
    </w:p>
    <w:p w:rsidR="00C95233" w:rsidRDefault="00C95233" w:rsidP="00D9398F">
      <w:r>
        <w:rPr>
          <w:b/>
        </w:rPr>
        <w:tab/>
      </w:r>
      <w:hyperlink r:id="rId44" w:tooltip="Informace o osobě" w:history="1">
        <w:r w:rsidRPr="00655B81">
          <w:rPr>
            <w:rStyle w:val="Hyperlink"/>
            <w:b/>
          </w:rPr>
          <w:t>Místopředseda Senátu Petr Pithart</w:t>
        </w:r>
      </w:hyperlink>
      <w:r>
        <w:rPr>
          <w:b/>
        </w:rPr>
        <w:t xml:space="preserve">: </w:t>
      </w:r>
      <w:r>
        <w:t xml:space="preserve">Vážené paní senátorky, vážení páni senátoři, dalším bodem programu našeho dnešního jednání je </w:t>
      </w:r>
    </w:p>
    <w:p w:rsidR="00C95233" w:rsidRDefault="00C95233" w:rsidP="00D9398F"/>
    <w:p w:rsidR="00C95233" w:rsidRDefault="00C95233" w:rsidP="00C95233">
      <w:pPr>
        <w:jc w:val="center"/>
        <w:rPr>
          <w:b/>
        </w:rPr>
      </w:pPr>
      <w:r>
        <w:rPr>
          <w:b/>
        </w:rPr>
        <w:t>Zřízení výborů Senátu a komisí Senátu</w:t>
      </w:r>
    </w:p>
    <w:p w:rsidR="00C95233" w:rsidRDefault="00C95233" w:rsidP="00C95233">
      <w:pPr>
        <w:jc w:val="center"/>
        <w:rPr>
          <w:b/>
        </w:rPr>
      </w:pPr>
    </w:p>
    <w:p w:rsidR="00C95233" w:rsidRDefault="00C95233" w:rsidP="00C95233">
      <w:r>
        <w:tab/>
        <w:t>Ze zákona Senát zřizuje Organizační výbor a mandátový a imunitní výbor. Dále navrhuji zřídit tyto výbory:</w:t>
      </w:r>
      <w:r w:rsidR="00CB1EB5">
        <w:t xml:space="preserve"> </w:t>
      </w:r>
      <w:r>
        <w:t xml:space="preserve">ústavně-právní výbor, výbor pro hospodářství, zemědělství a dopravu, výbor pro územní rozvoj, veřejnou správu a životní prostředí, výbor pro vzdělávání, vědu, kulturu, lidská práva a petice, výbor pro zahraniční věci, obranu a bezpečnost, výbor pro záležitosti Evropské unie a výbor pro zdravotnictví a sociální politiku. </w:t>
      </w:r>
    </w:p>
    <w:p w:rsidR="00C95233" w:rsidRDefault="00C95233" w:rsidP="00C95233">
      <w:r>
        <w:tab/>
        <w:t xml:space="preserve">Jednací řád dále hovoří o tom, že Senát při zřizování výborů určí, kterému výboru bude příslušet vyřizování peticí a kterému výboru bude příslušet stanovení některých náležitostí spojených s výkonem funkce senátora podle zákona 236/1995 Sb., o platu a dalších náležitostech spojených s výkonem funkce představitelů státní moci a některých státních orgánů a soudců. </w:t>
      </w:r>
    </w:p>
    <w:p w:rsidR="00C95233" w:rsidRDefault="00C95233" w:rsidP="00C95233">
      <w:r>
        <w:tab/>
        <w:t xml:space="preserve">Senát rovněž určí, kterému výboru bude příslušet schvalování návrhu rozpočtu Kanceláře Senátu a kontrola jejího hospodaření. </w:t>
      </w:r>
    </w:p>
    <w:p w:rsidR="00C95233" w:rsidRDefault="00C95233" w:rsidP="00C95233">
      <w:r>
        <w:tab/>
        <w:t xml:space="preserve">Dále Senát určí, kterému výboru nebo výborům bude příslušet projednávání návrhů legislativních aktů a závazných opatření orgánů Evropské unie. Proto navrhuji určit, že </w:t>
      </w:r>
    </w:p>
    <w:p w:rsidR="00C95233" w:rsidRDefault="00C95233" w:rsidP="00C95233">
      <w:pPr>
        <w:numPr>
          <w:ilvl w:val="0"/>
          <w:numId w:val="7"/>
        </w:numPr>
      </w:pPr>
      <w:r>
        <w:t xml:space="preserve">výboru pro vzdělávání, vědu, kulturu, lidská práva a petice přísluší vyřizování peticí, </w:t>
      </w:r>
    </w:p>
    <w:p w:rsidR="00C95233" w:rsidRDefault="00C95233" w:rsidP="00C95233">
      <w:pPr>
        <w:numPr>
          <w:ilvl w:val="0"/>
          <w:numId w:val="7"/>
        </w:numPr>
      </w:pPr>
      <w:r>
        <w:t xml:space="preserve">výboru pro hospodářství, zemědělství a dopravu přísluší stanovení některých náležitostí spojených s výkonem funkce senátora podle zvláštního zákona, schvalování návrhu rozpočtu Kanceláře Senátu a kontrola jejího hospodaření, </w:t>
      </w:r>
    </w:p>
    <w:p w:rsidR="00C95233" w:rsidRDefault="00C95233" w:rsidP="00C95233">
      <w:pPr>
        <w:numPr>
          <w:ilvl w:val="0"/>
          <w:numId w:val="7"/>
        </w:numPr>
      </w:pPr>
      <w:r>
        <w:t xml:space="preserve">výboru pro záležitosti Evropské unie přísluší projednávání návrhů legislativních aktů Evropské unie, předběžných stanovisek vlády k návrhům legislativních aktů a informací vlády o stavu jejich projednávání, jakož i projednávání příslušných komunikačních dokumentů, </w:t>
      </w:r>
    </w:p>
    <w:p w:rsidR="00C95233" w:rsidRDefault="00C95233" w:rsidP="00C95233">
      <w:pPr>
        <w:numPr>
          <w:ilvl w:val="0"/>
          <w:numId w:val="7"/>
        </w:numPr>
      </w:pPr>
      <w:r>
        <w:t xml:space="preserve">výboru pro zahraniční věci, obranu a bezpečnost přísluší projednávání návrhů závazných opatření orgánů Evropské unie v oblasti společné zahraniční a bezpečnostní politiky, zejména obecných směrů a společných strategií a v oblasti policejní a justiční spolupráce v trestních věcech, stanovisek vlády k nim a informací vlády o stavu jejich projednávání, jakož i projednávání příslušných komunikačních dokumentů. </w:t>
      </w:r>
    </w:p>
    <w:p w:rsidR="00C95233" w:rsidRDefault="00C95233" w:rsidP="00C95233">
      <w:pPr>
        <w:ind w:firstLine="708"/>
      </w:pPr>
      <w:r>
        <w:t xml:space="preserve">Současně navrhuji, abychom zřídili tyto komise Senátu: </w:t>
      </w:r>
    </w:p>
    <w:p w:rsidR="00C95233" w:rsidRDefault="00C95233" w:rsidP="00C95233">
      <w:r>
        <w:tab/>
        <w:t xml:space="preserve">Stálou komisi Senátu pro krajany žijící v zahraničí, Stálou komisi Senátu pro ochranu soukromí, Stálou komisi Senátu pro práci Kanceláře Senátu, Stálou komisi Senátu pro rozvoj venkova, Stálou komisi Senátu pro sdělovací prostředky, Stálou komisi Senátu pro Ústavu České republiky a parlamentní procedury. </w:t>
      </w:r>
    </w:p>
    <w:p w:rsidR="00C95233" w:rsidRDefault="00C95233" w:rsidP="00C95233">
      <w:r>
        <w:tab/>
        <w:t xml:space="preserve">Dále dočasnou komisi pro posouzení ústavnosti Komunistické strany Čech a Moravy a dočasnou komisi Senátu pro zjištění osob z politických důvodů zadržených, vězněných a jinak perzekuovaných běloruským režimem. </w:t>
      </w:r>
    </w:p>
    <w:p w:rsidR="00C95233" w:rsidRDefault="00C95233" w:rsidP="00C95233">
      <w:r>
        <w:tab/>
        <w:t xml:space="preserve">§ 47 odst. 3 praví, že Senát rozhodne, které komise se ustavují podle zásady poměrného zastoupení a které se volí většinovým způsobem. Navrhuji, aby komise byly voleny většinovým způsobem. </w:t>
      </w:r>
    </w:p>
    <w:p w:rsidR="00C95233" w:rsidRDefault="00C95233" w:rsidP="00C95233">
      <w:r>
        <w:tab/>
        <w:t xml:space="preserve">Následně Senát stanoví, podle § 43 zákona 107/1999 Sb., o jednacím řádu Senátu úkoly jednotlivých komisí. </w:t>
      </w:r>
    </w:p>
    <w:p w:rsidR="00C95233" w:rsidRDefault="00C95233" w:rsidP="00C95233">
      <w:r>
        <w:tab/>
        <w:t xml:space="preserve">Návrh usnesení vám byl rozdán na lavice. K celému tomuto bodu otevírám rozpravu. Písemné přihlášky v tuto chvíli nemám. Kdo se, prosím, hlásí do rozpravy? Nikdo. Rozpravu končím. </w:t>
      </w:r>
    </w:p>
    <w:p w:rsidR="00C95233" w:rsidRDefault="00C95233" w:rsidP="00C95233">
      <w:r>
        <w:tab/>
        <w:t>Přistoupíme k </w:t>
      </w:r>
      <w:r w:rsidRPr="00C95233">
        <w:rPr>
          <w:b/>
        </w:rPr>
        <w:t>hlasování o předloženém návrhu usnesení</w:t>
      </w:r>
      <w:r>
        <w:t xml:space="preserve">. </w:t>
      </w:r>
    </w:p>
    <w:p w:rsidR="00C95233" w:rsidRDefault="00C95233" w:rsidP="00C95233">
      <w:r>
        <w:tab/>
        <w:t xml:space="preserve">V sále je přítomno 74 senátorek a senátorů, znamená to, že aktuální kvorum je 38. </w:t>
      </w:r>
    </w:p>
    <w:p w:rsidR="00C95233" w:rsidRDefault="00C95233" w:rsidP="00C95233">
      <w:r>
        <w:tab/>
        <w:t>Zahajuji hlasování. Kdo souhlasí s tímto návrhem, nechť zvedne ruku a stiskne tlačítko ANO. Děkuji vám. Kdo je proti tomuto návrhu, stiskne tlačítko NE a zvedne ruku. Děkuji.</w:t>
      </w:r>
    </w:p>
    <w:p w:rsidR="00C95233" w:rsidRDefault="00C95233" w:rsidP="00C95233">
      <w:r>
        <w:tab/>
        <w:t xml:space="preserve">Hlasování pořadové číslo 13 skončilo schválením návrhu. 75 přítomných, kvorum 38, 69 hlasů bylo pro, žádný nebyl proti, </w:t>
      </w:r>
      <w:r w:rsidRPr="00C95233">
        <w:rPr>
          <w:b/>
        </w:rPr>
        <w:t>návrh byl přijat</w:t>
      </w:r>
      <w:r>
        <w:t>. Děkuji vám a projednávání tohoto bodu končím.</w:t>
      </w:r>
    </w:p>
    <w:p w:rsidR="00C95233" w:rsidRDefault="00C95233" w:rsidP="00C95233">
      <w:r>
        <w:tab/>
        <w:t>Dalším bodem pořadu naší schůze je</w:t>
      </w:r>
    </w:p>
    <w:p w:rsidR="00C95233" w:rsidRDefault="00C95233" w:rsidP="00C95233"/>
    <w:p w:rsidR="00C95233" w:rsidRDefault="00C95233" w:rsidP="00C95233">
      <w:pPr>
        <w:jc w:val="center"/>
        <w:rPr>
          <w:b/>
        </w:rPr>
      </w:pPr>
      <w:r>
        <w:rPr>
          <w:b/>
        </w:rPr>
        <w:t>Stanovení počtu členů výborů Senátu a komisí Senátu</w:t>
      </w:r>
    </w:p>
    <w:p w:rsidR="00C95233" w:rsidRDefault="00C95233" w:rsidP="00C95233">
      <w:pPr>
        <w:jc w:val="center"/>
        <w:rPr>
          <w:b/>
        </w:rPr>
      </w:pPr>
    </w:p>
    <w:p w:rsidR="00C95233" w:rsidRDefault="00C95233" w:rsidP="00C95233">
      <w:r>
        <w:tab/>
        <w:t xml:space="preserve">Z jednání senátorských klubů vzešel návrh, se kterým vás teď nyní seznámím. Tento návrh vám byl rozdán na lavice. </w:t>
      </w:r>
    </w:p>
    <w:p w:rsidR="00C95233" w:rsidRPr="00C95233" w:rsidRDefault="00C95233" w:rsidP="00C95233">
      <w:pPr>
        <w:rPr>
          <w:i/>
        </w:rPr>
      </w:pPr>
      <w:r>
        <w:tab/>
        <w:t>Navrhuji tedy, že Organizační výbor bude mít 13 členů, mandátový a imunitní výbor bude mít 12 členů, ústavně-právní výbor bude mít 10 členů, výbor pro hospodářství, zemědělství a dopravu bude mít 12 členů, výbor pro územní rozvoj, veřejnou správu a životní prostředí bude mít 11 členů, výbor pro vzdělávání, vědu, kulturu, lidská práva a petice bude mít 10 členů, výbor pro zahraniční věci, obranu a bezpečnost bude mít 11 členů. (</w:t>
      </w:r>
      <w:r w:rsidRPr="00C95233">
        <w:rPr>
          <w:i/>
        </w:rPr>
        <w:t>Poznámka stenografa: další senátní výbory nebyly uvedeny.)</w:t>
      </w:r>
    </w:p>
    <w:p w:rsidR="00C95233" w:rsidRDefault="00C95233" w:rsidP="00C95233">
      <w:r>
        <w:tab/>
        <w:t xml:space="preserve">Nyní komise. Stálá komise Senát pro krajany žijící v zahraničí bude mít 13 členů, Stálá komise Senátu pro ochranu soukromí bude mít 6 členů, Stálá komise Senátu pro práci Kanceláře Senátu bude mít 9 členů, Stálá komise Senátu pro rozvoj venkova bude mít 14 členů, Stálá komise Senátu pro sdělovací prostředky bude mít 10 členů a Stálá komise Senátu pro Ústavu České republiky a parlamentní procedury bude mít 8 členů. </w:t>
      </w:r>
    </w:p>
    <w:p w:rsidR="00C95233" w:rsidRDefault="00C95233" w:rsidP="00C95233">
      <w:r>
        <w:tab/>
        <w:t xml:space="preserve">Nyní dočasné komise. Dočasná komise Senátu pro zjištění osob z politických důvodů zadržených, vězněných a jinak perzekuovaných běloruským režimem bude mít 8 členů, dočasná komise Senátu pro posouzení ústavnosti Komunistické strany Čech a Moravy bude mít 9 členů. </w:t>
      </w:r>
    </w:p>
    <w:p w:rsidR="00C95233" w:rsidRDefault="00C95233" w:rsidP="00C95233">
      <w:r>
        <w:tab/>
        <w:t>K tomuto návrhu otevírám rozpravu. Písemné přihlášky nemám. Kdo se hlásí elektronicky nebo z lavic? Nikdo se nehlásí, rozpravu končím.</w:t>
      </w:r>
    </w:p>
    <w:p w:rsidR="00C95233" w:rsidRDefault="00C95233" w:rsidP="00C95233">
      <w:r>
        <w:tab/>
        <w:t>Můžeme přistoupit k </w:t>
      </w:r>
      <w:r w:rsidRPr="00C95233">
        <w:rPr>
          <w:b/>
        </w:rPr>
        <w:t>hlasování o předneseném návrhu usnesení</w:t>
      </w:r>
      <w:r>
        <w:t>. (Fanfáry nepoužiji, protože se stav v sále nezměnil.)</w:t>
      </w:r>
    </w:p>
    <w:p w:rsidR="00C95233" w:rsidRDefault="00C95233" w:rsidP="00C95233">
      <w:r>
        <w:tab/>
        <w:t xml:space="preserve">Zahajuji hlasování. Kdo souhlasí s tímto návrhem, nechť zvedne ruku a stiskne tlačítko ANO. Děkuji vám. Kdo je proti, nechť zvedne ruku a stiskne tlačítko NE. Děkuji. </w:t>
      </w:r>
    </w:p>
    <w:p w:rsidR="00C95233" w:rsidRDefault="00C95233" w:rsidP="00C95233">
      <w:r>
        <w:tab/>
        <w:t xml:space="preserve">Konstatuji, že v okamžiku hlasování pořadové číslo 14 se z 75 přítomných senátorek a senátorů se pro vyslovilo 70, nikdo nebyl proti, </w:t>
      </w:r>
      <w:r w:rsidRPr="00C95233">
        <w:rPr>
          <w:b/>
        </w:rPr>
        <w:t>návrh byl přijat</w:t>
      </w:r>
      <w:r>
        <w:t xml:space="preserve">. </w:t>
      </w:r>
      <w:r>
        <w:tab/>
        <w:t>Projednávání tohoto bodu končím.</w:t>
      </w:r>
    </w:p>
    <w:p w:rsidR="00C95233" w:rsidRDefault="00C95233" w:rsidP="00D9398F">
      <w:r>
        <w:tab/>
        <w:t xml:space="preserve">Nyní budeme projednávat bod, kterým je </w:t>
      </w:r>
    </w:p>
    <w:p w:rsidR="00C95233" w:rsidRDefault="00C95233" w:rsidP="00D9398F"/>
    <w:p w:rsidR="00C95233" w:rsidRDefault="00C95233" w:rsidP="00C95233">
      <w:pPr>
        <w:jc w:val="center"/>
        <w:rPr>
          <w:b/>
        </w:rPr>
      </w:pPr>
      <w:r>
        <w:rPr>
          <w:b/>
        </w:rPr>
        <w:t>Ustavení výborů Senátu</w:t>
      </w:r>
    </w:p>
    <w:p w:rsidR="00C95233" w:rsidRDefault="00C95233" w:rsidP="00C95233">
      <w:pPr>
        <w:jc w:val="center"/>
        <w:rPr>
          <w:b/>
        </w:rPr>
      </w:pPr>
    </w:p>
    <w:p w:rsidR="00C95233" w:rsidRDefault="00C95233" w:rsidP="00C95233">
      <w:r>
        <w:tab/>
        <w:t xml:space="preserve">Dávám slovo předsedovi volební komise, aby nás seznámil s návrhem na ustavení výborů. Návrhy, které vzešly z jednání senátorských klubů vám byly rozdány. Pane předsedo, prosím, ujměte se slova. </w:t>
      </w:r>
    </w:p>
    <w:p w:rsidR="00C95233" w:rsidRDefault="00C95233" w:rsidP="00C95233">
      <w:r>
        <w:tab/>
      </w:r>
    </w:p>
    <w:p w:rsidR="00C95233" w:rsidRDefault="00C95233" w:rsidP="00C95233">
      <w:r>
        <w:rPr>
          <w:b/>
        </w:rPr>
        <w:tab/>
      </w:r>
      <w:hyperlink r:id="rId45" w:tooltip="Informace o osobě" w:history="1">
        <w:r w:rsidRPr="00A749DB">
          <w:rPr>
            <w:rStyle w:val="Hyperlink"/>
            <w:b/>
            <w:u w:val="none"/>
          </w:rPr>
          <w:t>Senátor Josef Pavlata</w:t>
        </w:r>
      </w:hyperlink>
      <w:r>
        <w:rPr>
          <w:b/>
        </w:rPr>
        <w:t xml:space="preserve">: </w:t>
      </w:r>
      <w:r>
        <w:t xml:space="preserve">Děkuji, pane předsedající. Dámy a pánové, volební komise obdržela v souladu s článkem 4 volebního řádu od jednotlivých senátorských klubů následující návrhy na členy výborů. Budu to číst po výborech, jména jsou seřazena podle abecedy a prosím vždy jmenované, aby povstali. </w:t>
      </w:r>
    </w:p>
    <w:p w:rsidR="00C95233" w:rsidRDefault="00C95233" w:rsidP="00C95233">
      <w:r>
        <w:tab/>
        <w:t>Organizační výbor: Daniela Filipiová, Alena Gajdůšková, Adolf Jílek, Jiří Liška, Josef Novotný, Soňa Paukrtová, Petr Pithart, Jan Rakušan, Přemysl Sobotka, Jiří Stříteský, Richard Svoboda, Miroslav Škaloud a Jiří Šneberger.</w:t>
      </w:r>
    </w:p>
    <w:p w:rsidR="00C95233" w:rsidRDefault="00C95233" w:rsidP="00C95233">
      <w:r>
        <w:tab/>
        <w:t>Mandátový a imunitní výbor: Pavel Čáslava, Daniela Filipiová, Zdeněk Janalík, Ludmila Müllerová, Josef Novotný, Miloslav Pelc, Jiří Pospíšil, Rostislav Slavotínek, Ladislav Svoboda, Jaromír Štětina, Petr Vícha a Jaromír Volný.</w:t>
      </w:r>
    </w:p>
    <w:p w:rsidR="00C95233" w:rsidRDefault="00C95233" w:rsidP="00C95233">
      <w:r>
        <w:tab/>
        <w:t>Ústavně-právní výbor: Jiří Čunek, Václava Domšová, Jaroslav Kubera, Ladislav Macák, Jiří Oberfalzer, Petr Pakosta, Jiřina Rippelová, Jaromír Volný, Jiří Zlatuška a Jiří Žák.</w:t>
      </w:r>
    </w:p>
    <w:p w:rsidR="00C95233" w:rsidRDefault="00C95233" w:rsidP="00C95233">
      <w:r>
        <w:tab/>
        <w:t xml:space="preserve">Výbor pro hospodářství, zemědělství a dopravu: Ivan Adamec, Jan Hajda, Adolf Jílek, Vítězslav Jonáš, František Kopecký, Jan Nádvorník, Jiří Nedoma, Soňa Paukrtová, Igor Petrov, Jiří Stříteský, Josef Vaculík a Otakar Veřovský. </w:t>
      </w:r>
    </w:p>
    <w:p w:rsidR="00C95233" w:rsidRDefault="00C95233" w:rsidP="00C95233">
      <w:r>
        <w:tab/>
        <w:t>Výbor pro územní rozvoj, veřejnou správu a životní prostředí: Ivo Bárek, Pavel Eybert, Jan Horník, Josef Kalbáč, Bedřich Moldan, Ludmila Müllerová, Miloslav Pelc, Jitka Seitlová, Karel Šebek, Petr Vícha a Václav Vlček.</w:t>
      </w:r>
    </w:p>
    <w:p w:rsidR="00C95233" w:rsidRDefault="00C95233" w:rsidP="00C95233">
      <w:r>
        <w:tab/>
        <w:t xml:space="preserve">Výbor pro vzdělávání, vědu, kulturu, lidská práva a petice: Vlastimil Balín, Milan Bureš, Jan Hálek, Liana Janáčková, Zdeněk Janalík, Václav Jehlička, Jaromír Jermář, Martin Mejstřík, Josef Pavlata  a Václav Roubíček. </w:t>
      </w:r>
    </w:p>
    <w:p w:rsidR="00C95233" w:rsidRDefault="00C95233" w:rsidP="00C95233">
      <w:r>
        <w:tab/>
        <w:t xml:space="preserve">Výbor pro zahraniční věci, obranu a bezpečnost: Tomáš Jirsa, Jiří Pospíšil, Vlastimil Sehnal, Karel Schwarzenberg, Rostislav Slavotínek, Ladislav Svoboda, Richard Svoboda, Jaromír Štětina, Tomáš Töpfer a Josef Zoser. </w:t>
      </w:r>
    </w:p>
    <w:p w:rsidR="00C95233" w:rsidRDefault="00C95233" w:rsidP="00C95233">
      <w:r>
        <w:tab/>
        <w:t>Výbor pro záležitosti Evropské unie: Alena Gajdůšková, Tomáš Grupách, Jana Juřenčáková, Václav Koukal, Eduard Matykiewicz, Luděk Sefzig, Richard Sequens, Miroslav Škaloud, Milan Špaček, Karel Tejnora a Alena Venhodová.</w:t>
      </w:r>
    </w:p>
    <w:p w:rsidR="00C95233" w:rsidRDefault="00C95233" w:rsidP="00C95233">
      <w:r>
        <w:tab/>
        <w:t>Výbor pro zdravotnictví a sociální politiku: Karel Barták, Pavel Čáslava, Daniela Filipiová, Josef Novotný, Alena Palečková, Božena Sekaninová, Petr Skála, Pavel Sušický, Milan Štěch a Vítězslav Vavroušek.</w:t>
      </w:r>
    </w:p>
    <w:p w:rsidR="00C95233" w:rsidRDefault="00C95233" w:rsidP="00C95233">
      <w:r>
        <w:tab/>
        <w:t>Pro tuto chvíli je to z mé strany všechno.</w:t>
      </w:r>
    </w:p>
    <w:p w:rsidR="00C95233" w:rsidRDefault="00C95233" w:rsidP="00C95233">
      <w:r>
        <w:tab/>
        <w:t xml:space="preserve">Bude otevřena rozprava a návrh usnesení bude číst pravděpodobně pan předsedající. </w:t>
      </w:r>
    </w:p>
    <w:p w:rsidR="00C95233" w:rsidRDefault="00C95233" w:rsidP="00C95233">
      <w:r>
        <w:tab/>
      </w:r>
    </w:p>
    <w:p w:rsidR="00C95233" w:rsidRDefault="00C95233" w:rsidP="00C95233">
      <w:r>
        <w:rPr>
          <w:b/>
        </w:rPr>
        <w:tab/>
      </w:r>
      <w:hyperlink r:id="rId46" w:tooltip="Informace o osobě" w:history="1">
        <w:r w:rsidRPr="00BD0016">
          <w:rPr>
            <w:rStyle w:val="Hyperlink"/>
            <w:b/>
          </w:rPr>
          <w:t>Místopředseda Senátu Petr Pithart</w:t>
        </w:r>
      </w:hyperlink>
      <w:r>
        <w:rPr>
          <w:b/>
        </w:rPr>
        <w:t xml:space="preserve">: </w:t>
      </w:r>
      <w:r>
        <w:t xml:space="preserve">Děkuji vám, pane předsedo volební komise.  Otevírám rozpravu. Kdo se hlásí do rozpravy? Nikdo se nehlásí. Rozpravu končím. Přistoupíme k hlasování. </w:t>
      </w:r>
    </w:p>
    <w:p w:rsidR="00C95233" w:rsidRDefault="00C95233" w:rsidP="00C95233">
      <w:r>
        <w:tab/>
        <w:t xml:space="preserve">Budeme hlasovat o tomto usnesení: </w:t>
      </w:r>
      <w:r w:rsidRPr="00C95233">
        <w:rPr>
          <w:b/>
        </w:rPr>
        <w:t>Senát ustavuje výbory ve složení, které přednesl předseda volební komise</w:t>
      </w:r>
      <w:r>
        <w:t xml:space="preserve">. </w:t>
      </w:r>
    </w:p>
    <w:p w:rsidR="00C95233" w:rsidRDefault="00C95233" w:rsidP="00D9398F">
      <w:r>
        <w:tab/>
        <w:t>Zahajuji hlasování. Kdo je pro, zvedněte, prosím, ruku a stiskněte tlačítko ANO. Děkuji vám. Kdo je proti, může zvednout ruku a stiskne tlačítko NE.</w:t>
      </w:r>
    </w:p>
    <w:p w:rsidR="00C95233" w:rsidRDefault="00C95233" w:rsidP="00D9398F">
      <w:r>
        <w:tab/>
        <w:t xml:space="preserve">Návrh byl schválen. Bylo to v pořadí 15. hlasování této schůze. Ze 76 přítomných senátorek a senátorů a tedy při kvóru 39 bylo 73 hlasů pro, žádný hlas nebyl proti. </w:t>
      </w:r>
    </w:p>
    <w:p w:rsidR="00C95233" w:rsidRDefault="00C95233" w:rsidP="00D9398F">
      <w:r>
        <w:tab/>
        <w:t xml:space="preserve">A já mohu konstatovat, že </w:t>
      </w:r>
      <w:r w:rsidRPr="00C95233">
        <w:rPr>
          <w:b/>
        </w:rPr>
        <w:t>Senát ustavil své výbory</w:t>
      </w:r>
      <w:r>
        <w:t>.</w:t>
      </w:r>
    </w:p>
    <w:p w:rsidR="00C95233" w:rsidRDefault="00C95233" w:rsidP="00D9398F">
      <w:r>
        <w:tab/>
        <w:t>Přerušíme nyní schůzi, aby se výbory mohly sejít na svých ustavujících schůzích.</w:t>
      </w:r>
    </w:p>
    <w:p w:rsidR="00C95233" w:rsidRDefault="00C95233" w:rsidP="00D9398F">
      <w:r>
        <w:tab/>
        <w:t>Řízením mandátového a imunitního výboru pověřuji pana senátora Ladislava Svobodu. Schůze výboru se bude konat ve Valdštejnově pracovně. Vzhledem ke dvojímu členství se schůze výboru bude konat až po schůzích ostatních výborů.</w:t>
      </w:r>
    </w:p>
    <w:p w:rsidR="00C95233" w:rsidRDefault="00C95233" w:rsidP="00D9398F">
      <w:r>
        <w:tab/>
        <w:t>Řízením výboru pro vzdělávání, vědu, kulturu, lidská práva a petice pověřuji pana kolegu Václava Jehličku. Schůze výboru se uskuteční v místnosti č. 352 VP/C, tedy v jejich hlasovací místnosti.</w:t>
      </w:r>
    </w:p>
    <w:p w:rsidR="00C95233" w:rsidRDefault="00C95233" w:rsidP="00D9398F">
      <w:r>
        <w:tab/>
        <w:t>Řízením ústavně-právního výboru pověřuji pana senátora Jaroslava Kuberu. Ustavující schůze výboru se bude konat v Zeleném salonku.</w:t>
      </w:r>
    </w:p>
    <w:p w:rsidR="00C95233" w:rsidRDefault="00C95233" w:rsidP="00D9398F">
      <w:r>
        <w:tab/>
        <w:t>Řízením výboru pro hospodářství, zemědělství a dopravu pověřuji pana kolegu Ivana Adamce. Výbor se sejde ve Valdštejnově pracovně.</w:t>
      </w:r>
    </w:p>
    <w:p w:rsidR="00C95233" w:rsidRDefault="00C95233" w:rsidP="00D9398F">
      <w:r>
        <w:tab/>
        <w:t>Řízením výboru pro zahraniční věci, obranu a bezpečnost pověřuji pana senátora Josefa Zosera. Výborová schůze se uskuteční v Růžovém salonku.</w:t>
      </w:r>
    </w:p>
    <w:p w:rsidR="00C95233" w:rsidRDefault="00C95233" w:rsidP="00D9398F">
      <w:r>
        <w:tab/>
        <w:t>Řízením výboru pro zdravotnictví a sociální politiku pověřuji paní kolegyni Alenu Palečkovou. Ustavující schůze výboru se uskuteční v Zaháňském salonku.</w:t>
      </w:r>
    </w:p>
    <w:p w:rsidR="00C95233" w:rsidRDefault="00C95233" w:rsidP="00D9398F">
      <w:r>
        <w:tab/>
        <w:t>Řízením výboru pro územní rozvoj, veřejnou správu a životní prostředí pověřuji pana senátora Pavla Eyberta. Schůze výboru se bude konat ve Frýdlantském salonku.</w:t>
      </w:r>
    </w:p>
    <w:p w:rsidR="00C95233" w:rsidRDefault="00C95233" w:rsidP="00D9398F">
      <w:r>
        <w:tab/>
        <w:t>Řízením výboru pro záležitosti EU pověřuji pana senátora Luďka Sefziga. Schůze proběhne v místnosti č.</w:t>
      </w:r>
      <w:r w:rsidRPr="00D9398F">
        <w:t xml:space="preserve"> </w:t>
      </w:r>
      <w:r>
        <w:t>122 Kolovratského paláce.</w:t>
      </w:r>
    </w:p>
    <w:p w:rsidR="00C95233" w:rsidRDefault="00C95233" w:rsidP="00D9398F">
      <w:r>
        <w:tab/>
        <w:t>V této souvislosti upozorňuji na rozdíl mezi volbou předsedy výboru výborem a volbou předsedy výboru Senátem. V případě nastávající volby předsedy výboru Senátu organizaci volby zajišťuje výbor sám, to znamená, že návrhy kandidátů předkládají senátoři jménem svých senátorských klubů přímo na schůzi výboru.</w:t>
      </w:r>
    </w:p>
    <w:p w:rsidR="00C95233" w:rsidRDefault="00C95233" w:rsidP="00D9398F">
      <w:r>
        <w:tab/>
        <w:t>Přerušuji nyní naše jednání do 15.00 hodin. Zdar vaší práci!</w:t>
      </w:r>
    </w:p>
    <w:p w:rsidR="00C95233" w:rsidRDefault="00C95233" w:rsidP="00D9398F">
      <w:r>
        <w:tab/>
      </w:r>
    </w:p>
    <w:p w:rsidR="00C95233" w:rsidRDefault="00C95233" w:rsidP="00D9398F">
      <w:r>
        <w:tab/>
        <w:t>(Jednání přerušeno ve 13.34 hodin.)</w:t>
      </w:r>
    </w:p>
    <w:p w:rsidR="00C95233" w:rsidRDefault="00C95233" w:rsidP="00D9398F"/>
    <w:p w:rsidR="00965888" w:rsidRDefault="00965888" w:rsidP="00D97492">
      <w:pPr>
        <w:ind w:firstLine="708"/>
      </w:pPr>
      <w:r>
        <w:t>(Jednání opět zahájeno ve 15.00 hodin.)</w:t>
      </w:r>
    </w:p>
    <w:p w:rsidR="00965888" w:rsidRDefault="00965888" w:rsidP="00D97492">
      <w:pPr>
        <w:ind w:firstLine="708"/>
      </w:pPr>
    </w:p>
    <w:p w:rsidR="00965888" w:rsidRDefault="00965888" w:rsidP="00965888">
      <w:pPr>
        <w:ind w:firstLine="708"/>
      </w:pPr>
      <w:hyperlink r:id="rId47" w:tooltip="Informace o osobě" w:history="1">
        <w:r w:rsidRPr="00B72A66">
          <w:rPr>
            <w:rStyle w:val="Hyperlink"/>
            <w:b/>
          </w:rPr>
          <w:t>Místopředseda Senátu Petr Pithart</w:t>
        </w:r>
      </w:hyperlink>
      <w:r>
        <w:rPr>
          <w:b/>
        </w:rPr>
        <w:t xml:space="preserve">: </w:t>
      </w:r>
      <w:r>
        <w:t>Vážené paní kolegyně, páni kolegové, budeme pokračovat a  následujícím bodem je</w:t>
      </w:r>
    </w:p>
    <w:p w:rsidR="00965888" w:rsidRDefault="00965888" w:rsidP="00965888">
      <w:pPr>
        <w:ind w:firstLine="708"/>
      </w:pPr>
    </w:p>
    <w:p w:rsidR="00965888" w:rsidRDefault="00965888" w:rsidP="00965888">
      <w:pPr>
        <w:ind w:firstLine="708"/>
        <w:jc w:val="center"/>
        <w:rPr>
          <w:b/>
        </w:rPr>
      </w:pPr>
      <w:r>
        <w:rPr>
          <w:b/>
        </w:rPr>
        <w:t>Potvrzení volby předsedů výborů Senátu</w:t>
      </w:r>
    </w:p>
    <w:p w:rsidR="00965888" w:rsidRDefault="00965888" w:rsidP="00965888">
      <w:pPr>
        <w:ind w:firstLine="708"/>
        <w:rPr>
          <w:b/>
        </w:rPr>
      </w:pPr>
    </w:p>
    <w:p w:rsidR="00965888" w:rsidRDefault="00965888" w:rsidP="00965888">
      <w:pPr>
        <w:ind w:firstLine="708"/>
      </w:pPr>
      <w:r w:rsidRPr="00B72A66">
        <w:t>Výbory</w:t>
      </w:r>
      <w:r>
        <w:t xml:space="preserve">, které jsme před přestávkou ustavili, se sešly a zvolily si své předsedy. Požádám nyní postupně senátory, kteří řídili schůze jednotlivých výborů, aby nám předsedy představili. Jako prvního prosím pana senátora Ladislava Svobodu, aby nás seznámil s výsledkem volby mandátového a imunitního výboru. Prosím, pane senátore. </w:t>
      </w:r>
    </w:p>
    <w:p w:rsidR="00965888" w:rsidRDefault="00965888" w:rsidP="00965888">
      <w:pPr>
        <w:ind w:firstLine="708"/>
      </w:pPr>
    </w:p>
    <w:p w:rsidR="00965888" w:rsidRDefault="00965888" w:rsidP="00965888">
      <w:pPr>
        <w:ind w:firstLine="708"/>
      </w:pPr>
      <w:hyperlink r:id="rId48" w:tooltip="Informace o osobě" w:history="1">
        <w:r w:rsidRPr="00B72A66">
          <w:rPr>
            <w:rStyle w:val="Hyperlink"/>
            <w:b/>
            <w:u w:val="none"/>
          </w:rPr>
          <w:t>Senátor Ladislav Svoboda</w:t>
        </w:r>
      </w:hyperlink>
      <w:r>
        <w:rPr>
          <w:b/>
        </w:rPr>
        <w:t xml:space="preserve">: </w:t>
      </w:r>
      <w:r w:rsidRPr="00B72A66">
        <w:t>Vážený pane př</w:t>
      </w:r>
      <w:r>
        <w:t>edsedající, vážené dámy a pánové senátoři. Mandátový a imunitní výbor se sešel na své první schůzi s jediným programem volby předsedy a místopředsedů a ověřovatelů. Za předsedu jednomyslně mandátový a imunitní výbor zvolil pana senátora Jiřího Pospíšila. Děkuji.</w:t>
      </w:r>
    </w:p>
    <w:p w:rsidR="00965888" w:rsidRDefault="00965888" w:rsidP="00965888">
      <w:pPr>
        <w:ind w:firstLine="708"/>
      </w:pPr>
    </w:p>
    <w:p w:rsidR="00965888" w:rsidRDefault="00965888" w:rsidP="00965888">
      <w:pPr>
        <w:ind w:firstLine="708"/>
      </w:pPr>
      <w:hyperlink r:id="rId49" w:tooltip="Informace o osobě" w:history="1">
        <w:r w:rsidRPr="00B72A66">
          <w:rPr>
            <w:rStyle w:val="Hyperlink"/>
            <w:b/>
          </w:rPr>
          <w:t>Místopředseda Senátu Petr Pithart</w:t>
        </w:r>
      </w:hyperlink>
      <w:r>
        <w:rPr>
          <w:b/>
        </w:rPr>
        <w:t xml:space="preserve">: </w:t>
      </w:r>
      <w:r>
        <w:t>Děkuji vám. Nyní poprosím pana senátora Luďka Sefziga, aby nás seznámil s výsledkem jednání výboru pro záležitosti Evropské unie.</w:t>
      </w:r>
    </w:p>
    <w:p w:rsidR="00965888" w:rsidRDefault="00965888" w:rsidP="00965888">
      <w:pPr>
        <w:ind w:firstLine="708"/>
      </w:pPr>
    </w:p>
    <w:p w:rsidR="00965888" w:rsidRDefault="00965888" w:rsidP="00965888">
      <w:pPr>
        <w:ind w:firstLine="708"/>
      </w:pPr>
      <w:hyperlink r:id="rId50" w:tooltip="Informace o osobě" w:history="1">
        <w:r w:rsidRPr="00B72A66">
          <w:rPr>
            <w:rStyle w:val="Hyperlink"/>
            <w:b/>
            <w:u w:val="none"/>
          </w:rPr>
          <w:t>Senátor Luděk Sefzig</w:t>
        </w:r>
      </w:hyperlink>
      <w:r>
        <w:rPr>
          <w:b/>
        </w:rPr>
        <w:t xml:space="preserve">: </w:t>
      </w:r>
      <w:r w:rsidRPr="00B72A66">
        <w:t>Pán</w:t>
      </w:r>
      <w:r>
        <w:t>ové místopředsedové, paní senátorky a páni senátoři, děkuji za pověření řídit tuto první schůzi a musím říci, že ve svém třetím usnesení výbor pro záležitosti Evropské unie k volbě předsedy výboru zvolil mne jako předsedu tohoto výboru pro záležitosti EU a zároveň mne výbor pověřil, abych vás s tímto návrhem usnesení a s tímto usnesením seznámil. Děkuji vám za pozornost.</w:t>
      </w:r>
    </w:p>
    <w:p w:rsidR="00965888" w:rsidRDefault="00965888" w:rsidP="00965888">
      <w:pPr>
        <w:ind w:firstLine="708"/>
      </w:pPr>
    </w:p>
    <w:p w:rsidR="00965888" w:rsidRDefault="00965888" w:rsidP="00965888">
      <w:pPr>
        <w:ind w:firstLine="708"/>
      </w:pPr>
      <w:hyperlink r:id="rId51" w:tooltip="Informace o osobě" w:history="1">
        <w:r w:rsidRPr="00B72A66">
          <w:rPr>
            <w:rStyle w:val="Hyperlink"/>
            <w:b/>
          </w:rPr>
          <w:t>Místopředseda Senátu Petr Pithart</w:t>
        </w:r>
      </w:hyperlink>
      <w:r>
        <w:rPr>
          <w:b/>
        </w:rPr>
        <w:t xml:space="preserve">: </w:t>
      </w:r>
      <w:r w:rsidRPr="00B72A66">
        <w:t>Děkuj</w:t>
      </w:r>
      <w:r>
        <w:t>i, pane senátore a  nyní již pane předsedo a poprosím pana senátora Jaroslava Kuberu, aby nás seznámil s výsledkem volby ústavně-právního výboru. Za něj tak učiní pan kolega Macák.</w:t>
      </w:r>
    </w:p>
    <w:p w:rsidR="00965888" w:rsidRDefault="00965888" w:rsidP="00965888">
      <w:pPr>
        <w:ind w:firstLine="708"/>
      </w:pPr>
    </w:p>
    <w:p w:rsidR="00965888" w:rsidRDefault="00965888" w:rsidP="00965888">
      <w:pPr>
        <w:ind w:firstLine="708"/>
      </w:pPr>
      <w:hyperlink r:id="rId52" w:tooltip="Informace o osobě" w:history="1">
        <w:r w:rsidRPr="00B72A66">
          <w:rPr>
            <w:rStyle w:val="Hyperlink"/>
            <w:b/>
            <w:u w:val="none"/>
          </w:rPr>
          <w:t>Senátor Ladislav Macák</w:t>
        </w:r>
      </w:hyperlink>
      <w:r>
        <w:rPr>
          <w:b/>
        </w:rPr>
        <w:t xml:space="preserve">: </w:t>
      </w:r>
      <w:r w:rsidRPr="0087009C">
        <w:t>Vážený</w:t>
      </w:r>
      <w:r>
        <w:t xml:space="preserve"> pane předsedající, milé kolegyně, vážení kolegové. Ústavně-právní výbor se sešel na první ustavující schůzi dnes 29. listopadu a k volbě předsedy výboru po rozpravě rozhodl: Za prvé zvolil v tajném hlasování senátora Jaroslava Kuberu předsedou ústavně-právního výboru. Za druhé pověřuje senátora Macáka, to je mne, aby s tímto usnesením seznámil Senát. Děkuji za pozornost.</w:t>
      </w:r>
    </w:p>
    <w:p w:rsidR="00965888" w:rsidRDefault="00965888" w:rsidP="00965888">
      <w:pPr>
        <w:ind w:firstLine="708"/>
      </w:pPr>
    </w:p>
    <w:p w:rsidR="00965888" w:rsidRDefault="00965888" w:rsidP="00965888">
      <w:pPr>
        <w:ind w:firstLine="708"/>
      </w:pPr>
      <w:hyperlink r:id="rId53" w:tooltip="Informace o osobě" w:history="1">
        <w:r w:rsidRPr="0087009C">
          <w:rPr>
            <w:rStyle w:val="Hyperlink"/>
            <w:b/>
          </w:rPr>
          <w:t>Místopředseda Senátu Petr Pithart</w:t>
        </w:r>
      </w:hyperlink>
      <w:r>
        <w:rPr>
          <w:b/>
        </w:rPr>
        <w:t xml:space="preserve">: </w:t>
      </w:r>
      <w:r>
        <w:t>Děkuji vám, pane senátore. Dále poprosím pana senátora Josefa Zosera, aby nás seznámil s výsledkem jednání výboru pro zahraniční věci, obranu a bezpečnost.</w:t>
      </w:r>
    </w:p>
    <w:p w:rsidR="00965888" w:rsidRDefault="00965888" w:rsidP="00965888">
      <w:pPr>
        <w:ind w:firstLine="708"/>
      </w:pPr>
    </w:p>
    <w:p w:rsidR="00965888" w:rsidRDefault="00965888" w:rsidP="00965888">
      <w:pPr>
        <w:ind w:firstLine="708"/>
      </w:pPr>
      <w:hyperlink r:id="rId54" w:tooltip="Informace o osobě" w:history="1">
        <w:r w:rsidRPr="0087009C">
          <w:rPr>
            <w:rStyle w:val="Hyperlink"/>
            <w:b/>
            <w:u w:val="none"/>
          </w:rPr>
          <w:t>Senátor Josef Zoser</w:t>
        </w:r>
      </w:hyperlink>
      <w:r>
        <w:rPr>
          <w:b/>
        </w:rPr>
        <w:t xml:space="preserve">: </w:t>
      </w:r>
      <w:r w:rsidRPr="0087009C">
        <w:t>Vážený</w:t>
      </w:r>
      <w:r>
        <w:t xml:space="preserve"> pane místopředsedo, kolegyně a kolegové. Výbor pro zahraniční věci, obranu a bezpečnost přijal na své první schůzi konané dne 29. listopadu následující usnesení. Usnesení se týká volby předsedy výboru pro zahraniční věci a bezpečnost. Za prvé zvolil jednomyslně pro šesté funkční období Senátu předsedu výboru pro zahraniční věci, obranu a bezpečnost kolegu senátora Karla Schwarzenberga. Za druhé pověřil moji osobu, abych předložil toto usnesení předsedovi Senátu Parlamentu České republiky. Děkuji za pozornost.</w:t>
      </w:r>
    </w:p>
    <w:p w:rsidR="00965888" w:rsidRDefault="00965888" w:rsidP="00965888">
      <w:pPr>
        <w:ind w:firstLine="708"/>
      </w:pPr>
    </w:p>
    <w:p w:rsidR="00965888" w:rsidRDefault="00965888" w:rsidP="00965888">
      <w:pPr>
        <w:ind w:firstLine="708"/>
      </w:pPr>
      <w:hyperlink r:id="rId55" w:tooltip="Informace o osobě" w:history="1">
        <w:r w:rsidRPr="0087009C">
          <w:rPr>
            <w:rStyle w:val="Hyperlink"/>
            <w:b/>
          </w:rPr>
          <w:t>Místopředseda Senátu Petr Pithart</w:t>
        </w:r>
      </w:hyperlink>
      <w:r>
        <w:rPr>
          <w:b/>
        </w:rPr>
        <w:t xml:space="preserve">: </w:t>
      </w:r>
      <w:r w:rsidRPr="0087009C">
        <w:rPr>
          <w:b/>
        </w:rPr>
        <w:t xml:space="preserve"> </w:t>
      </w:r>
      <w:r w:rsidRPr="0087009C">
        <w:t>Děk</w:t>
      </w:r>
      <w:r>
        <w:t>uji vám, pane senátore, a poprosím o slovo pana senátora Josefa Pavlatu, aby nás seznámil s výsledkem volby ve výboru pro vzdělávání, vědu, kulturu, lidská práva a petice.</w:t>
      </w:r>
    </w:p>
    <w:p w:rsidR="00965888" w:rsidRDefault="00965888" w:rsidP="00965888">
      <w:pPr>
        <w:ind w:firstLine="708"/>
      </w:pPr>
    </w:p>
    <w:p w:rsidR="00965888" w:rsidRDefault="00965888" w:rsidP="00965888">
      <w:pPr>
        <w:ind w:firstLine="708"/>
      </w:pPr>
      <w:hyperlink r:id="rId56" w:tooltip="Informace o osobě" w:history="1">
        <w:r w:rsidRPr="0087009C">
          <w:rPr>
            <w:rStyle w:val="Hyperlink"/>
            <w:b/>
            <w:u w:val="none"/>
          </w:rPr>
          <w:t>Senátor Josef Pavlata</w:t>
        </w:r>
      </w:hyperlink>
      <w:r>
        <w:rPr>
          <w:b/>
        </w:rPr>
        <w:t>:</w:t>
      </w:r>
      <w:r>
        <w:t xml:space="preserve"> Já děkuji, pane předsedající, dámy a pánové, výbor pro  vzdělávání, vědu, kulturu, lidská práva a petice na své první schůzi přijal usnesení, kterým zvolil pro šesté funkční období Senátu Parlamentu České republiky v tajné volbě v prvním kole první volby předsedou výboru senátora Václava Jehličku, přičemž hlasovací protokol je součástí tohoto usnesení. Já mu blahopřeji.</w:t>
      </w:r>
    </w:p>
    <w:p w:rsidR="00965888" w:rsidRDefault="00965888" w:rsidP="00965888">
      <w:pPr>
        <w:ind w:firstLine="708"/>
      </w:pPr>
    </w:p>
    <w:p w:rsidR="00965888" w:rsidRDefault="00965888" w:rsidP="00965888">
      <w:pPr>
        <w:ind w:firstLine="708"/>
      </w:pPr>
      <w:hyperlink r:id="rId57" w:tooltip="Informace o osobě" w:history="1">
        <w:r w:rsidRPr="00401EDF">
          <w:rPr>
            <w:rStyle w:val="Hyperlink"/>
            <w:b/>
          </w:rPr>
          <w:t>Místopředseda Senátu Petr Pithart</w:t>
        </w:r>
      </w:hyperlink>
      <w:r>
        <w:rPr>
          <w:b/>
        </w:rPr>
        <w:t xml:space="preserve">: </w:t>
      </w:r>
      <w:r>
        <w:t>Děkuji. Já se ještě omlouvám, pana senátora Josefa Pavlatu jako předsedu naší volební komise jsem před přestávkou označil za předsedu Poslanecké sněmovny. Protože pan senátor to vzal úkorně, tak se mu za to omlouvám.</w:t>
      </w:r>
    </w:p>
    <w:p w:rsidR="00965888" w:rsidRDefault="00965888" w:rsidP="00965888">
      <w:pPr>
        <w:ind w:firstLine="708"/>
      </w:pPr>
    </w:p>
    <w:p w:rsidR="00965888" w:rsidRDefault="00965888" w:rsidP="00965888">
      <w:pPr>
        <w:ind w:firstLine="708"/>
      </w:pPr>
      <w:hyperlink r:id="rId58" w:tooltip="Informace o osobě" w:history="1">
        <w:r w:rsidRPr="00401EDF">
          <w:rPr>
            <w:rStyle w:val="Hyperlink"/>
            <w:b/>
            <w:u w:val="none"/>
          </w:rPr>
          <w:t>Senátor Josef Pavlata</w:t>
        </w:r>
      </w:hyperlink>
      <w:r>
        <w:rPr>
          <w:b/>
        </w:rPr>
        <w:t xml:space="preserve">: </w:t>
      </w:r>
      <w:r>
        <w:t xml:space="preserve">To je v pořádku, já tu omluvu samozřejmě přijímám, ale i tak doufám, že moje maminka to uslyší v té vaší původní verzi, takže bude mít dvojnásobnou radost. </w:t>
      </w:r>
    </w:p>
    <w:p w:rsidR="00965888" w:rsidRDefault="00965888" w:rsidP="00965888">
      <w:pPr>
        <w:ind w:firstLine="708"/>
      </w:pPr>
    </w:p>
    <w:p w:rsidR="00965888" w:rsidRDefault="00965888" w:rsidP="00965888">
      <w:r>
        <w:tab/>
      </w:r>
      <w:hyperlink r:id="rId59" w:tooltip="Informace o osobě" w:history="1">
        <w:r w:rsidRPr="00401EDF">
          <w:rPr>
            <w:rStyle w:val="Hyperlink"/>
            <w:b/>
          </w:rPr>
          <w:t>Místopředseda Senátu Petr Pithart</w:t>
        </w:r>
      </w:hyperlink>
      <w:r>
        <w:t>: O jednání výboru pro územní rozvoj, veřejnou správu a životní prostředí nás bude informovat pan senátor Pavel Eybert.</w:t>
      </w:r>
    </w:p>
    <w:p w:rsidR="00965888" w:rsidRDefault="00965888" w:rsidP="00965888">
      <w:pPr>
        <w:ind w:firstLine="708"/>
      </w:pPr>
    </w:p>
    <w:p w:rsidR="00965888" w:rsidRDefault="00965888" w:rsidP="00965888">
      <w:pPr>
        <w:ind w:firstLine="708"/>
      </w:pPr>
      <w:hyperlink r:id="rId60" w:tooltip="Informace o osobě" w:history="1">
        <w:r w:rsidRPr="00356582">
          <w:rPr>
            <w:rStyle w:val="Hyperlink"/>
            <w:b/>
            <w:u w:val="none"/>
          </w:rPr>
          <w:t>Senátor Pavel Eybert</w:t>
        </w:r>
      </w:hyperlink>
      <w:r>
        <w:rPr>
          <w:b/>
        </w:rPr>
        <w:t xml:space="preserve">: </w:t>
      </w:r>
      <w:r>
        <w:t>Vážený pane předsedající, vážené kolegyně, vážení kolegové, dovolte mi, abych vás seznámil s druhým usnesením výboru pro územní rozvoj, veřejnost správu a životní prostředí, kdy tento výbor zvolil podle jednacího řádu pro šesté funkční období v Senátu předsedou výboru pro územní rozvoj, veřejnou správu a životní prostředí senátora Ivo Bárka. Za druhé pověřil mne, abych toto usnesení předložil předsedovi Senátu Parlamentu ČR. Děkuji za pozornost.</w:t>
      </w:r>
    </w:p>
    <w:p w:rsidR="00965888" w:rsidRDefault="00965888" w:rsidP="00965888">
      <w:pPr>
        <w:ind w:firstLine="708"/>
      </w:pPr>
    </w:p>
    <w:p w:rsidR="00965888" w:rsidRDefault="00965888" w:rsidP="00965888">
      <w:pPr>
        <w:ind w:firstLine="708"/>
      </w:pPr>
      <w:hyperlink r:id="rId61" w:tooltip="Informace o osobě" w:history="1">
        <w:r w:rsidRPr="00356582">
          <w:rPr>
            <w:rStyle w:val="Hyperlink"/>
            <w:b/>
          </w:rPr>
          <w:t>Místopředseda Senátu Petr Pithart</w:t>
        </w:r>
      </w:hyperlink>
      <w:r>
        <w:rPr>
          <w:b/>
        </w:rPr>
        <w:t xml:space="preserve">: </w:t>
      </w:r>
      <w:r>
        <w:t>Děkuji vám, pane kolego, a prosím o slovo pana senátora Ivana Adamce, aby nás seznámil s výsledkem jednání výboru pro hospodářství, zemědělství a dopravu.</w:t>
      </w:r>
    </w:p>
    <w:p w:rsidR="00965888" w:rsidRDefault="00965888" w:rsidP="00965888">
      <w:pPr>
        <w:ind w:firstLine="708"/>
      </w:pPr>
    </w:p>
    <w:p w:rsidR="00965888" w:rsidRDefault="00965888" w:rsidP="00965888">
      <w:pPr>
        <w:ind w:firstLine="708"/>
      </w:pPr>
      <w:hyperlink r:id="rId62" w:tooltip="Informace o osobě" w:history="1">
        <w:r w:rsidRPr="00356582">
          <w:rPr>
            <w:rStyle w:val="Hyperlink"/>
            <w:b/>
            <w:u w:val="none"/>
          </w:rPr>
          <w:t>Senátor Ivan Adamec</w:t>
        </w:r>
      </w:hyperlink>
      <w:r>
        <w:rPr>
          <w:b/>
        </w:rPr>
        <w:t xml:space="preserve">: </w:t>
      </w:r>
      <w:r>
        <w:t>Děkuji za slovo. Vážený pane předsedající, vážené kolegyně, kolegové, dovolte, abych vás seznámil s usnesením výboru pro hospodářství, zemědělství a dopravu. Výbor pro hospodářství, zemědělství a dopravu na své první schůzi ve veřejné volbě zvolil jako předsedu mne a pověřil mne, abych vás seznámil s tímto usnesením. Děkuji vám za pozornost.</w:t>
      </w:r>
    </w:p>
    <w:p w:rsidR="00965888" w:rsidRDefault="00965888" w:rsidP="00965888">
      <w:pPr>
        <w:ind w:firstLine="708"/>
      </w:pPr>
    </w:p>
    <w:p w:rsidR="00965888" w:rsidRDefault="00965888" w:rsidP="00965888">
      <w:pPr>
        <w:ind w:firstLine="708"/>
      </w:pPr>
      <w:hyperlink r:id="rId63" w:tooltip="Informace o osobě" w:history="1">
        <w:r w:rsidRPr="00356582">
          <w:rPr>
            <w:rStyle w:val="Hyperlink"/>
            <w:b/>
          </w:rPr>
          <w:t>Místopředseda Senátu Petr Pithart</w:t>
        </w:r>
      </w:hyperlink>
      <w:r>
        <w:rPr>
          <w:b/>
        </w:rPr>
        <w:t xml:space="preserve">: </w:t>
      </w:r>
      <w:r>
        <w:t>Děkuji vám, pane senátore, a naposledy poprosím paní senátorku Alenu Palečkovou, aby nás seznámila s výsledkem volby předsedy výboru pro zdravotnictví a sociální politiku. Za ni tak učiní pan senátor Novotný. Prosím.</w:t>
      </w:r>
    </w:p>
    <w:p w:rsidR="00965888" w:rsidRDefault="00965888" w:rsidP="00965888">
      <w:pPr>
        <w:ind w:firstLine="708"/>
      </w:pPr>
    </w:p>
    <w:p w:rsidR="00965888" w:rsidRDefault="00965888" w:rsidP="00965888">
      <w:pPr>
        <w:ind w:firstLine="708"/>
      </w:pPr>
      <w:hyperlink r:id="rId64" w:tooltip="Informace o osobě" w:history="1">
        <w:r w:rsidRPr="00356582">
          <w:rPr>
            <w:rStyle w:val="Hyperlink"/>
            <w:b/>
            <w:u w:val="none"/>
          </w:rPr>
          <w:t>Senátor Josef Novotný</w:t>
        </w:r>
      </w:hyperlink>
      <w:r>
        <w:rPr>
          <w:b/>
        </w:rPr>
        <w:t xml:space="preserve">: </w:t>
      </w:r>
      <w:r>
        <w:t>Vážený pane místopředsedo, vážení kolegové, jsem předseda volební komise a byl jsem pověřen tím, abych vás seznámil se třetím usnesením naší první schůze. Náš výbor zvolil tajnou volbou předsedkyní výboru pro zdravotnictví a sociální politiku  paní senátorku Alenu Palečkovou. Pověřil mne, abych vás s tímto usnesením seznámil a taktéž předsedu Senátu.</w:t>
      </w:r>
    </w:p>
    <w:p w:rsidR="00965888" w:rsidRDefault="00965888" w:rsidP="00965888">
      <w:pPr>
        <w:ind w:firstLine="708"/>
      </w:pPr>
    </w:p>
    <w:p w:rsidR="00965888" w:rsidRDefault="00965888" w:rsidP="00965888">
      <w:pPr>
        <w:ind w:firstLine="708"/>
      </w:pPr>
      <w:hyperlink r:id="rId65" w:tooltip="Informace o osobě" w:history="1">
        <w:r w:rsidRPr="00356582">
          <w:rPr>
            <w:rStyle w:val="Hyperlink"/>
            <w:b/>
          </w:rPr>
          <w:t>Místopředseda Senátu Petr Pithart</w:t>
        </w:r>
      </w:hyperlink>
      <w:r>
        <w:rPr>
          <w:b/>
        </w:rPr>
        <w:t xml:space="preserve">: </w:t>
      </w:r>
      <w:r>
        <w:t xml:space="preserve">Děkuji vám, pane kolego. Slyšeli jste postupně zprávy z výborů a já k tomuto tématu otevírám rozpravu. Kdo se hlásí do rozpravy? Nikdo písemně, nikdo elektronicky, nikdo z lavic, rozpravu končím. A budeme hlasovat o potvrzení všech předsedů zvolených výborů najednou. Má někdo nějaký jiný návrh, abychom hlasovali jinak? Nemá. </w:t>
      </w:r>
    </w:p>
    <w:p w:rsidR="00965888" w:rsidRPr="00965888" w:rsidRDefault="00965888" w:rsidP="00D9398F">
      <w:pPr>
        <w:rPr>
          <w:b/>
        </w:rPr>
      </w:pPr>
      <w:r>
        <w:tab/>
        <w:t xml:space="preserve">Přednesu návrh usnesení. Budeme </w:t>
      </w:r>
      <w:r w:rsidRPr="00965888">
        <w:rPr>
          <w:b/>
        </w:rPr>
        <w:t>hlasovat o tom, zda Senát schválí usnesení, které zní:</w:t>
      </w:r>
      <w:r>
        <w:rPr>
          <w:b/>
        </w:rPr>
        <w:t xml:space="preserve"> </w:t>
      </w:r>
      <w:r w:rsidRPr="00965888">
        <w:rPr>
          <w:b/>
        </w:rPr>
        <w:t>Senát potvrzuje ve funkci předsedů mandátového a imunitního výboru senátora Jiřího Pospíšila, ústavně-právního výboru senátora Jaroslava Kubera, výboru pro hospodářství, zemědělství a dopravu senátora Ivana Adamce,  pro územní rozvoj, veřejnou správu a životní prostředí senátora Ivo Bárka, výboru pro vzdělávání, vědu, kulturu, lidská práva a petice senátora Václava Jehličku, výboru pro zahraniční věci, obranu a bezpečnost senátora Karla Schwarzenberga, výboru pro záležitosti EU senátora Luďka Sefziga a výboru pro zdravotnictví a sociální politiku senátorku Alenu Palečkovou.</w:t>
      </w:r>
    </w:p>
    <w:p w:rsidR="00965888" w:rsidRDefault="00CB1EB5" w:rsidP="00D9398F">
      <w:r>
        <w:tab/>
        <w:t>V J</w:t>
      </w:r>
      <w:r w:rsidR="00965888">
        <w:t>ednacím sále je přítomno 71 senátorek a senátorů, což znamená, že kvórum je 36. Zahajuji hlasování.</w:t>
      </w:r>
    </w:p>
    <w:p w:rsidR="00965888" w:rsidRDefault="00965888" w:rsidP="00D9398F">
      <w:r>
        <w:tab/>
        <w:t xml:space="preserve">Kdo je pro, nechť zvedne ruku a stiskne tlačítko ANO. Ti, kteří jste proti, stiskněte tlačítko NE a zvedněte ruku. Hlasování skončilo schválením návrhu. 75  přítomných, kvórum 31, z toho 71 hlasů pro, nikdo nebyl proti. Mohu konstatovat, že </w:t>
      </w:r>
      <w:r w:rsidRPr="00965888">
        <w:rPr>
          <w:b/>
        </w:rPr>
        <w:t>Senát potvrdil předsedy výborů</w:t>
      </w:r>
      <w:r>
        <w:t>.</w:t>
      </w:r>
    </w:p>
    <w:p w:rsidR="00965888" w:rsidRDefault="00965888" w:rsidP="00D9398F">
      <w:r>
        <w:tab/>
        <w:t>Dalším bodem našeho jednání je</w:t>
      </w:r>
    </w:p>
    <w:p w:rsidR="00965888" w:rsidRDefault="00965888" w:rsidP="00D9398F"/>
    <w:p w:rsidR="00965888" w:rsidRDefault="00965888" w:rsidP="00D97492">
      <w:pPr>
        <w:jc w:val="center"/>
        <w:rPr>
          <w:b/>
        </w:rPr>
      </w:pPr>
      <w:r>
        <w:rPr>
          <w:b/>
        </w:rPr>
        <w:t>Ustavení komisí Senátu</w:t>
      </w:r>
    </w:p>
    <w:p w:rsidR="00965888" w:rsidRDefault="00965888" w:rsidP="00D97492">
      <w:pPr>
        <w:jc w:val="center"/>
        <w:rPr>
          <w:b/>
        </w:rPr>
      </w:pPr>
    </w:p>
    <w:p w:rsidR="00965888" w:rsidRDefault="00965888" w:rsidP="00D97492">
      <w:r>
        <w:tab/>
        <w:t>Dávám opět slovo předsedovi volební komise, aby nás seznámil s návrhem na ustavení komisí Senátu. Návrhy, které předložily senátorské kluby, vám byly rozdány. Pane předsedo, prosím.</w:t>
      </w:r>
    </w:p>
    <w:p w:rsidR="00965888" w:rsidRDefault="00965888" w:rsidP="00D97492"/>
    <w:p w:rsidR="00965888" w:rsidRDefault="00965888" w:rsidP="00D97492">
      <w:r>
        <w:rPr>
          <w:b/>
        </w:rPr>
        <w:tab/>
      </w:r>
      <w:hyperlink r:id="rId66" w:tooltip="Informace o osobě" w:history="1">
        <w:r w:rsidRPr="003C38EB">
          <w:rPr>
            <w:rStyle w:val="Hyperlink"/>
            <w:b/>
            <w:u w:val="none"/>
          </w:rPr>
          <w:t>Senátor Josef Pavlata</w:t>
        </w:r>
      </w:hyperlink>
      <w:r>
        <w:rPr>
          <w:b/>
        </w:rPr>
        <w:t xml:space="preserve">: </w:t>
      </w:r>
      <w:r>
        <w:t>Děkuji, pane předsedající. Dámy a pánové, volební komise obdržela v souladu s čl. 4 volebního řádu od jednotlivých senátorských klubů následující návrhy na členy komisí Senátu. Chci se zeptat pana předsedající, než začnu jednotlivé komise a jejich členy číst, jestli bude nutné, aby znovu všichni povstávali, když už všichni nejméně jednou povstali. Rozhodnout o tom ale musí předsedající. Před dvěma lety přísný předseda Senátu Sobotka rozhodl, že budou povstávat. Nyní prosím laskavého místopředsedu Pitharta, aby byl o něco mírnější.</w:t>
      </w:r>
    </w:p>
    <w:p w:rsidR="00965888" w:rsidRDefault="00965888" w:rsidP="00D97492"/>
    <w:p w:rsidR="00965888" w:rsidRDefault="00965888" w:rsidP="00D97492">
      <w:r>
        <w:rPr>
          <w:b/>
        </w:rPr>
        <w:tab/>
      </w:r>
      <w:hyperlink r:id="rId67" w:tooltip="Informace o osobě" w:history="1">
        <w:r w:rsidRPr="003C38EB">
          <w:rPr>
            <w:rStyle w:val="Hyperlink"/>
            <w:b/>
          </w:rPr>
          <w:t>Místopředseda Senátu Petr Pithart</w:t>
        </w:r>
      </w:hyperlink>
      <w:r>
        <w:rPr>
          <w:b/>
        </w:rPr>
        <w:t xml:space="preserve">: </w:t>
      </w:r>
      <w:r>
        <w:t>Nejsem tak přísný jako pan předseda. Navrhuji vám, abychom zůstali u představení, které už bylo. Jsou ale nějaké námitky? Přejeme si znovu jeden druhého vidět a poznat? Nikdo takové přání nemá.</w:t>
      </w:r>
    </w:p>
    <w:p w:rsidR="00965888" w:rsidRDefault="00965888" w:rsidP="00D97492"/>
    <w:p w:rsidR="00965888" w:rsidRDefault="00965888" w:rsidP="00D97492">
      <w:r>
        <w:rPr>
          <w:b/>
        </w:rPr>
        <w:tab/>
      </w:r>
      <w:hyperlink r:id="rId68" w:tooltip="Informace o osobě" w:history="1">
        <w:r w:rsidRPr="003C38EB">
          <w:rPr>
            <w:rStyle w:val="Hyperlink"/>
            <w:b/>
            <w:u w:val="none"/>
          </w:rPr>
          <w:t>Senátor Josef Pavlata</w:t>
        </w:r>
      </w:hyperlink>
      <w:r>
        <w:rPr>
          <w:b/>
        </w:rPr>
        <w:t xml:space="preserve">: </w:t>
      </w:r>
      <w:r>
        <w:t>Děkuji. Budu vás seznamovat s jednotlivými členy komisí.</w:t>
      </w:r>
    </w:p>
    <w:p w:rsidR="00965888" w:rsidRDefault="00965888" w:rsidP="00D97492">
      <w:pPr>
        <w:ind w:firstLine="708"/>
      </w:pPr>
      <w:r>
        <w:t xml:space="preserve">Stálá komise Senátu pro krajany žijící v zahraničí: Karel Barták, Pavel Čáslava, Pavel Eybert, Tomáš Grulich, Jaromír Jermář, Josef Kalbáč, Jaroslav Kubera, Martin Mejstřík, Jan Nádvorník, Luděk Sefzig, Jitka Seitlová, Miroslav Škaloud a Otakar Veřovský. </w:t>
      </w:r>
    </w:p>
    <w:p w:rsidR="00965888" w:rsidRDefault="00965888" w:rsidP="00D97492">
      <w:pPr>
        <w:ind w:firstLine="708"/>
      </w:pPr>
      <w:r>
        <w:t>Stálá komise Senátu pro ochranu soukromí: Václav Jehlička, Tomáš Jirsa, Josef Kalbáč, Ladislav Macák, Jiří Pospíšil, Tomáš Töpfer.</w:t>
      </w:r>
    </w:p>
    <w:p w:rsidR="00965888" w:rsidRDefault="00965888" w:rsidP="00D97492">
      <w:pPr>
        <w:ind w:firstLine="708"/>
      </w:pPr>
      <w:r>
        <w:t>Stálá komise Senátu pro práci Kanceláře Senátu: Daniela Filipiová, Jan Hálek, Adolf Jílek, Eduard Matykiewicz, Jiří Nedoma, Alena Palečková, Igor Petrov, Božena Sekaninová a Jiří Stříteský.</w:t>
      </w:r>
    </w:p>
    <w:p w:rsidR="00965888" w:rsidRDefault="00965888" w:rsidP="00D97492">
      <w:pPr>
        <w:ind w:firstLine="708"/>
      </w:pPr>
      <w:r>
        <w:t>Stálá komise Senátu pro rozvoj venkova: Vlastimil Balín, Václava Domšová, Jan Hajda, Jan Horník, Vítězslav Jonáš, Václav Koukal, Božena Sekaninová, Pavel Sušický, Karel Šebek, Jiří Šneberger, Josef Vaculík, Alena Venhodová, Josef Zoser, Jiří Žák.</w:t>
      </w:r>
    </w:p>
    <w:p w:rsidR="00965888" w:rsidRDefault="00965888" w:rsidP="00D97492">
      <w:pPr>
        <w:ind w:firstLine="708"/>
      </w:pPr>
      <w:r>
        <w:t>Stálá komise Senátu pro sdělovací prostředky: Milan Bureš, Alena Gajdůšková, Liana Janáčková, Zdeněk Janalík, Adolf Jílek, Jiří Oberfalzer, Vlastimil Sehnal, Richard Svoboda, Milan Špaček, Tomáš Töpfer.</w:t>
      </w:r>
    </w:p>
    <w:p w:rsidR="00965888" w:rsidRDefault="00965888" w:rsidP="00D97492">
      <w:pPr>
        <w:ind w:firstLine="708"/>
      </w:pPr>
      <w:r>
        <w:t>Stálá komise Senátu pro Ústavu České republiky a parlamentní procedury: Jana Juřenčáková, Petr Pakosta, Soňa Paukrtová, Petr Pithart, Jiřina Rippelová, Luděk Sefzig, Jaromír Volný, Jiří Žák.</w:t>
      </w:r>
    </w:p>
    <w:p w:rsidR="00965888" w:rsidRDefault="00965888" w:rsidP="00D97492">
      <w:pPr>
        <w:ind w:firstLine="708"/>
      </w:pPr>
      <w:r>
        <w:t>Dočasná komise Senátu pro posouzení ústavnosti Komunistické strany Čech a Moravy: Vítězslav Jonáš, Josef Kalbáč, Jiří Liška, Martin Mejstřík, Bedřich Moldan, Josef Pavlata, Miroslav Škaloud, Jaromír Štětina, Josef Vaculík.</w:t>
      </w:r>
    </w:p>
    <w:p w:rsidR="00965888" w:rsidRDefault="00965888" w:rsidP="00D97492">
      <w:pPr>
        <w:ind w:firstLine="708"/>
      </w:pPr>
      <w:r>
        <w:t>Dočasná komise Senátu pro zjištění osob z politických důvodů zadržených, vězněných a jinak perzekuovaných běloruským režimem: Tomáš Jirsa, Martin Mejstřík, Jiří Nedoma, Petr Pithart, Vlastimil Sehnal, Karel Šebek, Milan Štěch, Jaromír Štětina.</w:t>
      </w:r>
    </w:p>
    <w:p w:rsidR="00965888" w:rsidRDefault="00965888" w:rsidP="00D97492">
      <w:pPr>
        <w:ind w:firstLine="708"/>
      </w:pPr>
      <w:r>
        <w:t>Měla by nyní proběhnout rozprava a po ní budeme hlasovat o usnesení, které přečte předsedající.</w:t>
      </w:r>
    </w:p>
    <w:p w:rsidR="00965888" w:rsidRDefault="00965888" w:rsidP="00D97492">
      <w:pPr>
        <w:ind w:firstLine="708"/>
      </w:pPr>
    </w:p>
    <w:p w:rsidR="00965888" w:rsidRDefault="00965888" w:rsidP="00D97492">
      <w:r>
        <w:rPr>
          <w:b/>
        </w:rPr>
        <w:tab/>
      </w:r>
      <w:hyperlink r:id="rId69" w:tooltip="Informace o osobě" w:history="1">
        <w:r w:rsidRPr="00793767">
          <w:rPr>
            <w:rStyle w:val="Hyperlink"/>
            <w:b/>
          </w:rPr>
          <w:t>Místopředseda Senátu Petr Pithart</w:t>
        </w:r>
      </w:hyperlink>
      <w:r>
        <w:rPr>
          <w:b/>
        </w:rPr>
        <w:t xml:space="preserve">: </w:t>
      </w:r>
      <w:r w:rsidRPr="00793767">
        <w:rPr>
          <w:b/>
        </w:rPr>
        <w:t xml:space="preserve"> </w:t>
      </w:r>
      <w:r w:rsidRPr="00793767">
        <w:rPr>
          <w:b/>
        </w:rPr>
        <w:tab/>
      </w:r>
      <w:r>
        <w:t>Otevírám rozpravu. Konstatuji, že se nikdo nehlásí, rozpravu proto končím. Přistoupíme k hlasování.</w:t>
      </w:r>
    </w:p>
    <w:p w:rsidR="00965888" w:rsidRDefault="00965888" w:rsidP="00D97492">
      <w:r>
        <w:tab/>
        <w:t xml:space="preserve">Budeme </w:t>
      </w:r>
      <w:r w:rsidRPr="00D97492">
        <w:rPr>
          <w:b/>
        </w:rPr>
        <w:t>hlasovat o usnesení, které zní: Senát ustavuje komise Senátu</w:t>
      </w:r>
      <w:r>
        <w:t xml:space="preserve"> </w:t>
      </w:r>
      <w:r w:rsidRPr="00D97492">
        <w:rPr>
          <w:b/>
        </w:rPr>
        <w:t>ve složení, se kterým nás seznámil předseda volební komise</w:t>
      </w:r>
      <w:r>
        <w:t>.</w:t>
      </w:r>
    </w:p>
    <w:p w:rsidR="00965888" w:rsidRDefault="00965888" w:rsidP="00D97492">
      <w:r>
        <w:tab/>
        <w:t>Zahajuji hlasování. Kdo je pro takovéto usnesení, zvedne ruku a stiskne tlačítko ANO. Kdo je proti, zvedněte ruku a stiskněte tlačítko NE.</w:t>
      </w:r>
    </w:p>
    <w:p w:rsidR="00965888" w:rsidRDefault="00965888" w:rsidP="00D97492">
      <w:r>
        <w:tab/>
        <w:t xml:space="preserve">V pořadí 17. hlasování této schůze skončilo schválením návrhu. 75 přítomných, kvórum 38, 70 hlasů pro, nikdo nebyl proti. Mohu konstatovat, že </w:t>
      </w:r>
      <w:r w:rsidRPr="00D97492">
        <w:rPr>
          <w:b/>
        </w:rPr>
        <w:t>Senát ustavil své komise</w:t>
      </w:r>
      <w:r>
        <w:t>.</w:t>
      </w:r>
    </w:p>
    <w:p w:rsidR="00965888" w:rsidRDefault="00965888" w:rsidP="00D97492">
      <w:r>
        <w:tab/>
        <w:t>Zřejmě s procedurálním návrhem se hlásí paní místopředsedkyně klubu Jitka Seitlová.</w:t>
      </w:r>
    </w:p>
    <w:p w:rsidR="00965888" w:rsidRDefault="00965888" w:rsidP="00D97492"/>
    <w:p w:rsidR="00965888" w:rsidRDefault="00965888" w:rsidP="00D97492">
      <w:r>
        <w:rPr>
          <w:b/>
        </w:rPr>
        <w:tab/>
      </w:r>
      <w:hyperlink r:id="rId70" w:tooltip="Informace o osobě" w:history="1">
        <w:r w:rsidRPr="00793767">
          <w:rPr>
            <w:rStyle w:val="Hyperlink"/>
            <w:b/>
            <w:u w:val="none"/>
          </w:rPr>
          <w:t>Senátorka Jitka Seitlová</w:t>
        </w:r>
      </w:hyperlink>
      <w:r>
        <w:rPr>
          <w:b/>
        </w:rPr>
        <w:t xml:space="preserve">: </w:t>
      </w:r>
      <w:r>
        <w:t>Pane předsedající, vážené kolegyně a kolegové, dámy a pánové, dovolte mi, abych předložila procedurální návrh. Byla jsem požádána ministrem životního prostředí, abychom bod č. 25 senátní tisk č. 337, zařadili jako první pevný bod na zítra ráno z důvodu dalšího nezbytného vytížení a cesty pana ministra. Předkládám tento návrh k vašemu zvážení.</w:t>
      </w:r>
    </w:p>
    <w:p w:rsidR="00965888" w:rsidRDefault="00965888" w:rsidP="00D97492"/>
    <w:p w:rsidR="00965888" w:rsidRDefault="00965888" w:rsidP="00D97492">
      <w:r>
        <w:rPr>
          <w:b/>
        </w:rPr>
        <w:tab/>
      </w:r>
      <w:hyperlink r:id="rId71" w:tooltip="Informace o osobě" w:history="1">
        <w:r w:rsidRPr="00793767">
          <w:rPr>
            <w:rStyle w:val="Hyperlink"/>
            <w:b/>
          </w:rPr>
          <w:t>Místopředseda Senátu Petr Pithart</w:t>
        </w:r>
      </w:hyperlink>
      <w:r>
        <w:rPr>
          <w:b/>
        </w:rPr>
        <w:t xml:space="preserve">: </w:t>
      </w:r>
      <w:r>
        <w:t>Slyšeli jste procedurální návrh. O takových návrzích se hlasuje bez rozpravy. O návrhu kolegyně Seitlové dávám hlasovat. Zahajuji hlasování.</w:t>
      </w:r>
    </w:p>
    <w:p w:rsidR="00965888" w:rsidRDefault="00965888" w:rsidP="00D97492">
      <w:r>
        <w:tab/>
        <w:t>Kdo je pro tuto změnu pořadu, zvedněte ruku a stiskněte tlačítko ANO. Kdo je proti tomuto pozměňovacímu návrhu, stiskněte tlačítko NE a zvedněte ruku.</w:t>
      </w:r>
    </w:p>
    <w:p w:rsidR="00965888" w:rsidRDefault="00965888" w:rsidP="00D97492">
      <w:r>
        <w:tab/>
        <w:t>V pořadí 18. hlasování o změně pořadu skončilo schválením předloženého návrhu. 74 přítomných, kvórum 38, 70 hlasů bylo pro, nikdo nebyl proti.</w:t>
      </w:r>
    </w:p>
    <w:p w:rsidR="00965888" w:rsidRDefault="00965888" w:rsidP="00D9398F">
      <w:r>
        <w:tab/>
        <w:t>Následujícím bodem pořadu této schůze je</w:t>
      </w:r>
    </w:p>
    <w:p w:rsidR="00965888" w:rsidRDefault="00965888" w:rsidP="00D9398F"/>
    <w:p w:rsidR="00965888" w:rsidRDefault="00965888" w:rsidP="00D97492">
      <w:pPr>
        <w:jc w:val="center"/>
        <w:rPr>
          <w:b/>
        </w:rPr>
      </w:pPr>
      <w:r>
        <w:rPr>
          <w:b/>
        </w:rPr>
        <w:t>Volba předsedů komisí Senátu</w:t>
      </w:r>
    </w:p>
    <w:p w:rsidR="00965888" w:rsidRDefault="00965888" w:rsidP="00D97492">
      <w:pPr>
        <w:jc w:val="center"/>
        <w:rPr>
          <w:b/>
        </w:rPr>
      </w:pPr>
    </w:p>
    <w:p w:rsidR="00965888" w:rsidRDefault="00965888" w:rsidP="00D97492">
      <w:r>
        <w:tab/>
        <w:t xml:space="preserve">Dávám opět slovo předsedovi volební komise, neb jest to jeho den, aby nám sdělil návrhy na kandidáty a další pokyny ke konání voleb. </w:t>
      </w:r>
    </w:p>
    <w:p w:rsidR="00965888" w:rsidRDefault="00965888" w:rsidP="00D97492">
      <w:r>
        <w:tab/>
        <w:t>Současně prosím, aby kandidáti, kteří budou představeni, protože jde o funkcionáře, povstali ve svých lavicích. Prosím.</w:t>
      </w:r>
    </w:p>
    <w:p w:rsidR="00965888" w:rsidRDefault="00965888" w:rsidP="00D97492"/>
    <w:p w:rsidR="00965888" w:rsidRDefault="00965888" w:rsidP="00D97492">
      <w:r>
        <w:rPr>
          <w:b/>
        </w:rPr>
        <w:tab/>
      </w:r>
      <w:hyperlink r:id="rId72" w:tooltip="Informace o osobě" w:history="1">
        <w:r w:rsidRPr="00DF7D5B">
          <w:rPr>
            <w:rStyle w:val="Hyperlink"/>
            <w:b/>
            <w:u w:val="none"/>
          </w:rPr>
          <w:t>Senátor Josef Pavlata</w:t>
        </w:r>
      </w:hyperlink>
      <w:r>
        <w:rPr>
          <w:b/>
        </w:rPr>
        <w:t xml:space="preserve">: </w:t>
      </w:r>
      <w:r>
        <w:t xml:space="preserve">Děkuji, pane předsedající. Dámy a pánové, chci vás informovat, že volební komise Senátu obdržela ve stanovené lhůtě následující návrhy kandidátů na předsedy komisí Senátu: </w:t>
      </w:r>
    </w:p>
    <w:p w:rsidR="00965888" w:rsidRDefault="00965888" w:rsidP="00D97492">
      <w:pPr>
        <w:numPr>
          <w:ilvl w:val="0"/>
          <w:numId w:val="8"/>
        </w:numPr>
      </w:pPr>
      <w:r>
        <w:t>na předsedkyni Stálé komise Senátu pro krajany žijící v zahraničí je navržena senátorka Jitka Seitlová (představuje se)</w:t>
      </w:r>
    </w:p>
    <w:p w:rsidR="00965888" w:rsidRDefault="00965888" w:rsidP="00D97492">
      <w:pPr>
        <w:numPr>
          <w:ilvl w:val="0"/>
          <w:numId w:val="8"/>
        </w:numPr>
      </w:pPr>
      <w:r>
        <w:t>na předsedu Stálé komise Senátu pro ochranu soukromí je navržen senátor Josef Kalbáč (představuje se)</w:t>
      </w:r>
    </w:p>
    <w:p w:rsidR="00965888" w:rsidRDefault="00965888" w:rsidP="00D97492">
      <w:pPr>
        <w:numPr>
          <w:ilvl w:val="0"/>
          <w:numId w:val="8"/>
        </w:numPr>
      </w:pPr>
      <w:r>
        <w:t>na předsedkyni Stálé komise Senátu pro práci Kanceláře Senátu je navržena senátorka Daniela Filipiová (představuje se)</w:t>
      </w:r>
    </w:p>
    <w:p w:rsidR="00965888" w:rsidRDefault="00965888" w:rsidP="00D97492">
      <w:pPr>
        <w:numPr>
          <w:ilvl w:val="0"/>
          <w:numId w:val="8"/>
        </w:numPr>
      </w:pPr>
      <w:r>
        <w:t>na předsedkyni Stálé komise Senátu pro rozvoj venkova je navržena senátorka Václava Domšová (představuje se)</w:t>
      </w:r>
    </w:p>
    <w:p w:rsidR="00965888" w:rsidRDefault="00965888" w:rsidP="00D97492">
      <w:pPr>
        <w:numPr>
          <w:ilvl w:val="0"/>
          <w:numId w:val="8"/>
        </w:numPr>
      </w:pPr>
      <w:r>
        <w:t>na předsedu Stálé komise Senátu pro sdělovací prostředky je navržen senátor Jiří Oberfalzer (představuje se)</w:t>
      </w:r>
    </w:p>
    <w:p w:rsidR="00965888" w:rsidRDefault="00965888" w:rsidP="00D97492">
      <w:pPr>
        <w:numPr>
          <w:ilvl w:val="0"/>
          <w:numId w:val="8"/>
        </w:numPr>
      </w:pPr>
      <w:r>
        <w:t>na předsedkyni Stálé komise Senátu pro Ústavu České republiky a parlamentní procedury je navržena senátorka Jiřina Rippelová (představuje se)</w:t>
      </w:r>
    </w:p>
    <w:p w:rsidR="00965888" w:rsidRDefault="00965888" w:rsidP="00D97492">
      <w:pPr>
        <w:numPr>
          <w:ilvl w:val="0"/>
          <w:numId w:val="8"/>
        </w:numPr>
      </w:pPr>
      <w:r>
        <w:t>na předsedu Dočasné komise Senátu pro posouzení ústavnosti Komunistické strany Čech a Moravy je navržen senátor Jaromír Štětina (představuje se)</w:t>
      </w:r>
    </w:p>
    <w:p w:rsidR="00965888" w:rsidRDefault="00965888" w:rsidP="00D97492">
      <w:pPr>
        <w:numPr>
          <w:ilvl w:val="0"/>
          <w:numId w:val="8"/>
        </w:numPr>
      </w:pPr>
      <w:r>
        <w:t>na předsedu Dočasné komise Senátu pro zjištění osob z politických důvodů zadržených, vězněných a jinak perzekuovaných běloruským režimem je navržen senátor Vlastimil Sehnal (představuje se).</w:t>
      </w:r>
    </w:p>
    <w:p w:rsidR="00965888" w:rsidRDefault="00965888" w:rsidP="00D97492">
      <w:pPr>
        <w:ind w:firstLine="708"/>
      </w:pPr>
      <w:r>
        <w:t>To je prozatím z mé strany všechno. Po skončení rozpravy vás budu informovat o způsobu volby předsedů komisí. Děkuji.</w:t>
      </w:r>
    </w:p>
    <w:p w:rsidR="00965888" w:rsidRDefault="00965888" w:rsidP="00D97492">
      <w:pPr>
        <w:ind w:firstLine="708"/>
      </w:pPr>
    </w:p>
    <w:p w:rsidR="00965888" w:rsidRDefault="00965888" w:rsidP="00D97492">
      <w:pPr>
        <w:ind w:firstLine="708"/>
      </w:pPr>
      <w:hyperlink r:id="rId73" w:tooltip="Informace o osobě" w:history="1">
        <w:r w:rsidRPr="00DF7D5B">
          <w:rPr>
            <w:rStyle w:val="Hyperlink"/>
            <w:b/>
          </w:rPr>
          <w:t>Místopředseda Senátu Petr Pithart</w:t>
        </w:r>
      </w:hyperlink>
      <w:r>
        <w:rPr>
          <w:b/>
        </w:rPr>
        <w:t xml:space="preserve">: </w:t>
      </w:r>
      <w:r>
        <w:t>Děkuji vám, pane předsedo, a otevírám rozpravu. Do rozpravy se nikdo nehlásí a já ji končím.</w:t>
      </w:r>
    </w:p>
    <w:p w:rsidR="00965888" w:rsidRDefault="00965888" w:rsidP="00D97492">
      <w:pPr>
        <w:ind w:firstLine="708"/>
      </w:pPr>
      <w:r>
        <w:t xml:space="preserve">A teď tedy prosím, pane předsedo, abyste nám dal pokyny. </w:t>
      </w:r>
    </w:p>
    <w:p w:rsidR="00965888" w:rsidRDefault="00965888" w:rsidP="00D97492">
      <w:pPr>
        <w:ind w:firstLine="708"/>
      </w:pPr>
    </w:p>
    <w:p w:rsidR="00965888" w:rsidRDefault="00965888" w:rsidP="00D97492">
      <w:pPr>
        <w:ind w:firstLine="708"/>
      </w:pPr>
      <w:hyperlink r:id="rId74" w:tooltip="Informace o osobě" w:history="1">
        <w:r w:rsidRPr="00DF7D5B">
          <w:rPr>
            <w:rStyle w:val="Hyperlink"/>
            <w:b/>
            <w:u w:val="none"/>
          </w:rPr>
          <w:t>Senátor Josef Pavlata</w:t>
        </w:r>
      </w:hyperlink>
      <w:r>
        <w:rPr>
          <w:b/>
        </w:rPr>
        <w:t xml:space="preserve">: </w:t>
      </w:r>
      <w:r>
        <w:t>Děkuji. Způsob volby předsedů komisí upravuje článek 2 bod 11 volebního řádu, který říká:</w:t>
      </w:r>
    </w:p>
    <w:p w:rsidR="00965888" w:rsidRDefault="00965888" w:rsidP="00D97492">
      <w:pPr>
        <w:ind w:firstLine="708"/>
      </w:pPr>
      <w:r>
        <w:t>Senátor volí předsedu výboru nebo komise tak, že na hlasovacím lístku vyjádří souhlas s jedním z kandidátů zakroužkováním pořadového čísla před jeho jménem, pořadová čísla před jmény ostatních kandidátů přeškrtne písmenem X. Nesouhlas se všemi kandidáty přeškrtnutím pořadového čísla před jmény všech kandidátů písmenem X.</w:t>
      </w:r>
    </w:p>
    <w:p w:rsidR="00965888" w:rsidRDefault="00965888" w:rsidP="00D97492">
      <w:pPr>
        <w:ind w:firstLine="708"/>
      </w:pPr>
      <w:r>
        <w:t>Neboli opět přeloženo do češtiny: U každé z komisí Senátu je uvedeno pouze jedno pořadové číslo. Toto pořadové číslo 1 před každým jménem zakroužkujete v případě, že souhlasíte s tím, aby se kandidát stal předsedou té které komise, v případě nesouhlasu pořadové číslo 1 přeškrtnete písmenem X.</w:t>
      </w:r>
    </w:p>
    <w:p w:rsidR="00965888" w:rsidRDefault="00965888" w:rsidP="00D97492">
      <w:pPr>
        <w:ind w:firstLine="708"/>
      </w:pPr>
      <w:r>
        <w:t>Je třeba označit kroužkem nebo přeškrtnout písmenem X všech osm čísel všech jedniček, která jsou uvedena před jednotlivými jmény. Pokud nebude lístek takto označen, bude neplatný.</w:t>
      </w:r>
    </w:p>
    <w:p w:rsidR="00965888" w:rsidRDefault="00965888" w:rsidP="00D97492">
      <w:pPr>
        <w:ind w:firstLine="708"/>
      </w:pPr>
      <w:r>
        <w:t>Hlasovací lístek vypadá takto (ukazuje). Je na něm osm názvů komisí, pod každou z nich je číslo 1 se jménem kandidáta a toto číslo 1 zakroužkujete nebo zakřížkujete, podle toho, jestli s kandidátem souhlasíte nebo nesouhlasíte.</w:t>
      </w:r>
    </w:p>
    <w:p w:rsidR="00965888" w:rsidRDefault="00965888" w:rsidP="00D97492">
      <w:pPr>
        <w:ind w:firstLine="708"/>
      </w:pPr>
      <w:r>
        <w:t>Prosím členy volební komise, aby se dostavili do Prezidentského salónku, kde volba proběhne. Volba bude moci začít za dvě minuty. Samotná volba bude trvat 20 minut a sčítání hlasovacích lístků 15 minut. Myslím si, že dohromady 35 minut bude stačit na pauzu volební.</w:t>
      </w:r>
    </w:p>
    <w:p w:rsidR="00965888" w:rsidRDefault="00965888" w:rsidP="00D97492">
      <w:pPr>
        <w:ind w:firstLine="708"/>
      </w:pPr>
      <w:r>
        <w:t>Děkuji za pozornost.</w:t>
      </w:r>
    </w:p>
    <w:p w:rsidR="00965888" w:rsidRDefault="00965888" w:rsidP="00D97492">
      <w:pPr>
        <w:ind w:firstLine="708"/>
      </w:pPr>
    </w:p>
    <w:p w:rsidR="00965888" w:rsidRDefault="00965888" w:rsidP="00D97492">
      <w:pPr>
        <w:ind w:firstLine="708"/>
      </w:pPr>
      <w:hyperlink r:id="rId75" w:tooltip="Informace o osobě" w:history="1">
        <w:r w:rsidRPr="002541B5">
          <w:rPr>
            <w:rStyle w:val="Hyperlink"/>
            <w:b/>
          </w:rPr>
          <w:t>Místopředseda Senátu Petr Pithart</w:t>
        </w:r>
      </w:hyperlink>
      <w:r>
        <w:rPr>
          <w:b/>
        </w:rPr>
        <w:t xml:space="preserve">: </w:t>
      </w:r>
      <w:r>
        <w:t>Děkuji, pane předsedo. Vyhlašuji volební přestávku a sejdeme se tu opět v 16.00 hodin.</w:t>
      </w:r>
    </w:p>
    <w:p w:rsidR="00965888" w:rsidRDefault="00965888" w:rsidP="00D97492">
      <w:pPr>
        <w:ind w:firstLine="708"/>
      </w:pPr>
    </w:p>
    <w:p w:rsidR="00965888" w:rsidRDefault="00965888" w:rsidP="00D97492">
      <w:pPr>
        <w:ind w:firstLine="708"/>
      </w:pPr>
      <w:r>
        <w:t>(Jednání přerušeno v 15.24 hodin.)</w:t>
      </w:r>
    </w:p>
    <w:p w:rsidR="00965888" w:rsidRPr="002541B5" w:rsidRDefault="00965888" w:rsidP="00D97492"/>
    <w:p w:rsidR="00DD047B" w:rsidRDefault="00DD047B" w:rsidP="00D9398F">
      <w:r>
        <w:tab/>
        <w:t>(Jednání opět zahájeno v 16.00 hodin.)</w:t>
      </w:r>
    </w:p>
    <w:p w:rsidR="00DD047B" w:rsidRDefault="00DD047B" w:rsidP="00D9398F"/>
    <w:p w:rsidR="00DD047B" w:rsidRDefault="00DD047B" w:rsidP="00D9398F">
      <w:r>
        <w:rPr>
          <w:b/>
        </w:rPr>
        <w:tab/>
      </w:r>
      <w:hyperlink r:id="rId76" w:tooltip="Informace o osobě" w:history="1">
        <w:r w:rsidRPr="004816E5">
          <w:rPr>
            <w:rStyle w:val="Hyperlink"/>
            <w:b/>
          </w:rPr>
          <w:t>Místopředseda Senátu Jiří Liška</w:t>
        </w:r>
      </w:hyperlink>
      <w:r>
        <w:rPr>
          <w:b/>
        </w:rPr>
        <w:t xml:space="preserve">: </w:t>
      </w:r>
      <w:r w:rsidRPr="004816E5">
        <w:rPr>
          <w:b/>
        </w:rPr>
        <w:t xml:space="preserve"> </w:t>
      </w:r>
      <w:r>
        <w:t>Vážené kolegyně a kolegové, zahajuji přerušené jednání a prosím pana předsedu volební komise pana kolegu Pavlatu, aby se ujal slova a informoval nás o výsledku tajné volby předsedů komisí Senátu. Prosím, pane kolego, máte slovo.</w:t>
      </w:r>
    </w:p>
    <w:p w:rsidR="00DD047B" w:rsidRDefault="00DD047B" w:rsidP="00D9398F"/>
    <w:p w:rsidR="00DD047B" w:rsidRDefault="00DD047B" w:rsidP="00D9398F">
      <w:r>
        <w:rPr>
          <w:b/>
        </w:rPr>
        <w:tab/>
      </w:r>
      <w:hyperlink r:id="rId77" w:tooltip="Informace o osobě" w:history="1">
        <w:r w:rsidRPr="004816E5">
          <w:rPr>
            <w:rStyle w:val="Hyperlink"/>
            <w:b/>
            <w:u w:val="none"/>
          </w:rPr>
          <w:t>Senátor Josef Pavlata</w:t>
        </w:r>
      </w:hyperlink>
      <w:r>
        <w:rPr>
          <w:b/>
        </w:rPr>
        <w:t xml:space="preserve">: </w:t>
      </w:r>
      <w:r>
        <w:t>Já děkuji, pane předsedající, dámy a pánové, hned na začátku řeknu, že volba dopadla dobře a že všichni navržení předsedové komisí se stali předsedy komisí, neboť byli zvoleni. A jak k tomu došlo? Počet vydaných hlasovacích lístků byl 75, počet odevzdaných platných i neplatných hlasovacích lístků také 75. Z nich neplatných bylo deset. Počet neodevzdaných hla</w:t>
      </w:r>
      <w:r w:rsidR="00327A8F">
        <w:t>sovacích lístků byl samozřejmě nula</w:t>
      </w:r>
      <w:r>
        <w:t>. Pro senátorku Jitku Seitlovou bylo odevzdáno 63 hlasy, pro Josefa Kalbáče 64 hlasy, pro Danielu Filipiovou 65 hlasů, pro Václavu Domšovou 63 hlasů, pro Jiřího Oberfalzera 64 hlasy, pro Jiřinu Rippelovou 62 hlasy, pro Jaromíra Štětinu 58 hlasů a pro Vlastimila Sehnala bylo odevzdáno 63 hlasů. Znamená to, že všichni, jak už jsem řekl na začátku, byli zvoleni předsedy příslušných komisí. Já jim blahopřeji. (Potlesk.)</w:t>
      </w:r>
    </w:p>
    <w:p w:rsidR="00DD047B" w:rsidRDefault="00DD047B" w:rsidP="00D9398F"/>
    <w:p w:rsidR="00DD047B" w:rsidRDefault="00DD047B" w:rsidP="00D9398F">
      <w:r>
        <w:rPr>
          <w:b/>
        </w:rPr>
        <w:tab/>
      </w:r>
      <w:hyperlink r:id="rId78" w:tooltip="Informace o osobě" w:history="1">
        <w:r w:rsidRPr="004816E5">
          <w:rPr>
            <w:rStyle w:val="Hyperlink"/>
            <w:b/>
          </w:rPr>
          <w:t>Místopředseda Senátu Jiří Liška</w:t>
        </w:r>
      </w:hyperlink>
      <w:r>
        <w:rPr>
          <w:b/>
        </w:rPr>
        <w:t xml:space="preserve">: </w:t>
      </w:r>
      <w:r>
        <w:t xml:space="preserve">Děkuji, pane předsedo, i já se připojuji k blahopřání a přeji zvoleným předsedům komisí úspěšnou práci. </w:t>
      </w:r>
    </w:p>
    <w:p w:rsidR="00DD047B" w:rsidRDefault="00DD047B" w:rsidP="00DD047B">
      <w:pPr>
        <w:jc w:val="center"/>
      </w:pPr>
      <w:r>
        <w:t>Kolegyně a kolegové, přistupujeme k dalšímu bodu, a to je</w:t>
      </w:r>
    </w:p>
    <w:p w:rsidR="00DD047B" w:rsidRDefault="00DD047B" w:rsidP="00DD047B">
      <w:pPr>
        <w:jc w:val="center"/>
      </w:pPr>
    </w:p>
    <w:p w:rsidR="00DD047B" w:rsidRDefault="00DD047B" w:rsidP="00DD047B">
      <w:pPr>
        <w:jc w:val="center"/>
        <w:rPr>
          <w:b/>
        </w:rPr>
      </w:pPr>
      <w:r>
        <w:rPr>
          <w:b/>
        </w:rPr>
        <w:t>N</w:t>
      </w:r>
      <w:r w:rsidRPr="004816E5">
        <w:rPr>
          <w:b/>
        </w:rPr>
        <w:t xml:space="preserve">ávrh na stanovení počtu senátorů ve stálých delegacích </w:t>
      </w:r>
    </w:p>
    <w:p w:rsidR="00DD047B" w:rsidRDefault="00DD047B" w:rsidP="00DD047B">
      <w:pPr>
        <w:jc w:val="center"/>
      </w:pPr>
      <w:r w:rsidRPr="004816E5">
        <w:rPr>
          <w:b/>
        </w:rPr>
        <w:t>Parlamentu České republiky v meziparlamentních organizacích</w:t>
      </w:r>
      <w:r>
        <w:t>.</w:t>
      </w:r>
    </w:p>
    <w:p w:rsidR="00DD047B" w:rsidRDefault="00DD047B" w:rsidP="00DD047B">
      <w:pPr>
        <w:jc w:val="center"/>
      </w:pPr>
    </w:p>
    <w:p w:rsidR="00DD047B" w:rsidRDefault="00DD047B" w:rsidP="00DD047B">
      <w:r>
        <w:tab/>
        <w:t>Návrhy, které vzešly ze senátorských klubů, vám byly rozdány na lavice. Pro úplnost vám zopakuji tyto návrhy. Do Parlamentního shromáždění Organizace pro bezpečnost a spolupráci v Evropě zvolí Senát tři senátory, a to dva navržené senátorským klubem ODS, jednoho navrženého senátorským klubem KOD.</w:t>
      </w:r>
    </w:p>
    <w:p w:rsidR="00DD047B" w:rsidRDefault="00DD047B" w:rsidP="00DD047B">
      <w:r>
        <w:tab/>
        <w:t>Do Středoevropské iniciativy zvolí Senát tři senátory, a to jednoho navrženého senátorským klubem ODS, jednoho navrženého senátorským klubem sociální demokracie a jednoho navrženého senátorským klubem KDU-ČSL.</w:t>
      </w:r>
    </w:p>
    <w:p w:rsidR="00DD047B" w:rsidRDefault="00DD047B" w:rsidP="00DD047B">
      <w:r>
        <w:tab/>
        <w:t>Do Parlamentního shromáždění Rady Evropy volí Senát dva členy, a to jednoho navrženého senátorským klubem sociální demokracie a jednoho navrženého senátorským klubem ODS. A dále dva náhradníky, a to jednoho navrženého senátorským klubem ODS a jednoho navrženého senátorským klubem KOD.</w:t>
      </w:r>
    </w:p>
    <w:p w:rsidR="00DD047B" w:rsidRDefault="00DD047B" w:rsidP="00DD047B">
      <w:r>
        <w:tab/>
        <w:t>Do Parlamentního shromáždění NATO zvolí Senát dva členy, a to dva navržené senátorským klubem ODS a dva náhradníky, a to jednoho navrženého senátorským klubem ODS a jednoho navrženého senátorským klubem KDU-ČSL.</w:t>
      </w:r>
    </w:p>
    <w:p w:rsidR="00DD047B" w:rsidRDefault="00DD047B" w:rsidP="00DD047B">
      <w:r>
        <w:tab/>
        <w:t>Do ZEU – Prozatímního shromáždění pro evropskou bezpečnost a obranu zvolí Senát dva členy, a to jednoho navrženého senátorským klubem ODS a jednoho navrženého senátorským klubem SNK a dva náhradníky, a to jednoho navrženého senátorským klubem ODS a jednoho navrženého senátorským klubem KDU-ČSL.</w:t>
      </w:r>
    </w:p>
    <w:p w:rsidR="00DD047B" w:rsidRDefault="00DD047B" w:rsidP="00DD047B">
      <w:r>
        <w:tab/>
        <w:t>Do Meziparlamentní unie zvolí Senát čtyři senátory, a to dva navržené senátorským klubem ODS, jednoho navrženého senátorským klubem KDU-ČSL a jednoho navrženého senátorským klubem sociální demokracie.</w:t>
      </w:r>
    </w:p>
    <w:p w:rsidR="00DD047B" w:rsidRDefault="00DD047B" w:rsidP="00DD047B">
      <w:r>
        <w:tab/>
        <w:t>Do Eurostředomořského parlamentního shromáždění zvolí Senát jednoho člena navrženého senátorským klubem ODS.</w:t>
      </w:r>
    </w:p>
    <w:p w:rsidR="00DD047B" w:rsidRDefault="00DD047B" w:rsidP="00DD047B">
      <w:r>
        <w:tab/>
        <w:t>Kolegyně a kolegové, k tomuto bodu otevírám rozpravu. Do rozpravy se nikdo nehlásí, takže rozpravu uzavírám a zahájíme hlasování.</w:t>
      </w:r>
    </w:p>
    <w:p w:rsidR="00327A8F" w:rsidRDefault="00DD047B" w:rsidP="00DD047B">
      <w:r>
        <w:tab/>
        <w:t xml:space="preserve">Vážené kolegyně a kolegové, budeme </w:t>
      </w:r>
      <w:r w:rsidRPr="00327A8F">
        <w:rPr>
          <w:b/>
        </w:rPr>
        <w:t>hlasovat o návrh</w:t>
      </w:r>
      <w:r w:rsidR="00327A8F" w:rsidRPr="00327A8F">
        <w:rPr>
          <w:b/>
        </w:rPr>
        <w:t>u</w:t>
      </w:r>
      <w:r w:rsidRPr="00327A8F">
        <w:rPr>
          <w:b/>
        </w:rPr>
        <w:t xml:space="preserve"> na stanovení počtu senátorů ve stálých delegacích Parlamentu ČR v meziparlamentních organizacích</w:t>
      </w:r>
      <w:r>
        <w:t xml:space="preserve">. </w:t>
      </w:r>
    </w:p>
    <w:p w:rsidR="00DD047B" w:rsidRDefault="00327A8F" w:rsidP="00DD047B">
      <w:r>
        <w:tab/>
      </w:r>
      <w:r w:rsidR="00DD047B">
        <w:t>Zahajuji hlasování.</w:t>
      </w:r>
      <w:r>
        <w:t xml:space="preserve"> </w:t>
      </w:r>
      <w:r w:rsidR="00DD047B">
        <w:t>Kdo je pro tento návrh?</w:t>
      </w:r>
      <w:r>
        <w:t xml:space="preserve"> </w:t>
      </w:r>
      <w:r w:rsidR="00DD047B">
        <w:t>Kdo je proti tomuto návrhu?</w:t>
      </w:r>
    </w:p>
    <w:p w:rsidR="00DD047B" w:rsidRDefault="00DD047B" w:rsidP="00DD047B">
      <w:r>
        <w:tab/>
        <w:t xml:space="preserve">V hlasování číslo 27 registrováno 71, pro 58, kvorum 36, </w:t>
      </w:r>
      <w:r w:rsidRPr="00DD047B">
        <w:rPr>
          <w:b/>
        </w:rPr>
        <w:t>návrh byl schválen</w:t>
      </w:r>
      <w:r>
        <w:t>. Děkuji</w:t>
      </w:r>
      <w:r w:rsidR="00327A8F">
        <w:t>,</w:t>
      </w:r>
      <w:r>
        <w:t xml:space="preserve"> a tím jsme uzavřeli tento bod našeho programu</w:t>
      </w:r>
      <w:r w:rsidR="00327A8F">
        <w:t>. P</w:t>
      </w:r>
      <w:r>
        <w:t xml:space="preserve">řistupujeme k dalšímu bodu, a to je </w:t>
      </w:r>
    </w:p>
    <w:p w:rsidR="00DD047B" w:rsidRDefault="00DD047B" w:rsidP="00DD047B"/>
    <w:p w:rsidR="00DD047B" w:rsidRDefault="00DD047B" w:rsidP="00DD047B">
      <w:pPr>
        <w:jc w:val="center"/>
        <w:rPr>
          <w:b/>
        </w:rPr>
      </w:pPr>
      <w:r>
        <w:rPr>
          <w:b/>
        </w:rPr>
        <w:t>V</w:t>
      </w:r>
      <w:r w:rsidRPr="00115EE7">
        <w:rPr>
          <w:b/>
        </w:rPr>
        <w:t xml:space="preserve">olba členů stálých delegací Parlamentu České republiky </w:t>
      </w:r>
    </w:p>
    <w:p w:rsidR="00DD047B" w:rsidRPr="00115EE7" w:rsidRDefault="00DD047B" w:rsidP="00DD047B">
      <w:pPr>
        <w:jc w:val="center"/>
      </w:pPr>
      <w:r w:rsidRPr="00115EE7">
        <w:rPr>
          <w:b/>
        </w:rPr>
        <w:t>v meziparlamentních organizacích za Senát</w:t>
      </w:r>
    </w:p>
    <w:p w:rsidR="00DD047B" w:rsidRDefault="00DD047B" w:rsidP="00DD047B">
      <w:pPr>
        <w:tabs>
          <w:tab w:val="left" w:pos="5734"/>
        </w:tabs>
        <w:jc w:val="left"/>
      </w:pPr>
      <w:r>
        <w:tab/>
      </w:r>
    </w:p>
    <w:p w:rsidR="00DD047B" w:rsidRDefault="00DD047B" w:rsidP="00DD047B">
      <w:r>
        <w:tab/>
        <w:t>Uděluji opět slovo panu předsedovi volební komise, aby nás seznámil s návrhem na volbu členů jednotlivých delegací. Návrhy vám, kolegyně a kolegové, byly již rozdány.</w:t>
      </w:r>
    </w:p>
    <w:p w:rsidR="00DD047B" w:rsidRDefault="00DD047B" w:rsidP="00DD047B"/>
    <w:p w:rsidR="00DD047B" w:rsidRDefault="00DD047B" w:rsidP="00DD047B">
      <w:r>
        <w:rPr>
          <w:b/>
        </w:rPr>
        <w:tab/>
      </w:r>
      <w:hyperlink r:id="rId79" w:tooltip="Informace o osobě" w:history="1">
        <w:r w:rsidRPr="00115EE7">
          <w:rPr>
            <w:rStyle w:val="Hyperlink"/>
            <w:b/>
            <w:u w:val="none"/>
          </w:rPr>
          <w:t>Senátor Josef Pavlata</w:t>
        </w:r>
      </w:hyperlink>
      <w:r>
        <w:rPr>
          <w:b/>
        </w:rPr>
        <w:t xml:space="preserve">: </w:t>
      </w:r>
      <w:r>
        <w:t>Vážený pane předsedající, milé kolegyně, vážení kolegové, chtěl bych na začátku říci, že do všech delegací byly navrženy právě potřebné počty členů a dovoluji si dopředu navrhnout, aby volba členů a náhradníků delegací proběhla potom aklamací en bloc. Nicméně vás nejprve seznámím s návrhy, které obdržela volební komise Senátu. Jako tři členy stálé delegace Parlamentu České republiky do Parlamentního shromáždění Organizace pro bezpečnost a spolupráci v Evropě byli navrženi senátoři Jiří Liška, Jaromír Štětina a Jaromír Volný. Předpokládám, pane předsedající, že nebude nutné vstávání. Děkuji.</w:t>
      </w:r>
    </w:p>
    <w:p w:rsidR="00DD047B" w:rsidRDefault="00DD047B" w:rsidP="00DD047B">
      <w:r>
        <w:tab/>
        <w:t>Dále jako tři členové stálé delegace Parlamentu České republiky do Středoevropské iniciativy byli navrženi senátoři Josef Kalbáč, František Kopecký a Jiřina Rippelová.</w:t>
      </w:r>
    </w:p>
    <w:p w:rsidR="00DD047B" w:rsidRDefault="00DD047B" w:rsidP="00DD047B">
      <w:r>
        <w:tab/>
        <w:t>Na dva členy stálé delegace Parlamentu České republiky do Parlamentního shromáždění Rady Evropy byli navrženi senátorka Daniela Filipiová a senátorka Alena Gajdůšková a na dva náhradníky potom senátoři Tomáš Jirsa a Karel Schwarzenberg.</w:t>
      </w:r>
    </w:p>
    <w:p w:rsidR="00DD047B" w:rsidRDefault="00DD047B" w:rsidP="00DD047B">
      <w:r>
        <w:tab/>
        <w:t>Na dva členy stálé delegace Parlamentu České republiky do Parlamentního shromáždění NATO byli navrženi senátoři Vítězslav Vavroušek a Alexandr Vondra. Na dva náhradníky pak senátoři Jiří Nedoma a Rostislav Slavotínek.</w:t>
      </w:r>
    </w:p>
    <w:p w:rsidR="00DD047B" w:rsidRDefault="00DD047B" w:rsidP="00DD047B">
      <w:r>
        <w:tab/>
        <w:t>Na dva členy do stálé delegace Parlamentu České republiky do ZEU – Prozatímního shromáždění pro evropskou bezpečnost a obranu byly navrženy senátorky Liana Janáčková a Alena Palečková a na dva náhradníky pak senátoři Jiří Oberfalzer a Josef Vaculík.</w:t>
      </w:r>
    </w:p>
    <w:p w:rsidR="00DD047B" w:rsidRDefault="00DD047B" w:rsidP="00DD047B">
      <w:r>
        <w:tab/>
        <w:t>Na čtyři členy stálé delegace Parlamentu České republiky do Meziparlamentní unie byli navrženi senátoři Ivo Bárek, Karel Barták, Tomáš Julínek a Jiří Pospíšil.</w:t>
      </w:r>
    </w:p>
    <w:p w:rsidR="00DD047B" w:rsidRDefault="00DD047B" w:rsidP="00DD047B">
      <w:r>
        <w:tab/>
        <w:t xml:space="preserve">Jako jeden člen stálé delegace Parlamentu České republiky do Euro-středomořského parlamentního shromáždění byl navržen senátor Václav Roubíček. </w:t>
      </w:r>
    </w:p>
    <w:p w:rsidR="00DD047B" w:rsidRDefault="00DD047B" w:rsidP="00DD047B">
      <w:r>
        <w:tab/>
        <w:t>To jsou tedy všechny ty návrhy, o kterých bude po rozpravě možné hlasovat a jak jsem již řekl na počátku, navrhuji, aby toto hlasování proběhlo aklamací en bloc. Děkuji za pozornost.</w:t>
      </w:r>
    </w:p>
    <w:p w:rsidR="00DD047B" w:rsidRDefault="00DD047B" w:rsidP="00DD047B">
      <w:pPr>
        <w:jc w:val="left"/>
      </w:pPr>
    </w:p>
    <w:p w:rsidR="00DD047B" w:rsidRDefault="00DD047B" w:rsidP="00DD047B">
      <w:r>
        <w:rPr>
          <w:b/>
        </w:rPr>
        <w:tab/>
      </w:r>
      <w:hyperlink r:id="rId80" w:tooltip="Informace o osobě" w:history="1">
        <w:r w:rsidRPr="008862D0">
          <w:rPr>
            <w:rStyle w:val="Hyperlink"/>
            <w:b/>
          </w:rPr>
          <w:t>Místopředseda Senátu Jiří Liška</w:t>
        </w:r>
      </w:hyperlink>
      <w:r>
        <w:rPr>
          <w:b/>
        </w:rPr>
        <w:t xml:space="preserve">: </w:t>
      </w:r>
      <w:r w:rsidRPr="008862D0">
        <w:t>Děk</w:t>
      </w:r>
      <w:r>
        <w:t xml:space="preserve">uji pane předsedo. Vážené kolegyně a kolegové, otevírám rozpravu. Ptám se, jestli má někdo nějaké výhrady ke způsobu hlasování tak, jak je navrhl pan předseda volební komise. Nikoho nevidím, takže myslím si, že můžeme uzavřít rozpravu a zahájit hlasování. </w:t>
      </w:r>
    </w:p>
    <w:p w:rsidR="00DD047B" w:rsidRDefault="00DD047B" w:rsidP="00DD047B">
      <w:r>
        <w:tab/>
        <w:t xml:space="preserve">Vážené kolegyně a kolegové, </w:t>
      </w:r>
      <w:r w:rsidRPr="00DD047B">
        <w:rPr>
          <w:b/>
        </w:rPr>
        <w:t>budeme volit členy stálých delegací Parlamentu ČR do meziparlamentních organizací za Senát</w:t>
      </w:r>
      <w:r>
        <w:t>, tak jak nám je předložil předseda volební komise.</w:t>
      </w:r>
    </w:p>
    <w:p w:rsidR="00DD047B" w:rsidRDefault="00DD047B" w:rsidP="00DD047B">
      <w:pPr>
        <w:ind w:firstLine="708"/>
        <w:jc w:val="left"/>
      </w:pPr>
      <w:r>
        <w:t>Zahajuji hlasování.</w:t>
      </w:r>
    </w:p>
    <w:p w:rsidR="00DD047B" w:rsidRDefault="00DD047B" w:rsidP="00DD047B">
      <w:pPr>
        <w:jc w:val="left"/>
      </w:pPr>
      <w:r>
        <w:tab/>
        <w:t>Kdo souhlasí s tímto návrhem?</w:t>
      </w:r>
    </w:p>
    <w:p w:rsidR="00DD047B" w:rsidRDefault="00DD047B" w:rsidP="00DD047B">
      <w:pPr>
        <w:jc w:val="left"/>
      </w:pPr>
      <w:r>
        <w:tab/>
        <w:t>Kdo je proti tomuto návrhu?</w:t>
      </w:r>
    </w:p>
    <w:p w:rsidR="001949AD" w:rsidRDefault="001949AD" w:rsidP="00D9398F">
      <w:r>
        <w:tab/>
        <w:t xml:space="preserve">Hlasování č. 28, registrováno 73, kvórum 37, pro 67. </w:t>
      </w:r>
      <w:r w:rsidRPr="001949AD">
        <w:rPr>
          <w:b/>
        </w:rPr>
        <w:t>Návrh byl schválen</w:t>
      </w:r>
      <w:r>
        <w:t>, volba byla dokončena. Děkuji předsedovi volební komise. Pane předsedo, máte slovo.</w:t>
      </w:r>
    </w:p>
    <w:p w:rsidR="001949AD" w:rsidRDefault="001949AD" w:rsidP="00D9398F"/>
    <w:p w:rsidR="001949AD" w:rsidRDefault="001949AD" w:rsidP="00D9398F">
      <w:r>
        <w:rPr>
          <w:b/>
        </w:rPr>
        <w:tab/>
      </w:r>
      <w:hyperlink r:id="rId81" w:tooltip="Informace o osobě" w:history="1">
        <w:r w:rsidRPr="008939ED">
          <w:rPr>
            <w:rStyle w:val="Hyperlink"/>
            <w:b/>
            <w:u w:val="none"/>
          </w:rPr>
          <w:t>Senátor Josef Pavlata</w:t>
        </w:r>
      </w:hyperlink>
      <w:r>
        <w:rPr>
          <w:b/>
        </w:rPr>
        <w:t xml:space="preserve">: </w:t>
      </w:r>
      <w:r w:rsidRPr="008939ED">
        <w:rPr>
          <w:b/>
        </w:rPr>
        <w:t xml:space="preserve"> </w:t>
      </w:r>
      <w:r>
        <w:t>Pane předsedající, dámy a pánové, chtěl bych poděkovat nám všem za to, jak volby krásně probíhaly. Byl to skvělý výsledek co se týče kvality vyplňování hlasovacích lístků. Velice bych chtěl poděkovat členům volební komise, blahopřát ještě jednou všem zvoleným a pozdravit svou maminku. Mějte se hezky.</w:t>
      </w:r>
    </w:p>
    <w:p w:rsidR="001949AD" w:rsidRDefault="001949AD" w:rsidP="00D9398F"/>
    <w:p w:rsidR="001949AD" w:rsidRDefault="001949AD" w:rsidP="00D9398F">
      <w:r>
        <w:rPr>
          <w:b/>
        </w:rPr>
        <w:tab/>
      </w:r>
      <w:hyperlink r:id="rId82" w:tooltip="Informace o osobě" w:history="1">
        <w:r w:rsidRPr="008939ED">
          <w:rPr>
            <w:rStyle w:val="Hyperlink"/>
            <w:b/>
          </w:rPr>
          <w:t>Místopředseda Senátu Jiří Liška</w:t>
        </w:r>
      </w:hyperlink>
      <w:r>
        <w:rPr>
          <w:b/>
        </w:rPr>
        <w:t xml:space="preserve">: </w:t>
      </w:r>
      <w:r>
        <w:t>Děkuji, pane předsedo. Kolegyně a kolegové, myslím si, že i vaším jménem mohu poděkovat panu předsedovi a všem členům volební komise za jejich dnešní skvělý výkon.</w:t>
      </w:r>
    </w:p>
    <w:p w:rsidR="001949AD" w:rsidRDefault="001949AD" w:rsidP="00D9398F">
      <w:r>
        <w:tab/>
        <w:t>Přistupujeme k předposlednímu výboru dnešního pořadu</w:t>
      </w:r>
    </w:p>
    <w:p w:rsidR="001949AD" w:rsidRDefault="001949AD" w:rsidP="00D9398F"/>
    <w:p w:rsidR="001949AD" w:rsidRDefault="001949AD" w:rsidP="001949AD">
      <w:pPr>
        <w:jc w:val="center"/>
        <w:rPr>
          <w:b/>
        </w:rPr>
      </w:pPr>
      <w:r w:rsidRPr="008939ED">
        <w:rPr>
          <w:b/>
        </w:rPr>
        <w:t>Schválení zasedacího pořádku</w:t>
      </w:r>
    </w:p>
    <w:p w:rsidR="001949AD" w:rsidRDefault="001949AD" w:rsidP="001949AD">
      <w:pPr>
        <w:jc w:val="center"/>
        <w:rPr>
          <w:b/>
        </w:rPr>
      </w:pPr>
    </w:p>
    <w:p w:rsidR="001949AD" w:rsidRDefault="001949AD" w:rsidP="001949AD">
      <w:r>
        <w:tab/>
        <w:t>Paragraf 51 stanoví, že každému senátorovi je v jednacím sále Senátu vyhrazeno stálé senátorské křeslo. Návrh byl rozdán na lavice. Otevírám k tomuto bodu rozpravu. Má někdo připomínky k tomu, jaké místo bylo pro něho vybráno? Nikdo se nehlásí, rozpravu končím. Můžeme přistoupit k hlasování.</w:t>
      </w:r>
    </w:p>
    <w:p w:rsidR="001949AD" w:rsidRDefault="001949AD" w:rsidP="001949AD">
      <w:r>
        <w:tab/>
        <w:t xml:space="preserve">Budeme </w:t>
      </w:r>
      <w:r w:rsidRPr="001949AD">
        <w:rPr>
          <w:b/>
        </w:rPr>
        <w:t>hlasovat v souladu s § 51 odst. 1 jednacího řádu o návrhu zasedacího pořádku Senátu</w:t>
      </w:r>
      <w:r>
        <w:t xml:space="preserve"> tak, jak nám byl rozdán. Zahajuji hlasování.</w:t>
      </w:r>
    </w:p>
    <w:p w:rsidR="001949AD" w:rsidRDefault="001949AD" w:rsidP="001949AD">
      <w:r>
        <w:tab/>
        <w:t xml:space="preserve">Kdo je pro tento návrh zasedacího pořádku? Kdo je proti tomuto návrhu? V hlasování č. 29 bylo registrováno 72, pro 64. </w:t>
      </w:r>
      <w:r w:rsidRPr="001949AD">
        <w:rPr>
          <w:b/>
        </w:rPr>
        <w:t>Návrh byl schválen</w:t>
      </w:r>
      <w:r>
        <w:t xml:space="preserve"> a zítra budeme sedět již podle teď schváleného zasedacího pořádku.</w:t>
      </w:r>
    </w:p>
    <w:p w:rsidR="001949AD" w:rsidRDefault="001949AD" w:rsidP="001949AD">
      <w:r>
        <w:tab/>
        <w:t>Přistupujeme k poslednímu bodu našeho dnešního programu, a to je</w:t>
      </w:r>
    </w:p>
    <w:p w:rsidR="001949AD" w:rsidRDefault="001949AD" w:rsidP="001949AD"/>
    <w:p w:rsidR="00A62EC9" w:rsidRPr="00A62EC9" w:rsidRDefault="00A62EC9" w:rsidP="001949AD">
      <w:pPr>
        <w:rPr>
          <w:vanish/>
        </w:rPr>
      </w:pPr>
      <w:r w:rsidRPr="00A62EC9">
        <w:rPr>
          <w:vanish/>
        </w:rPr>
        <w:t>&lt;A NAME='st405'&gt;&lt;/A&gt;</w:t>
      </w:r>
    </w:p>
    <w:p w:rsidR="001949AD" w:rsidRDefault="001949AD" w:rsidP="001949AD">
      <w:pPr>
        <w:jc w:val="center"/>
        <w:rPr>
          <w:b/>
        </w:rPr>
      </w:pPr>
      <w:r>
        <w:rPr>
          <w:b/>
        </w:rPr>
        <w:t>Návrh pravidel hospodaření senátorských klubů pro rok 2007</w:t>
      </w:r>
    </w:p>
    <w:p w:rsidR="001949AD" w:rsidRDefault="001949AD" w:rsidP="001949AD">
      <w:pPr>
        <w:jc w:val="center"/>
        <w:rPr>
          <w:b/>
        </w:rPr>
      </w:pPr>
    </w:p>
    <w:p w:rsidR="001949AD" w:rsidRDefault="001949AD" w:rsidP="001949AD">
      <w:r>
        <w:tab/>
        <w:t xml:space="preserve">Tento tisk jste obdrželi pod </w:t>
      </w:r>
      <w:r w:rsidRPr="00C70B3B">
        <w:rPr>
          <w:b/>
        </w:rPr>
        <w:t xml:space="preserve">č. </w:t>
      </w:r>
      <w:r w:rsidR="00A62EC9">
        <w:rPr>
          <w:b/>
        </w:rPr>
        <w:t>405</w:t>
      </w:r>
      <w:r>
        <w:t>. S tímto návrhem nás seznámí pan předseda výboru pro hospodářství, zemědělství a dopravu kolega Ivan Adamec. Prosím, pane předsedo, máte slovo.</w:t>
      </w:r>
    </w:p>
    <w:p w:rsidR="001949AD" w:rsidRDefault="001949AD" w:rsidP="001949AD"/>
    <w:p w:rsidR="001949AD" w:rsidRDefault="001949AD" w:rsidP="001949AD">
      <w:r>
        <w:rPr>
          <w:b/>
        </w:rPr>
        <w:tab/>
      </w:r>
      <w:hyperlink r:id="rId83" w:tooltip="Informace o osobě" w:history="1">
        <w:r w:rsidRPr="008939ED">
          <w:rPr>
            <w:rStyle w:val="Hyperlink"/>
            <w:b/>
            <w:u w:val="none"/>
          </w:rPr>
          <w:t>Senátor Ivan Adamec</w:t>
        </w:r>
      </w:hyperlink>
      <w:r>
        <w:rPr>
          <w:b/>
        </w:rPr>
        <w:t xml:space="preserve">: </w:t>
      </w:r>
      <w:r>
        <w:t>Vážený pane předsedající, dámy a pánové, budu velmi stručný, protože pravidla, o nichž zde byla řeč, jsou shodná s pravidly pro letošní rok. Je to tak, že výše příspěvku se mění až v návaznosti na změny příspěvků pro poslanecké kluby a jejich členy a Poslanecká sněmovna Parlamentu ČR zatím nezměnila pravidla hospodaření poslaneckých klubů. Pro rok 2007 není navrhována změna pravidel hospodaření senátorských klubů.</w:t>
      </w:r>
    </w:p>
    <w:p w:rsidR="001949AD" w:rsidRDefault="001949AD" w:rsidP="001949AD">
      <w:r>
        <w:tab/>
        <w:t>Dovolte, abych vás pouze seznámil s usnesením, protože rozprava v tomto bodu na jednání výboru pro hospodářství, zemědělství a dopravu nebyla.</w:t>
      </w:r>
    </w:p>
    <w:p w:rsidR="001949AD" w:rsidRDefault="001949AD" w:rsidP="001949AD">
      <w:r>
        <w:tab/>
        <w:t>Výbor pro hospodářství, zemědělství a dopravu Senátu po úvodním slovu Ing. Františka Jakuba, vedoucího Kanceláře Senátu a po rozpravě doporučuje Senátu Parlamentu ČR schválit pravidla hospodaření senátorských klubů pro rok 2007, které tvoří přílohu tohoto usnesení.</w:t>
      </w:r>
    </w:p>
    <w:p w:rsidR="001949AD" w:rsidRDefault="001949AD" w:rsidP="001949AD">
      <w:r>
        <w:tab/>
        <w:t>Žádá předsedu Senátu Parlamentu ČR, aby tento bod byl zařazen na dnešní jednání schůze Senátu. Určuje zpravodajem pro jednání v Senátu mne a pověřil mne, abych toto usnesení předložil předsedovi Senátu k zařazení tohoto bodu na nejbližší schůzi Senátu.</w:t>
      </w:r>
    </w:p>
    <w:p w:rsidR="001949AD" w:rsidRDefault="001949AD" w:rsidP="001949AD">
      <w:r>
        <w:tab/>
        <w:t>Děkuji vám za pozornost.</w:t>
      </w:r>
    </w:p>
    <w:p w:rsidR="001949AD" w:rsidRDefault="001949AD" w:rsidP="001949AD"/>
    <w:p w:rsidR="001949AD" w:rsidRDefault="001949AD" w:rsidP="001949AD">
      <w:r>
        <w:rPr>
          <w:b/>
        </w:rPr>
        <w:tab/>
      </w:r>
      <w:hyperlink r:id="rId84" w:tooltip="Informace o osobě" w:history="1">
        <w:r w:rsidRPr="008939ED">
          <w:rPr>
            <w:rStyle w:val="Hyperlink"/>
            <w:b/>
          </w:rPr>
          <w:t>Místopředseda Senátu Jiří Liška</w:t>
        </w:r>
      </w:hyperlink>
      <w:r>
        <w:rPr>
          <w:b/>
        </w:rPr>
        <w:t xml:space="preserve">: </w:t>
      </w:r>
      <w:r>
        <w:t>Děkuji, pane předsedo. Otevírám k tomuto bodu rozpravu. Hlásí se někdo do rozpravy? Nikoho nevidím, rozpravu končím. Po znělce můžeme zahájit poslední hlasování.</w:t>
      </w:r>
    </w:p>
    <w:p w:rsidR="001949AD" w:rsidRDefault="001949AD" w:rsidP="001949AD">
      <w:r>
        <w:tab/>
        <w:t xml:space="preserve">Budeme </w:t>
      </w:r>
      <w:r w:rsidRPr="00DD047B">
        <w:rPr>
          <w:b/>
        </w:rPr>
        <w:t>hlasovat o návrhu pravidel hospodaření senátorských klubů pro rok 2007</w:t>
      </w:r>
      <w:r>
        <w:t xml:space="preserve">. Zahajuji hlasování. Kdo je pro tento návrh? Kdo je proti tomuto návrhu? </w:t>
      </w:r>
    </w:p>
    <w:p w:rsidR="001949AD" w:rsidRDefault="001949AD" w:rsidP="001949AD">
      <w:r>
        <w:tab/>
        <w:t xml:space="preserve">V hlasování pořadové č. 30 registrováno 69, pro 30. </w:t>
      </w:r>
      <w:r w:rsidRPr="00DD047B">
        <w:rPr>
          <w:b/>
        </w:rPr>
        <w:t>Návrh byl schválen</w:t>
      </w:r>
      <w:r>
        <w:t>.</w:t>
      </w:r>
    </w:p>
    <w:p w:rsidR="009E718F" w:rsidRDefault="001949AD" w:rsidP="001949AD">
      <w:r>
        <w:tab/>
        <w:t xml:space="preserve">Protože jsme projednali všechny body připravené na dnešní den, přerušuji naše jednání. </w:t>
      </w:r>
    </w:p>
    <w:p w:rsidR="001949AD" w:rsidRDefault="009E718F" w:rsidP="001949AD">
      <w:r>
        <w:tab/>
      </w:r>
      <w:r w:rsidR="001949AD">
        <w:t>Z</w:t>
      </w:r>
      <w:r>
        <w:t>ítra budeme pokračovat od 10.</w:t>
      </w:r>
      <w:r w:rsidR="001949AD">
        <w:t>00 hod</w:t>
      </w:r>
      <w:r>
        <w:t>in</w:t>
      </w:r>
      <w:r w:rsidR="001949AD">
        <w:t xml:space="preserve">. Protože jsme schválili nový zasedací pořádek, </w:t>
      </w:r>
      <w:r>
        <w:t>vezměte si</w:t>
      </w:r>
      <w:r w:rsidR="001949AD">
        <w:t xml:space="preserve"> všechny věci ze svých lavic, protože zítra budeme sedět již podle dnes schváleného zasedacího pořádku. Děkuji vám a přeji vám hezký večer. Nashledanou.</w:t>
      </w:r>
    </w:p>
    <w:p w:rsidR="001949AD" w:rsidRDefault="001949AD" w:rsidP="001949AD"/>
    <w:p w:rsidR="001949AD" w:rsidRDefault="001949AD" w:rsidP="001949AD">
      <w:r>
        <w:tab/>
        <w:t>(Jednání přerušeno v 16.18 hodin.)</w:t>
      </w:r>
    </w:p>
    <w:p w:rsidR="001949AD" w:rsidRPr="008939ED" w:rsidRDefault="001949AD" w:rsidP="001949AD">
      <w:pPr>
        <w:rPr>
          <w:b/>
        </w:rPr>
      </w:pPr>
    </w:p>
    <w:p w:rsidR="001949AD" w:rsidRPr="00D15B03" w:rsidRDefault="001949AD"/>
    <w:sectPr w:rsidR="001949AD" w:rsidRPr="00D15B03">
      <w:headerReference w:type="default" r:id="rId8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E718F" w:rsidRDefault="009E718F">
      <w:r>
        <w:separator/>
      </w:r>
    </w:p>
  </w:endnote>
  <w:endnote w:type="continuationSeparator" w:id="0">
    <w:p w:rsidR="009E718F" w:rsidRDefault="009E7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E718F" w:rsidRDefault="009E718F">
      <w:r>
        <w:separator/>
      </w:r>
    </w:p>
  </w:footnote>
  <w:footnote w:type="continuationSeparator" w:id="0">
    <w:p w:rsidR="009E718F" w:rsidRDefault="009E7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E718F" w:rsidRDefault="009E718F" w:rsidP="008D43A3">
    <w:pPr>
      <w:pStyle w:val="Header"/>
      <w:jc w:val="right"/>
    </w:pPr>
    <w:r>
      <w:rPr>
        <w:rStyle w:val="PageNumber"/>
      </w:rPr>
      <w:fldChar w:fldCharType="begin"/>
    </w:r>
    <w:r>
      <w:rPr>
        <w:rStyle w:val="PageNumber"/>
      </w:rPr>
      <w:instrText xml:space="preserve"> PAGE </w:instrText>
    </w:r>
    <w:r>
      <w:rPr>
        <w:rStyle w:val="PageNumber"/>
      </w:rPr>
      <w:fldChar w:fldCharType="separate"/>
    </w:r>
    <w:r w:rsidR="00F12D8A">
      <w:rPr>
        <w:rStyle w:val="PageNumber"/>
        <w:noProof/>
      </w:rPr>
      <w:t>26</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C5BC1"/>
    <w:multiLevelType w:val="hybridMultilevel"/>
    <w:tmpl w:val="12DE3F1E"/>
    <w:lvl w:ilvl="0" w:tplc="04050001">
      <w:start w:val="1"/>
      <w:numFmt w:val="bullet"/>
      <w:lvlText w:val=""/>
      <w:lvlJc w:val="left"/>
      <w:pPr>
        <w:tabs>
          <w:tab w:val="num" w:pos="720"/>
        </w:tabs>
        <w:ind w:left="720" w:hanging="360"/>
      </w:pPr>
      <w:rPr>
        <w:rFonts w:ascii="Symbol" w:hAnsi="Symbol" w:hint="default"/>
      </w:rPr>
    </w:lvl>
    <w:lvl w:ilvl="1" w:tplc="AC6AF3EE">
      <w:numFmt w:val="bullet"/>
      <w:lvlText w:val="-"/>
      <w:lvlJc w:val="left"/>
      <w:pPr>
        <w:tabs>
          <w:tab w:val="num" w:pos="1440"/>
        </w:tabs>
        <w:ind w:left="1440" w:hanging="360"/>
      </w:pPr>
      <w:rPr>
        <w:rFonts w:ascii="Arial" w:eastAsia="Times New Roman" w:hAnsi="Arial" w:cs="Arial"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73B14"/>
    <w:multiLevelType w:val="hybridMultilevel"/>
    <w:tmpl w:val="3DB4827A"/>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D602D6"/>
    <w:multiLevelType w:val="hybridMultilevel"/>
    <w:tmpl w:val="5E3EE250"/>
    <w:lvl w:ilvl="0" w:tplc="97668958">
      <w:start w:val="14"/>
      <w:numFmt w:val="bullet"/>
      <w:lvlText w:val="-"/>
      <w:lvlJc w:val="left"/>
      <w:pPr>
        <w:tabs>
          <w:tab w:val="num" w:pos="1065"/>
        </w:tabs>
        <w:ind w:left="1065" w:hanging="360"/>
      </w:pPr>
      <w:rPr>
        <w:rFonts w:ascii="Arial" w:eastAsia="Times New Roman" w:hAnsi="Arial" w:cs="Arial" w:hint="default"/>
      </w:rPr>
    </w:lvl>
    <w:lvl w:ilvl="1" w:tplc="04050003" w:tentative="1">
      <w:start w:val="1"/>
      <w:numFmt w:val="bullet"/>
      <w:lvlText w:val="o"/>
      <w:lvlJc w:val="left"/>
      <w:pPr>
        <w:tabs>
          <w:tab w:val="num" w:pos="1785"/>
        </w:tabs>
        <w:ind w:left="1785" w:hanging="360"/>
      </w:pPr>
      <w:rPr>
        <w:rFonts w:ascii="Courier New" w:hAnsi="Courier New" w:cs="Courier New" w:hint="default"/>
      </w:rPr>
    </w:lvl>
    <w:lvl w:ilvl="2" w:tplc="04050005" w:tentative="1">
      <w:start w:val="1"/>
      <w:numFmt w:val="bullet"/>
      <w:lvlText w:val=""/>
      <w:lvlJc w:val="left"/>
      <w:pPr>
        <w:tabs>
          <w:tab w:val="num" w:pos="2505"/>
        </w:tabs>
        <w:ind w:left="2505" w:hanging="360"/>
      </w:pPr>
      <w:rPr>
        <w:rFonts w:ascii="Wingdings" w:hAnsi="Wingdings" w:hint="default"/>
      </w:rPr>
    </w:lvl>
    <w:lvl w:ilvl="3" w:tplc="04050001" w:tentative="1">
      <w:start w:val="1"/>
      <w:numFmt w:val="bullet"/>
      <w:lvlText w:val=""/>
      <w:lvlJc w:val="left"/>
      <w:pPr>
        <w:tabs>
          <w:tab w:val="num" w:pos="3225"/>
        </w:tabs>
        <w:ind w:left="3225" w:hanging="360"/>
      </w:pPr>
      <w:rPr>
        <w:rFonts w:ascii="Symbol" w:hAnsi="Symbol" w:hint="default"/>
      </w:rPr>
    </w:lvl>
    <w:lvl w:ilvl="4" w:tplc="04050003" w:tentative="1">
      <w:start w:val="1"/>
      <w:numFmt w:val="bullet"/>
      <w:lvlText w:val="o"/>
      <w:lvlJc w:val="left"/>
      <w:pPr>
        <w:tabs>
          <w:tab w:val="num" w:pos="3945"/>
        </w:tabs>
        <w:ind w:left="3945" w:hanging="360"/>
      </w:pPr>
      <w:rPr>
        <w:rFonts w:ascii="Courier New" w:hAnsi="Courier New" w:cs="Courier New" w:hint="default"/>
      </w:rPr>
    </w:lvl>
    <w:lvl w:ilvl="5" w:tplc="04050005" w:tentative="1">
      <w:start w:val="1"/>
      <w:numFmt w:val="bullet"/>
      <w:lvlText w:val=""/>
      <w:lvlJc w:val="left"/>
      <w:pPr>
        <w:tabs>
          <w:tab w:val="num" w:pos="4665"/>
        </w:tabs>
        <w:ind w:left="4665" w:hanging="360"/>
      </w:pPr>
      <w:rPr>
        <w:rFonts w:ascii="Wingdings" w:hAnsi="Wingdings" w:hint="default"/>
      </w:rPr>
    </w:lvl>
    <w:lvl w:ilvl="6" w:tplc="04050001" w:tentative="1">
      <w:start w:val="1"/>
      <w:numFmt w:val="bullet"/>
      <w:lvlText w:val=""/>
      <w:lvlJc w:val="left"/>
      <w:pPr>
        <w:tabs>
          <w:tab w:val="num" w:pos="5385"/>
        </w:tabs>
        <w:ind w:left="5385" w:hanging="360"/>
      </w:pPr>
      <w:rPr>
        <w:rFonts w:ascii="Symbol" w:hAnsi="Symbol" w:hint="default"/>
      </w:rPr>
    </w:lvl>
    <w:lvl w:ilvl="7" w:tplc="04050003" w:tentative="1">
      <w:start w:val="1"/>
      <w:numFmt w:val="bullet"/>
      <w:lvlText w:val="o"/>
      <w:lvlJc w:val="left"/>
      <w:pPr>
        <w:tabs>
          <w:tab w:val="num" w:pos="6105"/>
        </w:tabs>
        <w:ind w:left="6105" w:hanging="360"/>
      </w:pPr>
      <w:rPr>
        <w:rFonts w:ascii="Courier New" w:hAnsi="Courier New" w:cs="Courier New" w:hint="default"/>
      </w:rPr>
    </w:lvl>
    <w:lvl w:ilvl="8" w:tplc="04050005" w:tentative="1">
      <w:start w:val="1"/>
      <w:numFmt w:val="bullet"/>
      <w:lvlText w:val=""/>
      <w:lvlJc w:val="left"/>
      <w:pPr>
        <w:tabs>
          <w:tab w:val="num" w:pos="6825"/>
        </w:tabs>
        <w:ind w:left="6825" w:hanging="360"/>
      </w:pPr>
      <w:rPr>
        <w:rFonts w:ascii="Wingdings" w:hAnsi="Wingdings" w:hint="default"/>
      </w:rPr>
    </w:lvl>
  </w:abstractNum>
  <w:abstractNum w:abstractNumId="3" w15:restartNumberingAfterBreak="0">
    <w:nsid w:val="340D1C2D"/>
    <w:multiLevelType w:val="hybridMultilevel"/>
    <w:tmpl w:val="4CD29768"/>
    <w:lvl w:ilvl="0" w:tplc="2FF886D6">
      <w:start w:val="1"/>
      <w:numFmt w:val="upperRoman"/>
      <w:lvlText w:val="%1."/>
      <w:lvlJc w:val="left"/>
      <w:pPr>
        <w:tabs>
          <w:tab w:val="num" w:pos="1080"/>
        </w:tabs>
        <w:ind w:left="1080"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4AB724C3"/>
    <w:multiLevelType w:val="hybridMultilevel"/>
    <w:tmpl w:val="D10E9FCC"/>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52B825EF"/>
    <w:multiLevelType w:val="hybridMultilevel"/>
    <w:tmpl w:val="DB282490"/>
    <w:lvl w:ilvl="0" w:tplc="CE3EB770">
      <w:start w:val="1"/>
      <w:numFmt w:val="lowerLetter"/>
      <w:lvlText w:val="%1)"/>
      <w:lvlJc w:val="left"/>
      <w:pPr>
        <w:tabs>
          <w:tab w:val="num" w:pos="735"/>
        </w:tabs>
        <w:ind w:left="735" w:hanging="37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5C65582C"/>
    <w:multiLevelType w:val="hybridMultilevel"/>
    <w:tmpl w:val="93A810B6"/>
    <w:lvl w:ilvl="0" w:tplc="07A483E6">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74D427A"/>
    <w:multiLevelType w:val="hybridMultilevel"/>
    <w:tmpl w:val="87FE836A"/>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161312939">
    <w:abstractNumId w:val="7"/>
  </w:num>
  <w:num w:numId="2" w16cid:durableId="789251735">
    <w:abstractNumId w:val="3"/>
  </w:num>
  <w:num w:numId="3" w16cid:durableId="221719000">
    <w:abstractNumId w:val="6"/>
  </w:num>
  <w:num w:numId="4" w16cid:durableId="175005237">
    <w:abstractNumId w:val="0"/>
  </w:num>
  <w:num w:numId="5" w16cid:durableId="1906378084">
    <w:abstractNumId w:val="1"/>
  </w:num>
  <w:num w:numId="6" w16cid:durableId="1841235440">
    <w:abstractNumId w:val="4"/>
  </w:num>
  <w:num w:numId="7" w16cid:durableId="47262909">
    <w:abstractNumId w:val="5"/>
  </w:num>
  <w:num w:numId="8" w16cid:durableId="210072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2C09"/>
    <w:rsid w:val="000821C5"/>
    <w:rsid w:val="000971BF"/>
    <w:rsid w:val="000A527C"/>
    <w:rsid w:val="000B79CC"/>
    <w:rsid w:val="00122960"/>
    <w:rsid w:val="001351E1"/>
    <w:rsid w:val="001949AD"/>
    <w:rsid w:val="001E7ADF"/>
    <w:rsid w:val="002C188E"/>
    <w:rsid w:val="002D0041"/>
    <w:rsid w:val="00327A8F"/>
    <w:rsid w:val="003327EC"/>
    <w:rsid w:val="003675E3"/>
    <w:rsid w:val="003E5425"/>
    <w:rsid w:val="00443C12"/>
    <w:rsid w:val="004A7AEB"/>
    <w:rsid w:val="004F6335"/>
    <w:rsid w:val="00510DAE"/>
    <w:rsid w:val="00535E8F"/>
    <w:rsid w:val="005962F9"/>
    <w:rsid w:val="005F534B"/>
    <w:rsid w:val="0069231A"/>
    <w:rsid w:val="006A0D9F"/>
    <w:rsid w:val="006B68E5"/>
    <w:rsid w:val="007108A2"/>
    <w:rsid w:val="00712C09"/>
    <w:rsid w:val="00730B1E"/>
    <w:rsid w:val="00747733"/>
    <w:rsid w:val="007D51CE"/>
    <w:rsid w:val="0082568F"/>
    <w:rsid w:val="0083397D"/>
    <w:rsid w:val="008515B6"/>
    <w:rsid w:val="00853BFD"/>
    <w:rsid w:val="008605C2"/>
    <w:rsid w:val="008A638A"/>
    <w:rsid w:val="008D43A3"/>
    <w:rsid w:val="008E1C2C"/>
    <w:rsid w:val="00965888"/>
    <w:rsid w:val="00984741"/>
    <w:rsid w:val="009A4034"/>
    <w:rsid w:val="009E718F"/>
    <w:rsid w:val="00A31224"/>
    <w:rsid w:val="00A578E0"/>
    <w:rsid w:val="00A62EC9"/>
    <w:rsid w:val="00B33652"/>
    <w:rsid w:val="00B82C3A"/>
    <w:rsid w:val="00BB06C4"/>
    <w:rsid w:val="00BC7320"/>
    <w:rsid w:val="00BD52B1"/>
    <w:rsid w:val="00C55D4D"/>
    <w:rsid w:val="00C70B3B"/>
    <w:rsid w:val="00C732CB"/>
    <w:rsid w:val="00C95233"/>
    <w:rsid w:val="00C97B20"/>
    <w:rsid w:val="00CA4430"/>
    <w:rsid w:val="00CB1EB5"/>
    <w:rsid w:val="00CF471A"/>
    <w:rsid w:val="00D241C4"/>
    <w:rsid w:val="00D31C64"/>
    <w:rsid w:val="00D40F20"/>
    <w:rsid w:val="00D9398F"/>
    <w:rsid w:val="00D97492"/>
    <w:rsid w:val="00DD047B"/>
    <w:rsid w:val="00E43CB1"/>
    <w:rsid w:val="00E7271B"/>
    <w:rsid w:val="00EA68DF"/>
    <w:rsid w:val="00F024BA"/>
    <w:rsid w:val="00F1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FA902500-7C50-435B-A403-B3122F1FE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397D"/>
    <w:pPr>
      <w:jc w:val="both"/>
    </w:pPr>
    <w:rPr>
      <w:rFonts w:ascii="Arial" w:hAnsi="Arial"/>
      <w:sz w:val="24"/>
      <w:lang w:val="cs-CZ" w:eastAsia="cs-CZ"/>
    </w:rPr>
  </w:style>
  <w:style w:type="character" w:default="1" w:styleId="DefaultParagraphFont">
    <w:name w:val="Default Paragraph Font"/>
    <w:semiHidden/>
    <w:rsid w:val="0083397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83397D"/>
  </w:style>
  <w:style w:type="character" w:styleId="CommentReference">
    <w:name w:val="annotation reference"/>
    <w:basedOn w:val="DefaultParagraphFont"/>
    <w:semiHidden/>
    <w:rsid w:val="0083397D"/>
    <w:rPr>
      <w:sz w:val="16"/>
    </w:rPr>
  </w:style>
  <w:style w:type="paragraph" w:styleId="CommentText">
    <w:name w:val="annotation text"/>
    <w:basedOn w:val="Normal"/>
    <w:semiHidden/>
    <w:rsid w:val="0083397D"/>
  </w:style>
  <w:style w:type="character" w:customStyle="1" w:styleId="Skryt">
    <w:name w:val="Skryté"/>
    <w:basedOn w:val="DefaultParagraphFont"/>
    <w:rsid w:val="0083397D"/>
    <w:rPr>
      <w:vanish w:val="0"/>
      <w:color w:val="FF0000"/>
    </w:rPr>
  </w:style>
  <w:style w:type="character" w:styleId="Hyperlink">
    <w:name w:val="Hyperlink"/>
    <w:basedOn w:val="DefaultParagraphFont"/>
    <w:rsid w:val="0083397D"/>
    <w:rPr>
      <w:color w:val="0000FF"/>
      <w:u w:val="single"/>
    </w:rPr>
  </w:style>
  <w:style w:type="character" w:styleId="FollowedHyperlink">
    <w:name w:val="FollowedHyperlink"/>
    <w:basedOn w:val="DefaultParagraphFont"/>
    <w:rsid w:val="0083397D"/>
    <w:rPr>
      <w:color w:val="800080"/>
      <w:u w:val="single"/>
    </w:rPr>
  </w:style>
  <w:style w:type="paragraph" w:styleId="Header">
    <w:name w:val="header"/>
    <w:basedOn w:val="Normal"/>
    <w:rsid w:val="008D43A3"/>
    <w:pPr>
      <w:tabs>
        <w:tab w:val="center" w:pos="4536"/>
        <w:tab w:val="right" w:pos="9072"/>
      </w:tabs>
    </w:pPr>
  </w:style>
  <w:style w:type="paragraph" w:styleId="Footer">
    <w:name w:val="footer"/>
    <w:basedOn w:val="Normal"/>
    <w:rsid w:val="008D43A3"/>
    <w:pPr>
      <w:tabs>
        <w:tab w:val="center" w:pos="4536"/>
        <w:tab w:val="right" w:pos="9072"/>
      </w:tabs>
    </w:pPr>
  </w:style>
  <w:style w:type="character" w:styleId="PageNumber">
    <w:name w:val="page number"/>
    <w:basedOn w:val="DefaultParagraphFont"/>
    <w:rsid w:val="008D43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28968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29.11.2006&amp;par_3=34" TargetMode="External"/><Relationship Id="rId21" Type="http://schemas.openxmlformats.org/officeDocument/2006/relationships/hyperlink" Target="http://www.senat.cz/senatori/index.php?lng=cz&amp;ke_dni=29.11.2006&amp;par_3=34" TargetMode="External"/><Relationship Id="rId42" Type="http://schemas.openxmlformats.org/officeDocument/2006/relationships/hyperlink" Target="http://www.senat.cz/senatori/index.php?lng=cz&amp;ke_dni=29.11.2006&amp;par_3=24" TargetMode="External"/><Relationship Id="rId47" Type="http://schemas.openxmlformats.org/officeDocument/2006/relationships/hyperlink" Target="http://www.senat.cz/senatori/index.php?lng=cz&amp;ke_dni=29.11.2006&amp;par_3=44" TargetMode="External"/><Relationship Id="rId63" Type="http://schemas.openxmlformats.org/officeDocument/2006/relationships/hyperlink" Target="http://www.senat.cz/senatori/index.php?lng=cz&amp;ke_dni=29.11.2006&amp;par_3=44" TargetMode="External"/><Relationship Id="rId68" Type="http://schemas.openxmlformats.org/officeDocument/2006/relationships/hyperlink" Target="http://www.senat.cz/senatori/index.php?lng=cz&amp;ke_dni=29.11.2006&amp;par_3=24" TargetMode="External"/><Relationship Id="rId84" Type="http://schemas.openxmlformats.org/officeDocument/2006/relationships/hyperlink" Target="http://www.senat.cz/senatori/index.php?lng=cz&amp;ke_dni=29.11.2006&amp;par_3=37" TargetMode="External"/><Relationship Id="rId16" Type="http://schemas.openxmlformats.org/officeDocument/2006/relationships/hyperlink" Target="http://www.senat.cz/senatori/index.php?lng=cz&amp;ke_dni=29.11.2006&amp;par_3=34" TargetMode="External"/><Relationship Id="rId11" Type="http://schemas.openxmlformats.org/officeDocument/2006/relationships/hyperlink" Target="http://www.senat.cz/senatori/index.php?lng=cz&amp;ke_dni=29.11.2006&amp;par_3=34" TargetMode="External"/><Relationship Id="rId32" Type="http://schemas.openxmlformats.org/officeDocument/2006/relationships/hyperlink" Target="http://www.senat.cz/senatori/index.php?lng=cz&amp;ke_dni=29.11.2006&amp;par_3=34" TargetMode="External"/><Relationship Id="rId37" Type="http://schemas.openxmlformats.org/officeDocument/2006/relationships/hyperlink" Target="http://www.senat.cz/senatori/index.php?lng=cz&amp;ke_dni=29.11.2006&amp;par_3=34" TargetMode="External"/><Relationship Id="rId53" Type="http://schemas.openxmlformats.org/officeDocument/2006/relationships/hyperlink" Target="http://www.senat.cz/senatori/index.php?lng=cz&amp;ke_dni=29.11.2006&amp;par_3=44" TargetMode="External"/><Relationship Id="rId58" Type="http://schemas.openxmlformats.org/officeDocument/2006/relationships/hyperlink" Target="http://www.senat.cz/senatori/index.php?lng=cz&amp;ke_dni=29.11.2006&amp;par_3=24" TargetMode="External"/><Relationship Id="rId74" Type="http://schemas.openxmlformats.org/officeDocument/2006/relationships/hyperlink" Target="http://www.senat.cz/senatori/index.php?lng=cz&amp;ke_dni=29.11.2006&amp;par_3=24" TargetMode="External"/><Relationship Id="rId79" Type="http://schemas.openxmlformats.org/officeDocument/2006/relationships/hyperlink" Target="http://www.senat.cz/senatori/index.php?lng=cz&amp;ke_dni=29.11.2006&amp;par_3=24" TargetMode="External"/><Relationship Id="rId5" Type="http://schemas.openxmlformats.org/officeDocument/2006/relationships/footnotes" Target="footnotes.xml"/><Relationship Id="rId19" Type="http://schemas.openxmlformats.org/officeDocument/2006/relationships/hyperlink" Target="http://www.senat.cz/senatori/index.php?lng=cz&amp;ke_dni=29.11.2006&amp;par_3=24" TargetMode="External"/><Relationship Id="rId14" Type="http://schemas.openxmlformats.org/officeDocument/2006/relationships/hyperlink" Target="http://www.senat.cz/senatori/index.php?lng=cz&amp;ke_dni=29.11.2006&amp;par_3=34" TargetMode="External"/><Relationship Id="rId22" Type="http://schemas.openxmlformats.org/officeDocument/2006/relationships/hyperlink" Target="http://www.senat.cz/senatori/index.php?lng=cz&amp;ke_dni=29.11.2006&amp;par_3=24" TargetMode="External"/><Relationship Id="rId27" Type="http://schemas.openxmlformats.org/officeDocument/2006/relationships/hyperlink" Target="http://www.senat.cz/senatori/index.php?lng=cz&amp;ke_dni=29.11.2006&amp;par_3=150" TargetMode="External"/><Relationship Id="rId30" Type="http://schemas.openxmlformats.org/officeDocument/2006/relationships/hyperlink" Target="http://www.senat.cz/senatori/index.php?lng=cz&amp;ke_dni=29.11.2006&amp;par_3=34" TargetMode="External"/><Relationship Id="rId35" Type="http://schemas.openxmlformats.org/officeDocument/2006/relationships/hyperlink" Target="http://www.senat.cz/senatori/index.php?lng=cz&amp;ke_dni=29.11.2006&amp;par_3=24" TargetMode="External"/><Relationship Id="rId43" Type="http://schemas.openxmlformats.org/officeDocument/2006/relationships/hyperlink" Target="http://www.senat.cz/senatori/index.php?lng=cz&amp;ke_dni=29.11.2006&amp;par_3=34" TargetMode="External"/><Relationship Id="rId48" Type="http://schemas.openxmlformats.org/officeDocument/2006/relationships/hyperlink" Target="http://www.senat.cz/senatori/index.php?lng=cz&amp;ke_dni=29.11.2006&amp;par_3=30" TargetMode="External"/><Relationship Id="rId56" Type="http://schemas.openxmlformats.org/officeDocument/2006/relationships/hyperlink" Target="http://www.senat.cz/senatori/index.php?lng=cz&amp;ke_dni=29.11.2006&amp;par_3=24" TargetMode="External"/><Relationship Id="rId64" Type="http://schemas.openxmlformats.org/officeDocument/2006/relationships/hyperlink" Target="http://www.senat.cz/senatori/index.php?lng=cz&amp;ke_dni=29.11.2006&amp;par_3=147" TargetMode="External"/><Relationship Id="rId69" Type="http://schemas.openxmlformats.org/officeDocument/2006/relationships/hyperlink" Target="http://www.senat.cz/senatori/index.php?lng=cz&amp;ke_dni=29.11.2006&amp;par_3=44" TargetMode="External"/><Relationship Id="rId77" Type="http://schemas.openxmlformats.org/officeDocument/2006/relationships/hyperlink" Target="http://www.senat.cz/senatori/index.php?lng=cz&amp;ke_dni=29.11.2006&amp;par_3=24" TargetMode="External"/><Relationship Id="rId8" Type="http://schemas.openxmlformats.org/officeDocument/2006/relationships/hyperlink" Target="http://www.senat.cz/senatori/index.php?lng=cz&amp;ke_dni=29.11.2006&amp;par_3=30" TargetMode="External"/><Relationship Id="rId51" Type="http://schemas.openxmlformats.org/officeDocument/2006/relationships/hyperlink" Target="http://www.senat.cz/senatori/index.php?lng=cz&amp;ke_dni=29.11.2006&amp;par_3=44" TargetMode="External"/><Relationship Id="rId72" Type="http://schemas.openxmlformats.org/officeDocument/2006/relationships/hyperlink" Target="http://www.senat.cz/senatori/index.php?lng=cz&amp;ke_dni=29.11.2006&amp;par_3=24" TargetMode="External"/><Relationship Id="rId80" Type="http://schemas.openxmlformats.org/officeDocument/2006/relationships/hyperlink" Target="http://www.senat.cz/senatori/index.php?lng=cz&amp;ke_dni=29.11.2006&amp;par_3=37"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senat.cz/senatori/index.php?lng=cz&amp;ke_dni=29.11.2006&amp;par_3=202" TargetMode="External"/><Relationship Id="rId17" Type="http://schemas.openxmlformats.org/officeDocument/2006/relationships/hyperlink" Target="http://www.senat.cz/senatori/index.php?lng=cz&amp;ke_dni=29.11.2006&amp;par_3=24" TargetMode="External"/><Relationship Id="rId25" Type="http://schemas.openxmlformats.org/officeDocument/2006/relationships/hyperlink" Target="http://www.senat.cz/senatori/index.php?lng=cz&amp;ke_dni=29.11.2006&amp;par_3=24" TargetMode="External"/><Relationship Id="rId33" Type="http://schemas.openxmlformats.org/officeDocument/2006/relationships/hyperlink" Target="http://www.senat.cz/senatori/index.php?lng=cz&amp;ke_dni=29.11.2006&amp;par_3=168" TargetMode="External"/><Relationship Id="rId38" Type="http://schemas.openxmlformats.org/officeDocument/2006/relationships/hyperlink" Target="http://www.senat.cz/senatori/index.php?lng=cz&amp;ke_dni=29.11.2006&amp;par_3=24" TargetMode="External"/><Relationship Id="rId46" Type="http://schemas.openxmlformats.org/officeDocument/2006/relationships/hyperlink" Target="http://www.senat.cz/senatori/index.php?lng=cz&amp;ke_dni=29.11.2006&amp;par_3=44" TargetMode="External"/><Relationship Id="rId59" Type="http://schemas.openxmlformats.org/officeDocument/2006/relationships/hyperlink" Target="http://www.senat.cz/senatori/index.php?lng=cz&amp;ke_dni=29.11.2006&amp;par_3=44" TargetMode="External"/><Relationship Id="rId67" Type="http://schemas.openxmlformats.org/officeDocument/2006/relationships/hyperlink" Target="http://www.senat.cz/senatori/index.php?lng=cz&amp;ke_dni=29.11.2006&amp;par_3=44" TargetMode="External"/><Relationship Id="rId20" Type="http://schemas.openxmlformats.org/officeDocument/2006/relationships/hyperlink" Target="http://www.senat.cz/senatori/index.php?lng=cz&amp;ke_dni=29.11.2006&amp;par_3=34" TargetMode="External"/><Relationship Id="rId41" Type="http://schemas.openxmlformats.org/officeDocument/2006/relationships/hyperlink" Target="http://www.senat.cz/senatori/index.php?lng=cz&amp;ke_dni=29.11.2006&amp;par_3=34" TargetMode="External"/><Relationship Id="rId54" Type="http://schemas.openxmlformats.org/officeDocument/2006/relationships/hyperlink" Target="http://www.senat.cz/senatori/index.php?lng=cz&amp;ke_dni=29.11.2006&amp;par_3=163" TargetMode="External"/><Relationship Id="rId62" Type="http://schemas.openxmlformats.org/officeDocument/2006/relationships/hyperlink" Target="http://www.senat.cz/senatori/index.php?lng=cz&amp;ke_dni=29.11.2006&amp;par_3=138" TargetMode="External"/><Relationship Id="rId70" Type="http://schemas.openxmlformats.org/officeDocument/2006/relationships/hyperlink" Target="http://www.senat.cz/senatori/index.php?lng=cz&amp;ke_dni=29.11.2006&amp;par_3=63" TargetMode="External"/><Relationship Id="rId75" Type="http://schemas.openxmlformats.org/officeDocument/2006/relationships/hyperlink" Target="http://www.senat.cz/senatori/index.php?lng=cz&amp;ke_dni=29.11.2006&amp;par_3=44" TargetMode="External"/><Relationship Id="rId83" Type="http://schemas.openxmlformats.org/officeDocument/2006/relationships/hyperlink" Target="http://www.senat.cz/senatori/index.php?lng=cz&amp;ke_dni=29.11.2006&amp;par_3=138"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29.11.2006&amp;par_3=24" TargetMode="External"/><Relationship Id="rId23" Type="http://schemas.openxmlformats.org/officeDocument/2006/relationships/hyperlink" Target="http://www.senat.cz/senatori/index.php?lng=cz&amp;ke_dni=29.11.2006&amp;par_3=34" TargetMode="External"/><Relationship Id="rId28" Type="http://schemas.openxmlformats.org/officeDocument/2006/relationships/hyperlink" Target="http://www.senat.cz/senatori/index.php?lng=cz&amp;ke_dni=29.11.2006&amp;par_3=34" TargetMode="External"/><Relationship Id="rId36" Type="http://schemas.openxmlformats.org/officeDocument/2006/relationships/hyperlink" Target="http://www.senat.cz/senatori/index.php?lng=cz&amp;ke_dni=29.11.2006&amp;par_3=34" TargetMode="External"/><Relationship Id="rId49" Type="http://schemas.openxmlformats.org/officeDocument/2006/relationships/hyperlink" Target="http://www.senat.cz/senatori/index.php?lng=cz&amp;ke_dni=29.11.2006&amp;par_3=44" TargetMode="External"/><Relationship Id="rId57" Type="http://schemas.openxmlformats.org/officeDocument/2006/relationships/hyperlink" Target="http://www.senat.cz/senatori/index.php?lng=cz&amp;ke_dni=29.11.2006&amp;par_3=44" TargetMode="External"/><Relationship Id="rId10" Type="http://schemas.openxmlformats.org/officeDocument/2006/relationships/hyperlink" Target="http://www.senat.cz/senatori/index.php?lng=cz&amp;ke_dni=29.11.2006&amp;par_3=30" TargetMode="External"/><Relationship Id="rId31" Type="http://schemas.openxmlformats.org/officeDocument/2006/relationships/hyperlink" Target="http://www.senat.cz/senatori/index.php?lng=cz&amp;ke_dni=29.11.2006&amp;par_3=44" TargetMode="External"/><Relationship Id="rId44" Type="http://schemas.openxmlformats.org/officeDocument/2006/relationships/hyperlink" Target="http://www.senat.cz/senatori/index.php?lng=cz&amp;ke_dni=29.11.2006&amp;par_3=44" TargetMode="External"/><Relationship Id="rId52" Type="http://schemas.openxmlformats.org/officeDocument/2006/relationships/hyperlink" Target="http://www.senat.cz/senatori/index.php?lng=cz&amp;ke_dni=29.11.2006&amp;par_3=144" TargetMode="External"/><Relationship Id="rId60" Type="http://schemas.openxmlformats.org/officeDocument/2006/relationships/hyperlink" Target="http://www.senat.cz/senatori/index.php?lng=cz&amp;ke_dni=29.11.2006&amp;par_3=13" TargetMode="External"/><Relationship Id="rId65" Type="http://schemas.openxmlformats.org/officeDocument/2006/relationships/hyperlink" Target="http://www.senat.cz/senatori/index.php?lng=cz&amp;ke_dni=29.11.2006&amp;par_3=44" TargetMode="External"/><Relationship Id="rId73" Type="http://schemas.openxmlformats.org/officeDocument/2006/relationships/hyperlink" Target="http://www.senat.cz/senatori/index.php?lng=cz&amp;ke_dni=29.11.2006&amp;par_3=44" TargetMode="External"/><Relationship Id="rId78" Type="http://schemas.openxmlformats.org/officeDocument/2006/relationships/hyperlink" Target="http://www.senat.cz/senatori/index.php?lng=cz&amp;ke_dni=29.11.2006&amp;par_3=37" TargetMode="External"/><Relationship Id="rId81" Type="http://schemas.openxmlformats.org/officeDocument/2006/relationships/hyperlink" Target="http://www.senat.cz/senatori/index.php?lng=cz&amp;ke_dni=29.11.2006&amp;par_3=24"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nat.cz/senatori/index.php?lng=cz&amp;ke_dni=29.11.2006&amp;par_3=34" TargetMode="External"/><Relationship Id="rId13" Type="http://schemas.openxmlformats.org/officeDocument/2006/relationships/hyperlink" Target="http://www.senat.cz/senatori/index.php?lng=cz&amp;ke_dni=29.11.2006&amp;par_3=34" TargetMode="External"/><Relationship Id="rId18" Type="http://schemas.openxmlformats.org/officeDocument/2006/relationships/hyperlink" Target="http://www.senat.cz/senatori/index.php?lng=cz&amp;ke_dni=29.11.2006&amp;par_3=34" TargetMode="External"/><Relationship Id="rId39" Type="http://schemas.openxmlformats.org/officeDocument/2006/relationships/hyperlink" Target="http://www.senat.cz/senatori/index.php?lng=cz&amp;ke_dni=29.11.2006&amp;par_3=34" TargetMode="External"/><Relationship Id="rId34" Type="http://schemas.openxmlformats.org/officeDocument/2006/relationships/hyperlink" Target="http://www.senat.cz/senatori/index.php?lng=cz&amp;ke_dni=29.11.2006&amp;par_3=34" TargetMode="External"/><Relationship Id="rId50" Type="http://schemas.openxmlformats.org/officeDocument/2006/relationships/hyperlink" Target="http://www.senat.cz/senatori/index.php?lng=cz&amp;ke_dni=29.11.2006&amp;par_3=112" TargetMode="External"/><Relationship Id="rId55" Type="http://schemas.openxmlformats.org/officeDocument/2006/relationships/hyperlink" Target="http://www.senat.cz/senatori/index.php?lng=cz&amp;ke_dni=29.11.2006&amp;par_3=44" TargetMode="External"/><Relationship Id="rId76" Type="http://schemas.openxmlformats.org/officeDocument/2006/relationships/hyperlink" Target="http://www.senat.cz/senatori/index.php?lng=cz&amp;ke_dni=29.11.2006&amp;par_3=37" TargetMode="External"/><Relationship Id="rId7" Type="http://schemas.openxmlformats.org/officeDocument/2006/relationships/hyperlink" Target="http://www.senat.cz/senatori/index.php?lng=cz&amp;ke_dni=29.11.2006&amp;par_3=34" TargetMode="External"/><Relationship Id="rId71" Type="http://schemas.openxmlformats.org/officeDocument/2006/relationships/hyperlink" Target="http://www.senat.cz/senatori/index.php?lng=cz&amp;ke_dni=29.11.2006&amp;par_3=44" TargetMode="External"/><Relationship Id="rId2" Type="http://schemas.openxmlformats.org/officeDocument/2006/relationships/styles" Target="styles.xml"/><Relationship Id="rId29" Type="http://schemas.openxmlformats.org/officeDocument/2006/relationships/hyperlink" Target="http://www.senat.cz/senatori/index.php?lng=cz&amp;ke_dni=29.11.2006&amp;par_3=37" TargetMode="External"/><Relationship Id="rId24" Type="http://schemas.openxmlformats.org/officeDocument/2006/relationships/hyperlink" Target="http://www.senat.cz/senatori/index.php?lng=cz&amp;ke_dni=29.11.2006&amp;par_3=34" TargetMode="External"/><Relationship Id="rId40" Type="http://schemas.openxmlformats.org/officeDocument/2006/relationships/hyperlink" Target="http://www.senat.cz/senatori/index.php?lng=cz&amp;ke_dni=29.11.2006&amp;par_3=24" TargetMode="External"/><Relationship Id="rId45" Type="http://schemas.openxmlformats.org/officeDocument/2006/relationships/hyperlink" Target="http://www.senat.cz/senatori/index.php?lng=cz&amp;ke_dni=29.11.2006&amp;par_3=24" TargetMode="External"/><Relationship Id="rId66" Type="http://schemas.openxmlformats.org/officeDocument/2006/relationships/hyperlink" Target="http://www.senat.cz/senatori/index.php?lng=cz&amp;ke_dni=29.11.2006&amp;par_3=24" TargetMode="External"/><Relationship Id="rId87" Type="http://schemas.openxmlformats.org/officeDocument/2006/relationships/theme" Target="theme/theme1.xml"/><Relationship Id="rId61" Type="http://schemas.openxmlformats.org/officeDocument/2006/relationships/hyperlink" Target="http://www.senat.cz/senatori/index.php?lng=cz&amp;ke_dni=29.11.2006&amp;par_3=44" TargetMode="External"/><Relationship Id="rId82" Type="http://schemas.openxmlformats.org/officeDocument/2006/relationships/hyperlink" Target="http://www.senat.cz/senatori/index.php?lng=cz&amp;ke_dni=29.11.2006&amp;par_3=3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12155</Words>
  <Characters>69286</Characters>
  <Application>Microsoft Office Word</Application>
  <DocSecurity>0</DocSecurity>
  <Lines>577</Lines>
  <Paragraphs>162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81279</CharactersWithSpaces>
  <SharedDoc>false</SharedDoc>
  <HLinks>
    <vt:vector size="468" baseType="variant">
      <vt:variant>
        <vt:i4>6422570</vt:i4>
      </vt:variant>
      <vt:variant>
        <vt:i4>231</vt:i4>
      </vt:variant>
      <vt:variant>
        <vt:i4>0</vt:i4>
      </vt:variant>
      <vt:variant>
        <vt:i4>5</vt:i4>
      </vt:variant>
      <vt:variant>
        <vt:lpwstr>http://www.senat.cz/senatori/index.php?lng=cz&amp;ke_dni=29.11.2006&amp;par_3=37</vt:lpwstr>
      </vt:variant>
      <vt:variant>
        <vt:lpwstr/>
      </vt:variant>
      <vt:variant>
        <vt:i4>6684712</vt:i4>
      </vt:variant>
      <vt:variant>
        <vt:i4>228</vt:i4>
      </vt:variant>
      <vt:variant>
        <vt:i4>0</vt:i4>
      </vt:variant>
      <vt:variant>
        <vt:i4>5</vt:i4>
      </vt:variant>
      <vt:variant>
        <vt:lpwstr>http://www.senat.cz/senatori/index.php?lng=cz&amp;ke_dni=29.11.2006&amp;par_3=138</vt:lpwstr>
      </vt:variant>
      <vt:variant>
        <vt:lpwstr/>
      </vt:variant>
      <vt:variant>
        <vt:i4>6422570</vt:i4>
      </vt:variant>
      <vt:variant>
        <vt:i4>225</vt:i4>
      </vt:variant>
      <vt:variant>
        <vt:i4>0</vt:i4>
      </vt:variant>
      <vt:variant>
        <vt:i4>5</vt:i4>
      </vt:variant>
      <vt:variant>
        <vt:lpwstr>http://www.senat.cz/senatori/index.php?lng=cz&amp;ke_dni=29.11.2006&amp;par_3=37</vt:lpwstr>
      </vt:variant>
      <vt:variant>
        <vt:lpwstr/>
      </vt:variant>
      <vt:variant>
        <vt:i4>6357035</vt:i4>
      </vt:variant>
      <vt:variant>
        <vt:i4>222</vt:i4>
      </vt:variant>
      <vt:variant>
        <vt:i4>0</vt:i4>
      </vt:variant>
      <vt:variant>
        <vt:i4>5</vt:i4>
      </vt:variant>
      <vt:variant>
        <vt:lpwstr>http://www.senat.cz/senatori/index.php?lng=cz&amp;ke_dni=29.11.2006&amp;par_3=24</vt:lpwstr>
      </vt:variant>
      <vt:variant>
        <vt:lpwstr/>
      </vt:variant>
      <vt:variant>
        <vt:i4>6422570</vt:i4>
      </vt:variant>
      <vt:variant>
        <vt:i4>219</vt:i4>
      </vt:variant>
      <vt:variant>
        <vt:i4>0</vt:i4>
      </vt:variant>
      <vt:variant>
        <vt:i4>5</vt:i4>
      </vt:variant>
      <vt:variant>
        <vt:lpwstr>http://www.senat.cz/senatori/index.php?lng=cz&amp;ke_dni=29.11.2006&amp;par_3=37</vt:lpwstr>
      </vt:variant>
      <vt:variant>
        <vt:lpwstr/>
      </vt:variant>
      <vt:variant>
        <vt:i4>6357035</vt:i4>
      </vt:variant>
      <vt:variant>
        <vt:i4>216</vt:i4>
      </vt:variant>
      <vt:variant>
        <vt:i4>0</vt:i4>
      </vt:variant>
      <vt:variant>
        <vt:i4>5</vt:i4>
      </vt:variant>
      <vt:variant>
        <vt:lpwstr>http://www.senat.cz/senatori/index.php?lng=cz&amp;ke_dni=29.11.2006&amp;par_3=24</vt:lpwstr>
      </vt:variant>
      <vt:variant>
        <vt:lpwstr/>
      </vt:variant>
      <vt:variant>
        <vt:i4>6422570</vt:i4>
      </vt:variant>
      <vt:variant>
        <vt:i4>213</vt:i4>
      </vt:variant>
      <vt:variant>
        <vt:i4>0</vt:i4>
      </vt:variant>
      <vt:variant>
        <vt:i4>5</vt:i4>
      </vt:variant>
      <vt:variant>
        <vt:lpwstr>http://www.senat.cz/senatori/index.php?lng=cz&amp;ke_dni=29.11.2006&amp;par_3=37</vt:lpwstr>
      </vt:variant>
      <vt:variant>
        <vt:lpwstr/>
      </vt:variant>
      <vt:variant>
        <vt:i4>6357035</vt:i4>
      </vt:variant>
      <vt:variant>
        <vt:i4>210</vt:i4>
      </vt:variant>
      <vt:variant>
        <vt:i4>0</vt:i4>
      </vt:variant>
      <vt:variant>
        <vt:i4>5</vt:i4>
      </vt:variant>
      <vt:variant>
        <vt:lpwstr>http://www.senat.cz/senatori/index.php?lng=cz&amp;ke_dni=29.11.2006&amp;par_3=24</vt:lpwstr>
      </vt:variant>
      <vt:variant>
        <vt:lpwstr/>
      </vt:variant>
      <vt:variant>
        <vt:i4>6422570</vt:i4>
      </vt:variant>
      <vt:variant>
        <vt:i4>207</vt:i4>
      </vt:variant>
      <vt:variant>
        <vt:i4>0</vt:i4>
      </vt:variant>
      <vt:variant>
        <vt:i4>5</vt:i4>
      </vt:variant>
      <vt:variant>
        <vt:lpwstr>http://www.senat.cz/senatori/index.php?lng=cz&amp;ke_dni=29.11.2006&amp;par_3=37</vt:lpwstr>
      </vt:variant>
      <vt:variant>
        <vt:lpwstr/>
      </vt:variant>
      <vt:variant>
        <vt:i4>6357037</vt:i4>
      </vt:variant>
      <vt:variant>
        <vt:i4>204</vt:i4>
      </vt:variant>
      <vt:variant>
        <vt:i4>0</vt:i4>
      </vt:variant>
      <vt:variant>
        <vt:i4>5</vt:i4>
      </vt:variant>
      <vt:variant>
        <vt:lpwstr>http://www.senat.cz/senatori/index.php?lng=cz&amp;ke_dni=29.11.2006&amp;par_3=44</vt:lpwstr>
      </vt:variant>
      <vt:variant>
        <vt:lpwstr/>
      </vt:variant>
      <vt:variant>
        <vt:i4>6357035</vt:i4>
      </vt:variant>
      <vt:variant>
        <vt:i4>201</vt:i4>
      </vt:variant>
      <vt:variant>
        <vt:i4>0</vt:i4>
      </vt:variant>
      <vt:variant>
        <vt:i4>5</vt:i4>
      </vt:variant>
      <vt:variant>
        <vt:lpwstr>http://www.senat.cz/senatori/index.php?lng=cz&amp;ke_dni=29.11.2006&amp;par_3=24</vt:lpwstr>
      </vt:variant>
      <vt:variant>
        <vt:lpwstr/>
      </vt:variant>
      <vt:variant>
        <vt:i4>6357037</vt:i4>
      </vt:variant>
      <vt:variant>
        <vt:i4>198</vt:i4>
      </vt:variant>
      <vt:variant>
        <vt:i4>0</vt:i4>
      </vt:variant>
      <vt:variant>
        <vt:i4>5</vt:i4>
      </vt:variant>
      <vt:variant>
        <vt:lpwstr>http://www.senat.cz/senatori/index.php?lng=cz&amp;ke_dni=29.11.2006&amp;par_3=44</vt:lpwstr>
      </vt:variant>
      <vt:variant>
        <vt:lpwstr/>
      </vt:variant>
      <vt:variant>
        <vt:i4>6357035</vt:i4>
      </vt:variant>
      <vt:variant>
        <vt:i4>195</vt:i4>
      </vt:variant>
      <vt:variant>
        <vt:i4>0</vt:i4>
      </vt:variant>
      <vt:variant>
        <vt:i4>5</vt:i4>
      </vt:variant>
      <vt:variant>
        <vt:lpwstr>http://www.senat.cz/senatori/index.php?lng=cz&amp;ke_dni=29.11.2006&amp;par_3=24</vt:lpwstr>
      </vt:variant>
      <vt:variant>
        <vt:lpwstr/>
      </vt:variant>
      <vt:variant>
        <vt:i4>6357037</vt:i4>
      </vt:variant>
      <vt:variant>
        <vt:i4>192</vt:i4>
      </vt:variant>
      <vt:variant>
        <vt:i4>0</vt:i4>
      </vt:variant>
      <vt:variant>
        <vt:i4>5</vt:i4>
      </vt:variant>
      <vt:variant>
        <vt:lpwstr>http://www.senat.cz/senatori/index.php?lng=cz&amp;ke_dni=29.11.2006&amp;par_3=44</vt:lpwstr>
      </vt:variant>
      <vt:variant>
        <vt:lpwstr/>
      </vt:variant>
      <vt:variant>
        <vt:i4>6684719</vt:i4>
      </vt:variant>
      <vt:variant>
        <vt:i4>189</vt:i4>
      </vt:variant>
      <vt:variant>
        <vt:i4>0</vt:i4>
      </vt:variant>
      <vt:variant>
        <vt:i4>5</vt:i4>
      </vt:variant>
      <vt:variant>
        <vt:lpwstr>http://www.senat.cz/senatori/index.php?lng=cz&amp;ke_dni=29.11.2006&amp;par_3=63</vt:lpwstr>
      </vt:variant>
      <vt:variant>
        <vt:lpwstr/>
      </vt:variant>
      <vt:variant>
        <vt:i4>6357037</vt:i4>
      </vt:variant>
      <vt:variant>
        <vt:i4>186</vt:i4>
      </vt:variant>
      <vt:variant>
        <vt:i4>0</vt:i4>
      </vt:variant>
      <vt:variant>
        <vt:i4>5</vt:i4>
      </vt:variant>
      <vt:variant>
        <vt:lpwstr>http://www.senat.cz/senatori/index.php?lng=cz&amp;ke_dni=29.11.2006&amp;par_3=44</vt:lpwstr>
      </vt:variant>
      <vt:variant>
        <vt:lpwstr/>
      </vt:variant>
      <vt:variant>
        <vt:i4>6357035</vt:i4>
      </vt:variant>
      <vt:variant>
        <vt:i4>183</vt:i4>
      </vt:variant>
      <vt:variant>
        <vt:i4>0</vt:i4>
      </vt:variant>
      <vt:variant>
        <vt:i4>5</vt:i4>
      </vt:variant>
      <vt:variant>
        <vt:lpwstr>http://www.senat.cz/senatori/index.php?lng=cz&amp;ke_dni=29.11.2006&amp;par_3=24</vt:lpwstr>
      </vt:variant>
      <vt:variant>
        <vt:lpwstr/>
      </vt:variant>
      <vt:variant>
        <vt:i4>6357037</vt:i4>
      </vt:variant>
      <vt:variant>
        <vt:i4>180</vt:i4>
      </vt:variant>
      <vt:variant>
        <vt:i4>0</vt:i4>
      </vt:variant>
      <vt:variant>
        <vt:i4>5</vt:i4>
      </vt:variant>
      <vt:variant>
        <vt:lpwstr>http://www.senat.cz/senatori/index.php?lng=cz&amp;ke_dni=29.11.2006&amp;par_3=44</vt:lpwstr>
      </vt:variant>
      <vt:variant>
        <vt:lpwstr/>
      </vt:variant>
      <vt:variant>
        <vt:i4>6357035</vt:i4>
      </vt:variant>
      <vt:variant>
        <vt:i4>177</vt:i4>
      </vt:variant>
      <vt:variant>
        <vt:i4>0</vt:i4>
      </vt:variant>
      <vt:variant>
        <vt:i4>5</vt:i4>
      </vt:variant>
      <vt:variant>
        <vt:lpwstr>http://www.senat.cz/senatori/index.php?lng=cz&amp;ke_dni=29.11.2006&amp;par_3=24</vt:lpwstr>
      </vt:variant>
      <vt:variant>
        <vt:lpwstr/>
      </vt:variant>
      <vt:variant>
        <vt:i4>6357037</vt:i4>
      </vt:variant>
      <vt:variant>
        <vt:i4>174</vt:i4>
      </vt:variant>
      <vt:variant>
        <vt:i4>0</vt:i4>
      </vt:variant>
      <vt:variant>
        <vt:i4>5</vt:i4>
      </vt:variant>
      <vt:variant>
        <vt:lpwstr>http://www.senat.cz/senatori/index.php?lng=cz&amp;ke_dni=29.11.2006&amp;par_3=44</vt:lpwstr>
      </vt:variant>
      <vt:variant>
        <vt:lpwstr/>
      </vt:variant>
      <vt:variant>
        <vt:i4>6357032</vt:i4>
      </vt:variant>
      <vt:variant>
        <vt:i4>171</vt:i4>
      </vt:variant>
      <vt:variant>
        <vt:i4>0</vt:i4>
      </vt:variant>
      <vt:variant>
        <vt:i4>5</vt:i4>
      </vt:variant>
      <vt:variant>
        <vt:lpwstr>http://www.senat.cz/senatori/index.php?lng=cz&amp;ke_dni=29.11.2006&amp;par_3=147</vt:lpwstr>
      </vt:variant>
      <vt:variant>
        <vt:lpwstr/>
      </vt:variant>
      <vt:variant>
        <vt:i4>6357037</vt:i4>
      </vt:variant>
      <vt:variant>
        <vt:i4>168</vt:i4>
      </vt:variant>
      <vt:variant>
        <vt:i4>0</vt:i4>
      </vt:variant>
      <vt:variant>
        <vt:i4>5</vt:i4>
      </vt:variant>
      <vt:variant>
        <vt:lpwstr>http://www.senat.cz/senatori/index.php?lng=cz&amp;ke_dni=29.11.2006&amp;par_3=44</vt:lpwstr>
      </vt:variant>
      <vt:variant>
        <vt:lpwstr/>
      </vt:variant>
      <vt:variant>
        <vt:i4>6684712</vt:i4>
      </vt:variant>
      <vt:variant>
        <vt:i4>165</vt:i4>
      </vt:variant>
      <vt:variant>
        <vt:i4>0</vt:i4>
      </vt:variant>
      <vt:variant>
        <vt:i4>5</vt:i4>
      </vt:variant>
      <vt:variant>
        <vt:lpwstr>http://www.senat.cz/senatori/index.php?lng=cz&amp;ke_dni=29.11.2006&amp;par_3=138</vt:lpwstr>
      </vt:variant>
      <vt:variant>
        <vt:lpwstr/>
      </vt:variant>
      <vt:variant>
        <vt:i4>6357037</vt:i4>
      </vt:variant>
      <vt:variant>
        <vt:i4>162</vt:i4>
      </vt:variant>
      <vt:variant>
        <vt:i4>0</vt:i4>
      </vt:variant>
      <vt:variant>
        <vt:i4>5</vt:i4>
      </vt:variant>
      <vt:variant>
        <vt:lpwstr>http://www.senat.cz/senatori/index.php?lng=cz&amp;ke_dni=29.11.2006&amp;par_3=44</vt:lpwstr>
      </vt:variant>
      <vt:variant>
        <vt:lpwstr/>
      </vt:variant>
      <vt:variant>
        <vt:i4>6684712</vt:i4>
      </vt:variant>
      <vt:variant>
        <vt:i4>159</vt:i4>
      </vt:variant>
      <vt:variant>
        <vt:i4>0</vt:i4>
      </vt:variant>
      <vt:variant>
        <vt:i4>5</vt:i4>
      </vt:variant>
      <vt:variant>
        <vt:lpwstr>http://www.senat.cz/senatori/index.php?lng=cz&amp;ke_dni=29.11.2006&amp;par_3=13</vt:lpwstr>
      </vt:variant>
      <vt:variant>
        <vt:lpwstr/>
      </vt:variant>
      <vt:variant>
        <vt:i4>6357037</vt:i4>
      </vt:variant>
      <vt:variant>
        <vt:i4>156</vt:i4>
      </vt:variant>
      <vt:variant>
        <vt:i4>0</vt:i4>
      </vt:variant>
      <vt:variant>
        <vt:i4>5</vt:i4>
      </vt:variant>
      <vt:variant>
        <vt:lpwstr>http://www.senat.cz/senatori/index.php?lng=cz&amp;ke_dni=29.11.2006&amp;par_3=44</vt:lpwstr>
      </vt:variant>
      <vt:variant>
        <vt:lpwstr/>
      </vt:variant>
      <vt:variant>
        <vt:i4>6357035</vt:i4>
      </vt:variant>
      <vt:variant>
        <vt:i4>153</vt:i4>
      </vt:variant>
      <vt:variant>
        <vt:i4>0</vt:i4>
      </vt:variant>
      <vt:variant>
        <vt:i4>5</vt:i4>
      </vt:variant>
      <vt:variant>
        <vt:lpwstr>http://www.senat.cz/senatori/index.php?lng=cz&amp;ke_dni=29.11.2006&amp;par_3=24</vt:lpwstr>
      </vt:variant>
      <vt:variant>
        <vt:lpwstr/>
      </vt:variant>
      <vt:variant>
        <vt:i4>6357037</vt:i4>
      </vt:variant>
      <vt:variant>
        <vt:i4>150</vt:i4>
      </vt:variant>
      <vt:variant>
        <vt:i4>0</vt:i4>
      </vt:variant>
      <vt:variant>
        <vt:i4>5</vt:i4>
      </vt:variant>
      <vt:variant>
        <vt:lpwstr>http://www.senat.cz/senatori/index.php?lng=cz&amp;ke_dni=29.11.2006&amp;par_3=44</vt:lpwstr>
      </vt:variant>
      <vt:variant>
        <vt:lpwstr/>
      </vt:variant>
      <vt:variant>
        <vt:i4>6357035</vt:i4>
      </vt:variant>
      <vt:variant>
        <vt:i4>147</vt:i4>
      </vt:variant>
      <vt:variant>
        <vt:i4>0</vt:i4>
      </vt:variant>
      <vt:variant>
        <vt:i4>5</vt:i4>
      </vt:variant>
      <vt:variant>
        <vt:lpwstr>http://www.senat.cz/senatori/index.php?lng=cz&amp;ke_dni=29.11.2006&amp;par_3=24</vt:lpwstr>
      </vt:variant>
      <vt:variant>
        <vt:lpwstr/>
      </vt:variant>
      <vt:variant>
        <vt:i4>6357037</vt:i4>
      </vt:variant>
      <vt:variant>
        <vt:i4>144</vt:i4>
      </vt:variant>
      <vt:variant>
        <vt:i4>0</vt:i4>
      </vt:variant>
      <vt:variant>
        <vt:i4>5</vt:i4>
      </vt:variant>
      <vt:variant>
        <vt:lpwstr>http://www.senat.cz/senatori/index.php?lng=cz&amp;ke_dni=29.11.2006&amp;par_3=44</vt:lpwstr>
      </vt:variant>
      <vt:variant>
        <vt:lpwstr/>
      </vt:variant>
      <vt:variant>
        <vt:i4>6488104</vt:i4>
      </vt:variant>
      <vt:variant>
        <vt:i4>141</vt:i4>
      </vt:variant>
      <vt:variant>
        <vt:i4>0</vt:i4>
      </vt:variant>
      <vt:variant>
        <vt:i4>5</vt:i4>
      </vt:variant>
      <vt:variant>
        <vt:lpwstr>http://www.senat.cz/senatori/index.php?lng=cz&amp;ke_dni=29.11.2006&amp;par_3=163</vt:lpwstr>
      </vt:variant>
      <vt:variant>
        <vt:lpwstr/>
      </vt:variant>
      <vt:variant>
        <vt:i4>6357037</vt:i4>
      </vt:variant>
      <vt:variant>
        <vt:i4>138</vt:i4>
      </vt:variant>
      <vt:variant>
        <vt:i4>0</vt:i4>
      </vt:variant>
      <vt:variant>
        <vt:i4>5</vt:i4>
      </vt:variant>
      <vt:variant>
        <vt:lpwstr>http://www.senat.cz/senatori/index.php?lng=cz&amp;ke_dni=29.11.2006&amp;par_3=44</vt:lpwstr>
      </vt:variant>
      <vt:variant>
        <vt:lpwstr/>
      </vt:variant>
      <vt:variant>
        <vt:i4>6357032</vt:i4>
      </vt:variant>
      <vt:variant>
        <vt:i4>135</vt:i4>
      </vt:variant>
      <vt:variant>
        <vt:i4>0</vt:i4>
      </vt:variant>
      <vt:variant>
        <vt:i4>5</vt:i4>
      </vt:variant>
      <vt:variant>
        <vt:lpwstr>http://www.senat.cz/senatori/index.php?lng=cz&amp;ke_dni=29.11.2006&amp;par_3=144</vt:lpwstr>
      </vt:variant>
      <vt:variant>
        <vt:lpwstr/>
      </vt:variant>
      <vt:variant>
        <vt:i4>6357037</vt:i4>
      </vt:variant>
      <vt:variant>
        <vt:i4>132</vt:i4>
      </vt:variant>
      <vt:variant>
        <vt:i4>0</vt:i4>
      </vt:variant>
      <vt:variant>
        <vt:i4>5</vt:i4>
      </vt:variant>
      <vt:variant>
        <vt:lpwstr>http://www.senat.cz/senatori/index.php?lng=cz&amp;ke_dni=29.11.2006&amp;par_3=44</vt:lpwstr>
      </vt:variant>
      <vt:variant>
        <vt:lpwstr/>
      </vt:variant>
      <vt:variant>
        <vt:i4>6553640</vt:i4>
      </vt:variant>
      <vt:variant>
        <vt:i4>129</vt:i4>
      </vt:variant>
      <vt:variant>
        <vt:i4>0</vt:i4>
      </vt:variant>
      <vt:variant>
        <vt:i4>5</vt:i4>
      </vt:variant>
      <vt:variant>
        <vt:lpwstr>http://www.senat.cz/senatori/index.php?lng=cz&amp;ke_dni=29.11.2006&amp;par_3=112</vt:lpwstr>
      </vt:variant>
      <vt:variant>
        <vt:lpwstr/>
      </vt:variant>
      <vt:variant>
        <vt:i4>6357037</vt:i4>
      </vt:variant>
      <vt:variant>
        <vt:i4>126</vt:i4>
      </vt:variant>
      <vt:variant>
        <vt:i4>0</vt:i4>
      </vt:variant>
      <vt:variant>
        <vt:i4>5</vt:i4>
      </vt:variant>
      <vt:variant>
        <vt:lpwstr>http://www.senat.cz/senatori/index.php?lng=cz&amp;ke_dni=29.11.2006&amp;par_3=44</vt:lpwstr>
      </vt:variant>
      <vt:variant>
        <vt:lpwstr/>
      </vt:variant>
      <vt:variant>
        <vt:i4>6619178</vt:i4>
      </vt:variant>
      <vt:variant>
        <vt:i4>123</vt:i4>
      </vt:variant>
      <vt:variant>
        <vt:i4>0</vt:i4>
      </vt:variant>
      <vt:variant>
        <vt:i4>5</vt:i4>
      </vt:variant>
      <vt:variant>
        <vt:lpwstr>http://www.senat.cz/senatori/index.php?lng=cz&amp;ke_dni=29.11.2006&amp;par_3=30</vt:lpwstr>
      </vt:variant>
      <vt:variant>
        <vt:lpwstr/>
      </vt:variant>
      <vt:variant>
        <vt:i4>6357037</vt:i4>
      </vt:variant>
      <vt:variant>
        <vt:i4>120</vt:i4>
      </vt:variant>
      <vt:variant>
        <vt:i4>0</vt:i4>
      </vt:variant>
      <vt:variant>
        <vt:i4>5</vt:i4>
      </vt:variant>
      <vt:variant>
        <vt:lpwstr>http://www.senat.cz/senatori/index.php?lng=cz&amp;ke_dni=29.11.2006&amp;par_3=44</vt:lpwstr>
      </vt:variant>
      <vt:variant>
        <vt:lpwstr/>
      </vt:variant>
      <vt:variant>
        <vt:i4>6357037</vt:i4>
      </vt:variant>
      <vt:variant>
        <vt:i4>117</vt:i4>
      </vt:variant>
      <vt:variant>
        <vt:i4>0</vt:i4>
      </vt:variant>
      <vt:variant>
        <vt:i4>5</vt:i4>
      </vt:variant>
      <vt:variant>
        <vt:lpwstr>http://www.senat.cz/senatori/index.php?lng=cz&amp;ke_dni=29.11.2006&amp;par_3=44</vt:lpwstr>
      </vt:variant>
      <vt:variant>
        <vt:lpwstr/>
      </vt:variant>
      <vt:variant>
        <vt:i4>6357035</vt:i4>
      </vt:variant>
      <vt:variant>
        <vt:i4>114</vt:i4>
      </vt:variant>
      <vt:variant>
        <vt:i4>0</vt:i4>
      </vt:variant>
      <vt:variant>
        <vt:i4>5</vt:i4>
      </vt:variant>
      <vt:variant>
        <vt:lpwstr>http://www.senat.cz/senatori/index.php?lng=cz&amp;ke_dni=29.11.2006&amp;par_3=24</vt:lpwstr>
      </vt:variant>
      <vt:variant>
        <vt:lpwstr/>
      </vt:variant>
      <vt:variant>
        <vt:i4>6357037</vt:i4>
      </vt:variant>
      <vt:variant>
        <vt:i4>111</vt:i4>
      </vt:variant>
      <vt:variant>
        <vt:i4>0</vt:i4>
      </vt:variant>
      <vt:variant>
        <vt:i4>5</vt:i4>
      </vt:variant>
      <vt:variant>
        <vt:lpwstr>http://www.senat.cz/senatori/index.php?lng=cz&amp;ke_dni=29.11.2006&amp;par_3=44</vt:lpwstr>
      </vt:variant>
      <vt:variant>
        <vt:lpwstr/>
      </vt:variant>
      <vt:variant>
        <vt:i4>6357034</vt:i4>
      </vt:variant>
      <vt:variant>
        <vt:i4>108</vt:i4>
      </vt:variant>
      <vt:variant>
        <vt:i4>0</vt:i4>
      </vt:variant>
      <vt:variant>
        <vt:i4>5</vt:i4>
      </vt:variant>
      <vt:variant>
        <vt:lpwstr>http://www.senat.cz/senatori/index.php?lng=cz&amp;ke_dni=29.11.2006&amp;par_3=34</vt:lpwstr>
      </vt:variant>
      <vt:variant>
        <vt:lpwstr/>
      </vt:variant>
      <vt:variant>
        <vt:i4>6357035</vt:i4>
      </vt:variant>
      <vt:variant>
        <vt:i4>105</vt:i4>
      </vt:variant>
      <vt:variant>
        <vt:i4>0</vt:i4>
      </vt:variant>
      <vt:variant>
        <vt:i4>5</vt:i4>
      </vt:variant>
      <vt:variant>
        <vt:lpwstr>http://www.senat.cz/senatori/index.php?lng=cz&amp;ke_dni=29.11.2006&amp;par_3=24</vt:lpwstr>
      </vt:variant>
      <vt:variant>
        <vt:lpwstr/>
      </vt:variant>
      <vt:variant>
        <vt:i4>6357034</vt:i4>
      </vt:variant>
      <vt:variant>
        <vt:i4>102</vt:i4>
      </vt:variant>
      <vt:variant>
        <vt:i4>0</vt:i4>
      </vt:variant>
      <vt:variant>
        <vt:i4>5</vt:i4>
      </vt:variant>
      <vt:variant>
        <vt:lpwstr>http://www.senat.cz/senatori/index.php?lng=cz&amp;ke_dni=29.11.2006&amp;par_3=34</vt:lpwstr>
      </vt:variant>
      <vt:variant>
        <vt:lpwstr/>
      </vt:variant>
      <vt:variant>
        <vt:i4>6357035</vt:i4>
      </vt:variant>
      <vt:variant>
        <vt:i4>99</vt:i4>
      </vt:variant>
      <vt:variant>
        <vt:i4>0</vt:i4>
      </vt:variant>
      <vt:variant>
        <vt:i4>5</vt:i4>
      </vt:variant>
      <vt:variant>
        <vt:lpwstr>http://www.senat.cz/senatori/index.php?lng=cz&amp;ke_dni=29.11.2006&amp;par_3=24</vt:lpwstr>
      </vt:variant>
      <vt:variant>
        <vt:lpwstr/>
      </vt:variant>
      <vt:variant>
        <vt:i4>6357034</vt:i4>
      </vt:variant>
      <vt:variant>
        <vt:i4>96</vt:i4>
      </vt:variant>
      <vt:variant>
        <vt:i4>0</vt:i4>
      </vt:variant>
      <vt:variant>
        <vt:i4>5</vt:i4>
      </vt:variant>
      <vt:variant>
        <vt:lpwstr>http://www.senat.cz/senatori/index.php?lng=cz&amp;ke_dni=29.11.2006&amp;par_3=34</vt:lpwstr>
      </vt:variant>
      <vt:variant>
        <vt:lpwstr/>
      </vt:variant>
      <vt:variant>
        <vt:i4>6357035</vt:i4>
      </vt:variant>
      <vt:variant>
        <vt:i4>93</vt:i4>
      </vt:variant>
      <vt:variant>
        <vt:i4>0</vt:i4>
      </vt:variant>
      <vt:variant>
        <vt:i4>5</vt:i4>
      </vt:variant>
      <vt:variant>
        <vt:lpwstr>http://www.senat.cz/senatori/index.php?lng=cz&amp;ke_dni=29.11.2006&amp;par_3=24</vt:lpwstr>
      </vt:variant>
      <vt:variant>
        <vt:lpwstr/>
      </vt:variant>
      <vt:variant>
        <vt:i4>6357034</vt:i4>
      </vt:variant>
      <vt:variant>
        <vt:i4>90</vt:i4>
      </vt:variant>
      <vt:variant>
        <vt:i4>0</vt:i4>
      </vt:variant>
      <vt:variant>
        <vt:i4>5</vt:i4>
      </vt:variant>
      <vt:variant>
        <vt:lpwstr>http://www.senat.cz/senatori/index.php?lng=cz&amp;ke_dni=29.11.2006&amp;par_3=34</vt:lpwstr>
      </vt:variant>
      <vt:variant>
        <vt:lpwstr/>
      </vt:variant>
      <vt:variant>
        <vt:i4>6357034</vt:i4>
      </vt:variant>
      <vt:variant>
        <vt:i4>87</vt:i4>
      </vt:variant>
      <vt:variant>
        <vt:i4>0</vt:i4>
      </vt:variant>
      <vt:variant>
        <vt:i4>5</vt:i4>
      </vt:variant>
      <vt:variant>
        <vt:lpwstr>http://www.senat.cz/senatori/index.php?lng=cz&amp;ke_dni=29.11.2006&amp;par_3=34</vt:lpwstr>
      </vt:variant>
      <vt:variant>
        <vt:lpwstr/>
      </vt:variant>
      <vt:variant>
        <vt:i4>6357035</vt:i4>
      </vt:variant>
      <vt:variant>
        <vt:i4>84</vt:i4>
      </vt:variant>
      <vt:variant>
        <vt:i4>0</vt:i4>
      </vt:variant>
      <vt:variant>
        <vt:i4>5</vt:i4>
      </vt:variant>
      <vt:variant>
        <vt:lpwstr>http://www.senat.cz/senatori/index.php?lng=cz&amp;ke_dni=29.11.2006&amp;par_3=24</vt:lpwstr>
      </vt:variant>
      <vt:variant>
        <vt:lpwstr/>
      </vt:variant>
      <vt:variant>
        <vt:i4>6357034</vt:i4>
      </vt:variant>
      <vt:variant>
        <vt:i4>81</vt:i4>
      </vt:variant>
      <vt:variant>
        <vt:i4>0</vt:i4>
      </vt:variant>
      <vt:variant>
        <vt:i4>5</vt:i4>
      </vt:variant>
      <vt:variant>
        <vt:lpwstr>http://www.senat.cz/senatori/index.php?lng=cz&amp;ke_dni=29.11.2006&amp;par_3=34</vt:lpwstr>
      </vt:variant>
      <vt:variant>
        <vt:lpwstr/>
      </vt:variant>
      <vt:variant>
        <vt:i4>6488104</vt:i4>
      </vt:variant>
      <vt:variant>
        <vt:i4>78</vt:i4>
      </vt:variant>
      <vt:variant>
        <vt:i4>0</vt:i4>
      </vt:variant>
      <vt:variant>
        <vt:i4>5</vt:i4>
      </vt:variant>
      <vt:variant>
        <vt:lpwstr>http://www.senat.cz/senatori/index.php?lng=cz&amp;ke_dni=29.11.2006&amp;par_3=168</vt:lpwstr>
      </vt:variant>
      <vt:variant>
        <vt:lpwstr/>
      </vt:variant>
      <vt:variant>
        <vt:i4>6357034</vt:i4>
      </vt:variant>
      <vt:variant>
        <vt:i4>75</vt:i4>
      </vt:variant>
      <vt:variant>
        <vt:i4>0</vt:i4>
      </vt:variant>
      <vt:variant>
        <vt:i4>5</vt:i4>
      </vt:variant>
      <vt:variant>
        <vt:lpwstr>http://www.senat.cz/senatori/index.php?lng=cz&amp;ke_dni=29.11.2006&amp;par_3=34</vt:lpwstr>
      </vt:variant>
      <vt:variant>
        <vt:lpwstr/>
      </vt:variant>
      <vt:variant>
        <vt:i4>6357037</vt:i4>
      </vt:variant>
      <vt:variant>
        <vt:i4>72</vt:i4>
      </vt:variant>
      <vt:variant>
        <vt:i4>0</vt:i4>
      </vt:variant>
      <vt:variant>
        <vt:i4>5</vt:i4>
      </vt:variant>
      <vt:variant>
        <vt:lpwstr>http://www.senat.cz/senatori/index.php?lng=cz&amp;ke_dni=29.11.2006&amp;par_3=44</vt:lpwstr>
      </vt:variant>
      <vt:variant>
        <vt:lpwstr/>
      </vt:variant>
      <vt:variant>
        <vt:i4>6357034</vt:i4>
      </vt:variant>
      <vt:variant>
        <vt:i4>69</vt:i4>
      </vt:variant>
      <vt:variant>
        <vt:i4>0</vt:i4>
      </vt:variant>
      <vt:variant>
        <vt:i4>5</vt:i4>
      </vt:variant>
      <vt:variant>
        <vt:lpwstr>http://www.senat.cz/senatori/index.php?lng=cz&amp;ke_dni=29.11.2006&amp;par_3=34</vt:lpwstr>
      </vt:variant>
      <vt:variant>
        <vt:lpwstr/>
      </vt:variant>
      <vt:variant>
        <vt:i4>6422570</vt:i4>
      </vt:variant>
      <vt:variant>
        <vt:i4>66</vt:i4>
      </vt:variant>
      <vt:variant>
        <vt:i4>0</vt:i4>
      </vt:variant>
      <vt:variant>
        <vt:i4>5</vt:i4>
      </vt:variant>
      <vt:variant>
        <vt:lpwstr>http://www.senat.cz/senatori/index.php?lng=cz&amp;ke_dni=29.11.2006&amp;par_3=37</vt:lpwstr>
      </vt:variant>
      <vt:variant>
        <vt:lpwstr/>
      </vt:variant>
      <vt:variant>
        <vt:i4>6357034</vt:i4>
      </vt:variant>
      <vt:variant>
        <vt:i4>63</vt:i4>
      </vt:variant>
      <vt:variant>
        <vt:i4>0</vt:i4>
      </vt:variant>
      <vt:variant>
        <vt:i4>5</vt:i4>
      </vt:variant>
      <vt:variant>
        <vt:lpwstr>http://www.senat.cz/senatori/index.php?lng=cz&amp;ke_dni=29.11.2006&amp;par_3=34</vt:lpwstr>
      </vt:variant>
      <vt:variant>
        <vt:lpwstr/>
      </vt:variant>
      <vt:variant>
        <vt:i4>6291496</vt:i4>
      </vt:variant>
      <vt:variant>
        <vt:i4>60</vt:i4>
      </vt:variant>
      <vt:variant>
        <vt:i4>0</vt:i4>
      </vt:variant>
      <vt:variant>
        <vt:i4>5</vt:i4>
      </vt:variant>
      <vt:variant>
        <vt:lpwstr>http://www.senat.cz/senatori/index.php?lng=cz&amp;ke_dni=29.11.2006&amp;par_3=150</vt:lpwstr>
      </vt:variant>
      <vt:variant>
        <vt:lpwstr/>
      </vt:variant>
      <vt:variant>
        <vt:i4>6357034</vt:i4>
      </vt:variant>
      <vt:variant>
        <vt:i4>57</vt:i4>
      </vt:variant>
      <vt:variant>
        <vt:i4>0</vt:i4>
      </vt:variant>
      <vt:variant>
        <vt:i4>5</vt:i4>
      </vt:variant>
      <vt:variant>
        <vt:lpwstr>http://www.senat.cz/senatori/index.php?lng=cz&amp;ke_dni=29.11.2006&amp;par_3=34</vt:lpwstr>
      </vt:variant>
      <vt:variant>
        <vt:lpwstr/>
      </vt:variant>
      <vt:variant>
        <vt:i4>6357035</vt:i4>
      </vt:variant>
      <vt:variant>
        <vt:i4>54</vt:i4>
      </vt:variant>
      <vt:variant>
        <vt:i4>0</vt:i4>
      </vt:variant>
      <vt:variant>
        <vt:i4>5</vt:i4>
      </vt:variant>
      <vt:variant>
        <vt:lpwstr>http://www.senat.cz/senatori/index.php?lng=cz&amp;ke_dni=29.11.2006&amp;par_3=24</vt:lpwstr>
      </vt:variant>
      <vt:variant>
        <vt:lpwstr/>
      </vt:variant>
      <vt:variant>
        <vt:i4>6357034</vt:i4>
      </vt:variant>
      <vt:variant>
        <vt:i4>51</vt:i4>
      </vt:variant>
      <vt:variant>
        <vt:i4>0</vt:i4>
      </vt:variant>
      <vt:variant>
        <vt:i4>5</vt:i4>
      </vt:variant>
      <vt:variant>
        <vt:lpwstr>http://www.senat.cz/senatori/index.php?lng=cz&amp;ke_dni=29.11.2006&amp;par_3=34</vt:lpwstr>
      </vt:variant>
      <vt:variant>
        <vt:lpwstr/>
      </vt:variant>
      <vt:variant>
        <vt:i4>6357034</vt:i4>
      </vt:variant>
      <vt:variant>
        <vt:i4>48</vt:i4>
      </vt:variant>
      <vt:variant>
        <vt:i4>0</vt:i4>
      </vt:variant>
      <vt:variant>
        <vt:i4>5</vt:i4>
      </vt:variant>
      <vt:variant>
        <vt:lpwstr>http://www.senat.cz/senatori/index.php?lng=cz&amp;ke_dni=29.11.2006&amp;par_3=34</vt:lpwstr>
      </vt:variant>
      <vt:variant>
        <vt:lpwstr/>
      </vt:variant>
      <vt:variant>
        <vt:i4>6357035</vt:i4>
      </vt:variant>
      <vt:variant>
        <vt:i4>45</vt:i4>
      </vt:variant>
      <vt:variant>
        <vt:i4>0</vt:i4>
      </vt:variant>
      <vt:variant>
        <vt:i4>5</vt:i4>
      </vt:variant>
      <vt:variant>
        <vt:lpwstr>http://www.senat.cz/senatori/index.php?lng=cz&amp;ke_dni=29.11.2006&amp;par_3=24</vt:lpwstr>
      </vt:variant>
      <vt:variant>
        <vt:lpwstr/>
      </vt:variant>
      <vt:variant>
        <vt:i4>6357034</vt:i4>
      </vt:variant>
      <vt:variant>
        <vt:i4>42</vt:i4>
      </vt:variant>
      <vt:variant>
        <vt:i4>0</vt:i4>
      </vt:variant>
      <vt:variant>
        <vt:i4>5</vt:i4>
      </vt:variant>
      <vt:variant>
        <vt:lpwstr>http://www.senat.cz/senatori/index.php?lng=cz&amp;ke_dni=29.11.2006&amp;par_3=34</vt:lpwstr>
      </vt:variant>
      <vt:variant>
        <vt:lpwstr/>
      </vt:variant>
      <vt:variant>
        <vt:i4>6357034</vt:i4>
      </vt:variant>
      <vt:variant>
        <vt:i4>39</vt:i4>
      </vt:variant>
      <vt:variant>
        <vt:i4>0</vt:i4>
      </vt:variant>
      <vt:variant>
        <vt:i4>5</vt:i4>
      </vt:variant>
      <vt:variant>
        <vt:lpwstr>http://www.senat.cz/senatori/index.php?lng=cz&amp;ke_dni=29.11.2006&amp;par_3=34</vt:lpwstr>
      </vt:variant>
      <vt:variant>
        <vt:lpwstr/>
      </vt:variant>
      <vt:variant>
        <vt:i4>6357035</vt:i4>
      </vt:variant>
      <vt:variant>
        <vt:i4>36</vt:i4>
      </vt:variant>
      <vt:variant>
        <vt:i4>0</vt:i4>
      </vt:variant>
      <vt:variant>
        <vt:i4>5</vt:i4>
      </vt:variant>
      <vt:variant>
        <vt:lpwstr>http://www.senat.cz/senatori/index.php?lng=cz&amp;ke_dni=29.11.2006&amp;par_3=24</vt:lpwstr>
      </vt:variant>
      <vt:variant>
        <vt:lpwstr/>
      </vt:variant>
      <vt:variant>
        <vt:i4>6357034</vt:i4>
      </vt:variant>
      <vt:variant>
        <vt:i4>33</vt:i4>
      </vt:variant>
      <vt:variant>
        <vt:i4>0</vt:i4>
      </vt:variant>
      <vt:variant>
        <vt:i4>5</vt:i4>
      </vt:variant>
      <vt:variant>
        <vt:lpwstr>http://www.senat.cz/senatori/index.php?lng=cz&amp;ke_dni=29.11.2006&amp;par_3=34</vt:lpwstr>
      </vt:variant>
      <vt:variant>
        <vt:lpwstr/>
      </vt:variant>
      <vt:variant>
        <vt:i4>6357035</vt:i4>
      </vt:variant>
      <vt:variant>
        <vt:i4>30</vt:i4>
      </vt:variant>
      <vt:variant>
        <vt:i4>0</vt:i4>
      </vt:variant>
      <vt:variant>
        <vt:i4>5</vt:i4>
      </vt:variant>
      <vt:variant>
        <vt:lpwstr>http://www.senat.cz/senatori/index.php?lng=cz&amp;ke_dni=29.11.2006&amp;par_3=24</vt:lpwstr>
      </vt:variant>
      <vt:variant>
        <vt:lpwstr/>
      </vt:variant>
      <vt:variant>
        <vt:i4>6357034</vt:i4>
      </vt:variant>
      <vt:variant>
        <vt:i4>27</vt:i4>
      </vt:variant>
      <vt:variant>
        <vt:i4>0</vt:i4>
      </vt:variant>
      <vt:variant>
        <vt:i4>5</vt:i4>
      </vt:variant>
      <vt:variant>
        <vt:lpwstr>http://www.senat.cz/senatori/index.php?lng=cz&amp;ke_dni=29.11.2006&amp;par_3=34</vt:lpwstr>
      </vt:variant>
      <vt:variant>
        <vt:lpwstr/>
      </vt:variant>
      <vt:variant>
        <vt:i4>6357035</vt:i4>
      </vt:variant>
      <vt:variant>
        <vt:i4>24</vt:i4>
      </vt:variant>
      <vt:variant>
        <vt:i4>0</vt:i4>
      </vt:variant>
      <vt:variant>
        <vt:i4>5</vt:i4>
      </vt:variant>
      <vt:variant>
        <vt:lpwstr>http://www.senat.cz/senatori/index.php?lng=cz&amp;ke_dni=29.11.2006&amp;par_3=24</vt:lpwstr>
      </vt:variant>
      <vt:variant>
        <vt:lpwstr/>
      </vt:variant>
      <vt:variant>
        <vt:i4>6357034</vt:i4>
      </vt:variant>
      <vt:variant>
        <vt:i4>21</vt:i4>
      </vt:variant>
      <vt:variant>
        <vt:i4>0</vt:i4>
      </vt:variant>
      <vt:variant>
        <vt:i4>5</vt:i4>
      </vt:variant>
      <vt:variant>
        <vt:lpwstr>http://www.senat.cz/senatori/index.php?lng=cz&amp;ke_dni=29.11.2006&amp;par_3=34</vt:lpwstr>
      </vt:variant>
      <vt:variant>
        <vt:lpwstr/>
      </vt:variant>
      <vt:variant>
        <vt:i4>6357034</vt:i4>
      </vt:variant>
      <vt:variant>
        <vt:i4>18</vt:i4>
      </vt:variant>
      <vt:variant>
        <vt:i4>0</vt:i4>
      </vt:variant>
      <vt:variant>
        <vt:i4>5</vt:i4>
      </vt:variant>
      <vt:variant>
        <vt:lpwstr>http://www.senat.cz/senatori/index.php?lng=cz&amp;ke_dni=29.11.2006&amp;par_3=34</vt:lpwstr>
      </vt:variant>
      <vt:variant>
        <vt:lpwstr/>
      </vt:variant>
      <vt:variant>
        <vt:i4>6619179</vt:i4>
      </vt:variant>
      <vt:variant>
        <vt:i4>15</vt:i4>
      </vt:variant>
      <vt:variant>
        <vt:i4>0</vt:i4>
      </vt:variant>
      <vt:variant>
        <vt:i4>5</vt:i4>
      </vt:variant>
      <vt:variant>
        <vt:lpwstr>http://www.senat.cz/senatori/index.php?lng=cz&amp;ke_dni=29.11.2006&amp;par_3=202</vt:lpwstr>
      </vt:variant>
      <vt:variant>
        <vt:lpwstr/>
      </vt:variant>
      <vt:variant>
        <vt:i4>6357034</vt:i4>
      </vt:variant>
      <vt:variant>
        <vt:i4>12</vt:i4>
      </vt:variant>
      <vt:variant>
        <vt:i4>0</vt:i4>
      </vt:variant>
      <vt:variant>
        <vt:i4>5</vt:i4>
      </vt:variant>
      <vt:variant>
        <vt:lpwstr>http://www.senat.cz/senatori/index.php?lng=cz&amp;ke_dni=29.11.2006&amp;par_3=34</vt:lpwstr>
      </vt:variant>
      <vt:variant>
        <vt:lpwstr/>
      </vt:variant>
      <vt:variant>
        <vt:i4>6619178</vt:i4>
      </vt:variant>
      <vt:variant>
        <vt:i4>9</vt:i4>
      </vt:variant>
      <vt:variant>
        <vt:i4>0</vt:i4>
      </vt:variant>
      <vt:variant>
        <vt:i4>5</vt:i4>
      </vt:variant>
      <vt:variant>
        <vt:lpwstr>http://www.senat.cz/senatori/index.php?lng=cz&amp;ke_dni=29.11.2006&amp;par_3=30</vt:lpwstr>
      </vt:variant>
      <vt:variant>
        <vt:lpwstr/>
      </vt:variant>
      <vt:variant>
        <vt:i4>6357034</vt:i4>
      </vt:variant>
      <vt:variant>
        <vt:i4>6</vt:i4>
      </vt:variant>
      <vt:variant>
        <vt:i4>0</vt:i4>
      </vt:variant>
      <vt:variant>
        <vt:i4>5</vt:i4>
      </vt:variant>
      <vt:variant>
        <vt:lpwstr>http://www.senat.cz/senatori/index.php?lng=cz&amp;ke_dni=29.11.2006&amp;par_3=34</vt:lpwstr>
      </vt:variant>
      <vt:variant>
        <vt:lpwstr/>
      </vt:variant>
      <vt:variant>
        <vt:i4>6619178</vt:i4>
      </vt:variant>
      <vt:variant>
        <vt:i4>3</vt:i4>
      </vt:variant>
      <vt:variant>
        <vt:i4>0</vt:i4>
      </vt:variant>
      <vt:variant>
        <vt:i4>5</vt:i4>
      </vt:variant>
      <vt:variant>
        <vt:lpwstr>http://www.senat.cz/senatori/index.php?lng=cz&amp;ke_dni=29.11.2006&amp;par_3=30</vt:lpwstr>
      </vt:variant>
      <vt:variant>
        <vt:lpwstr/>
      </vt:variant>
      <vt:variant>
        <vt:i4>6357034</vt:i4>
      </vt:variant>
      <vt:variant>
        <vt:i4>0</vt:i4>
      </vt:variant>
      <vt:variant>
        <vt:i4>0</vt:i4>
      </vt:variant>
      <vt:variant>
        <vt:i4>5</vt:i4>
      </vt:variant>
      <vt:variant>
        <vt:lpwstr>http://www.senat.cz/senatori/index.php?lng=cz&amp;ke_dni=29.11.2006&amp;par_3=34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